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02" w:type="dxa"/>
        <w:tblBorders>
          <w:top w:val="single" w:sz="12" w:space="0" w:color="007800"/>
          <w:left w:val="single" w:sz="12" w:space="0" w:color="007800"/>
          <w:bottom w:val="single" w:sz="12" w:space="0" w:color="007800"/>
          <w:right w:val="single" w:sz="12" w:space="0" w:color="007800"/>
          <w:insideH w:val="single" w:sz="12" w:space="0" w:color="007800"/>
          <w:insideV w:val="single" w:sz="12" w:space="0" w:color="007800"/>
        </w:tblBorders>
        <w:tblLayout w:type="fixed"/>
        <w:tblLook w:val="04A0" w:firstRow="1" w:lastRow="0" w:firstColumn="1" w:lastColumn="0" w:noHBand="0" w:noVBand="1"/>
      </w:tblPr>
      <w:tblGrid>
        <w:gridCol w:w="8190"/>
        <w:gridCol w:w="2083"/>
      </w:tblGrid>
      <w:tr w:rsidR="008265C7" w14:paraId="1B66DC9C" w14:textId="77777777" w:rsidTr="008F3D7F">
        <w:trPr>
          <w:cantSplit/>
          <w:trHeight w:hRule="exact" w:val="2880"/>
        </w:trPr>
        <w:tc>
          <w:tcPr>
            <w:tcW w:w="819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6E4D1888" w14:textId="63086F39" w:rsidR="008265C7" w:rsidRDefault="00BE2EEB" w:rsidP="00721EB4">
            <w:pPr>
              <w:pStyle w:val="FSDocTitle"/>
              <w:ind w:right="-108"/>
              <w:rPr>
                <w:lang w:val="en-GB"/>
              </w:rPr>
            </w:pPr>
            <w:bookmarkStart w:id="0" w:name="_Toc270087195"/>
            <w:bookmarkStart w:id="1" w:name="_Toc270087646"/>
            <w:bookmarkStart w:id="2" w:name="_Toc270087745"/>
            <w:bookmarkStart w:id="3" w:name="_Toc270087961"/>
            <w:bookmarkStart w:id="4" w:name="_Toc270088282"/>
            <w:bookmarkStart w:id="5" w:name="_Toc270088508"/>
            <w:bookmarkStart w:id="6" w:name="_Toc270088609"/>
            <w:bookmarkStart w:id="7" w:name="_Toc270090011"/>
            <w:bookmarkStart w:id="8" w:name="_Toc270090087"/>
            <w:bookmarkStart w:id="9" w:name="_Toc270092292"/>
            <w:bookmarkStart w:id="10" w:name="_Toc270092364"/>
            <w:bookmarkStart w:id="11" w:name="_Toc270600834"/>
            <w:bookmarkStart w:id="12" w:name="_Ref58989206"/>
            <w:bookmarkStart w:id="13" w:name="_Ref61261600"/>
            <w:bookmarkStart w:id="14" w:name="_Toc68280660"/>
            <w:bookmarkStart w:id="15" w:name="_Ref1032968"/>
            <w:bookmarkStart w:id="16" w:name="_Ref1033012"/>
            <w:bookmarkStart w:id="17" w:name="_Toc43206809"/>
            <w:bookmarkStart w:id="18" w:name="_Ref68074900"/>
            <w:bookmarkStart w:id="19" w:name="_Toc68280792"/>
            <w:bookmarkStart w:id="20" w:name="_Toc206259608"/>
            <w:bookmarkStart w:id="21" w:name="_Toc210104094"/>
            <w:bookmarkStart w:id="22" w:name="_Toc263889716"/>
            <w:r>
              <w:rPr>
                <w:noProof/>
              </w:rPr>
              <w:pict w14:anchorId="377138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3192" type="#_x0000_t75" style="position:absolute;margin-left:4.1pt;margin-top:26.7pt;width:109.95pt;height:83.1pt;z-index:251662336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PBrush" ShapeID="_x0000_s3192" DrawAspect="Content" ObjectID="_1397648186" r:id="rId10"/>
              </w:pict>
            </w:r>
          </w:p>
        </w:tc>
        <w:tc>
          <w:tcPr>
            <w:tcW w:w="2083" w:type="dxa"/>
            <w:vMerge w:val="restart"/>
            <w:tcBorders>
              <w:top w:val="nil"/>
              <w:left w:val="single" w:sz="24" w:space="0" w:color="auto"/>
              <w:right w:val="nil"/>
            </w:tcBorders>
            <w:textDirection w:val="btLr"/>
            <w:vAlign w:val="center"/>
          </w:tcPr>
          <w:p w14:paraId="532A5E0C" w14:textId="52524722" w:rsidR="008265C7" w:rsidRPr="005C5D23" w:rsidRDefault="008265C7" w:rsidP="00721EB4">
            <w:pPr>
              <w:pStyle w:val="FSTitle0"/>
              <w:outlineLvl w:val="9"/>
              <w:rPr>
                <w:sz w:val="72"/>
                <w:szCs w:val="72"/>
                <w:lang w:eastAsia="zh-CN"/>
              </w:rPr>
            </w:pPr>
          </w:p>
        </w:tc>
      </w:tr>
      <w:tr w:rsidR="008265C7" w14:paraId="4B5D795F" w14:textId="77777777" w:rsidTr="005C5D23">
        <w:trPr>
          <w:cantSplit/>
          <w:trHeight w:hRule="exact" w:val="7200"/>
        </w:trPr>
        <w:tc>
          <w:tcPr>
            <w:tcW w:w="819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6D961DF8" w14:textId="042881B3" w:rsidR="008265C7" w:rsidRPr="00BE60E3" w:rsidRDefault="00BE60E3" w:rsidP="001503C0">
            <w:pPr>
              <w:pStyle w:val="FSDocTitle"/>
              <w:ind w:right="-108"/>
              <w:jc w:val="center"/>
              <w:rPr>
                <w:b/>
                <w:sz w:val="72"/>
                <w:lang w:val="en-GB"/>
              </w:rPr>
            </w:pPr>
            <w:r w:rsidRPr="00BE60E3">
              <w:rPr>
                <w:rFonts w:hint="eastAsia"/>
                <w:b/>
                <w:sz w:val="72"/>
                <w:lang w:val="en-GB"/>
              </w:rPr>
              <w:t>惠康一号</w:t>
            </w:r>
          </w:p>
          <w:p w14:paraId="3308AD01" w14:textId="77777777" w:rsidR="008265C7" w:rsidRPr="00ED48EA" w:rsidRDefault="008265C7" w:rsidP="00811FE9">
            <w:pPr>
              <w:pStyle w:val="FSDocTitle"/>
              <w:ind w:right="-108"/>
              <w:rPr>
                <w:lang w:val="en-GB"/>
              </w:rPr>
            </w:pPr>
          </w:p>
          <w:p w14:paraId="6EE1C738" w14:textId="4AF273D3" w:rsidR="008265C7" w:rsidRDefault="00354C6A" w:rsidP="001503C0">
            <w:pPr>
              <w:pStyle w:val="FSDocTitle"/>
              <w:ind w:right="-10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需求分析日程</w:t>
            </w:r>
          </w:p>
          <w:p w14:paraId="66A49099" w14:textId="77777777" w:rsidR="00AE36F6" w:rsidRDefault="00AE36F6" w:rsidP="00811FE9">
            <w:pPr>
              <w:pStyle w:val="FSDocTitle"/>
              <w:ind w:right="-108"/>
              <w:rPr>
                <w:lang w:val="en-GB"/>
              </w:rPr>
            </w:pPr>
          </w:p>
          <w:p w14:paraId="524C3518" w14:textId="1D65D7EC" w:rsidR="008265C7" w:rsidRPr="00AE36F6" w:rsidRDefault="008265C7" w:rsidP="00B57110">
            <w:pPr>
              <w:pStyle w:val="FSDocTitle2"/>
              <w:rPr>
                <w:color w:val="075400"/>
                <w:sz w:val="44"/>
                <w:szCs w:val="44"/>
                <w:lang w:val="en-GB"/>
              </w:rPr>
            </w:pPr>
          </w:p>
        </w:tc>
        <w:tc>
          <w:tcPr>
            <w:tcW w:w="2083" w:type="dxa"/>
            <w:vMerge/>
            <w:tcBorders>
              <w:left w:val="single" w:sz="24" w:space="0" w:color="auto"/>
              <w:bottom w:val="single" w:sz="24" w:space="0" w:color="auto"/>
              <w:right w:val="nil"/>
            </w:tcBorders>
            <w:textDirection w:val="btLr"/>
            <w:vAlign w:val="center"/>
          </w:tcPr>
          <w:p w14:paraId="509DA8B1" w14:textId="77777777" w:rsidR="008265C7" w:rsidRDefault="008265C7" w:rsidP="00811FE9">
            <w:pPr>
              <w:pStyle w:val="FSTitle"/>
              <w:rPr>
                <w:lang w:val="en-GB"/>
              </w:rPr>
            </w:pPr>
          </w:p>
        </w:tc>
      </w:tr>
      <w:tr w:rsidR="0077635B" w14:paraId="1358BD29" w14:textId="77777777" w:rsidTr="005C5D23">
        <w:trPr>
          <w:trHeight w:hRule="exact" w:val="3600"/>
        </w:trPr>
        <w:tc>
          <w:tcPr>
            <w:tcW w:w="8190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14:paraId="7AA2802B" w14:textId="397FC941" w:rsidR="0077635B" w:rsidRDefault="0077635B" w:rsidP="005C5D23">
            <w:pPr>
              <w:jc w:val="center"/>
              <w:rPr>
                <w:lang w:val="en-GB"/>
              </w:rPr>
            </w:pPr>
          </w:p>
        </w:tc>
        <w:tc>
          <w:tcPr>
            <w:tcW w:w="208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14:paraId="471BDF77" w14:textId="67194CE0" w:rsidR="0077635B" w:rsidRDefault="0077635B" w:rsidP="005C5D23">
            <w:pPr>
              <w:jc w:val="center"/>
              <w:rPr>
                <w:lang w:val="en-GB"/>
              </w:rPr>
            </w:pPr>
          </w:p>
        </w:tc>
      </w:tr>
    </w:tbl>
    <w:p w14:paraId="311E8A3C" w14:textId="77777777" w:rsidR="0080245C" w:rsidRDefault="0080245C">
      <w:pPr>
        <w:spacing w:before="0" w:after="0"/>
        <w:rPr>
          <w:rStyle w:val="FSTitleChar0"/>
          <w:lang w:eastAsia="zh-CN"/>
        </w:rPr>
      </w:pPr>
      <w:bookmarkStart w:id="23" w:name="_Toc2982395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FSTitleChar0"/>
          <w:lang w:eastAsia="zh-CN"/>
        </w:rPr>
        <w:br w:type="page"/>
      </w:r>
    </w:p>
    <w:bookmarkEnd w:id="23"/>
    <w:p w14:paraId="7812DED2" w14:textId="1286068F" w:rsidR="00CA7AA1" w:rsidRPr="00ED48EA" w:rsidRDefault="00CA7AA1" w:rsidP="001B28AD">
      <w:pPr>
        <w:pStyle w:val="FSTitle2"/>
        <w:rPr>
          <w:lang w:val="en-GB"/>
        </w:rPr>
      </w:pPr>
    </w:p>
    <w:tbl>
      <w:tblPr>
        <w:tblW w:w="9782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843"/>
        <w:gridCol w:w="1718"/>
        <w:gridCol w:w="4944"/>
      </w:tblGrid>
      <w:tr w:rsidR="00354C6A" w:rsidRPr="00ED48EA" w14:paraId="1F400F3F" w14:textId="77777777" w:rsidTr="00354C6A">
        <w:trPr>
          <w:tblHeader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14:paraId="06FB23F7" w14:textId="6B6F4280" w:rsidR="00354C6A" w:rsidRPr="00052C67" w:rsidRDefault="00354C6A" w:rsidP="007B574D">
            <w:pPr>
              <w:pStyle w:val="FSTableTitle"/>
              <w:rPr>
                <w:rFonts w:cs="Calibri"/>
                <w:lang w:val="en-GB"/>
              </w:rPr>
            </w:pPr>
            <w:bookmarkStart w:id="24" w:name="_Toc250983935"/>
            <w:bookmarkStart w:id="25" w:name="_Toc260083572"/>
            <w:bookmarkStart w:id="26" w:name="_Toc260088789"/>
            <w:bookmarkStart w:id="27" w:name="_Toc284155269"/>
            <w:r>
              <w:rPr>
                <w:rFonts w:cs="Calibri" w:hint="eastAsia"/>
                <w:lang w:val="en-GB"/>
              </w:rPr>
              <w:t>日期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95B3D7"/>
          </w:tcPr>
          <w:p w14:paraId="6B9F7001" w14:textId="14EC61C1" w:rsidR="00354C6A" w:rsidRPr="00052C67" w:rsidRDefault="00354C6A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预计开始时间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14:paraId="7C22ECB9" w14:textId="0F4EEFE3" w:rsidR="00354C6A" w:rsidRPr="00052C67" w:rsidRDefault="00354C6A" w:rsidP="00354C6A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预计结束时间</w:t>
            </w:r>
          </w:p>
        </w:tc>
        <w:tc>
          <w:tcPr>
            <w:tcW w:w="494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95B3D7"/>
          </w:tcPr>
          <w:p w14:paraId="23842304" w14:textId="70AC3F6C" w:rsidR="00354C6A" w:rsidRPr="00052C67" w:rsidRDefault="00354C6A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需求分析计划</w:t>
            </w:r>
          </w:p>
        </w:tc>
      </w:tr>
      <w:tr w:rsidR="00354C6A" w:rsidRPr="00ED48EA" w14:paraId="1C97D737" w14:textId="77777777" w:rsidTr="00354C6A"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959F9A" w14:textId="73A0FA1A" w:rsidR="00354C6A" w:rsidRPr="00052C67" w:rsidRDefault="00354C6A" w:rsidP="00354C6A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/>
                <w:noProof w:val="0"/>
                <w:lang w:val="en-GB"/>
              </w:rPr>
              <w:t>2012-05-0</w:t>
            </w:r>
            <w:r>
              <w:rPr>
                <w:rFonts w:cs="Calibri" w:hint="eastAsia"/>
                <w:noProof w:val="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CE3B" w14:textId="689529DC" w:rsidR="00354C6A" w:rsidRPr="00052C67" w:rsidRDefault="00354C6A" w:rsidP="00354C6A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9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E33E" w14:textId="0FDF0E87" w:rsidR="00354C6A" w:rsidRPr="00052C67" w:rsidRDefault="00354C6A" w:rsidP="00354C6A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9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49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CB4EB9" w14:textId="0CAD62DC" w:rsidR="00354C6A" w:rsidRPr="00052C67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需求分析过程介绍</w:t>
            </w:r>
          </w:p>
        </w:tc>
      </w:tr>
      <w:tr w:rsidR="00354C6A" w:rsidRPr="00ED48EA" w14:paraId="08395163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2821D1" w14:textId="58520A9B" w:rsidR="00354C6A" w:rsidRPr="009F0C7F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F152" w14:textId="0F77EBC0" w:rsidR="00354C6A" w:rsidRPr="00052C67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9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A7E8" w14:textId="5657D1B8" w:rsidR="00354C6A" w:rsidRPr="00052C67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11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20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152BAD" w14:textId="0519B892" w:rsidR="00354C6A" w:rsidRPr="00052C67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t>工作</w:t>
            </w:r>
            <w:r>
              <w:rPr>
                <w:rFonts w:hint="eastAsia"/>
              </w:rPr>
              <w:t>管理（个人工作安排，工作分配，工作管理）</w:t>
            </w:r>
          </w:p>
        </w:tc>
      </w:tr>
      <w:tr w:rsidR="00354C6A" w:rsidRPr="00ED48EA" w14:paraId="4A8B854C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F3E5A9" w14:textId="2FA2709C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3BB1" w14:textId="5B6D6C27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11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4D4B" w14:textId="53EE598A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12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D62662" w14:textId="71496EC3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患者服务</w:t>
            </w:r>
          </w:p>
        </w:tc>
      </w:tr>
      <w:tr w:rsidR="00354C6A" w:rsidRPr="00ED48EA" w14:paraId="6F79AEBA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858CA6" w14:textId="0A356C38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68D" w14:textId="6B8853F6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13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0289" w14:textId="2AB1199C" w:rsidR="00354C6A" w:rsidRDefault="00354C6A" w:rsidP="00354C6A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16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20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B456FB" w14:textId="27C2BD8F" w:rsidR="00354C6A" w:rsidRDefault="00354C6A" w:rsidP="007B574D">
            <w:pPr>
              <w:pStyle w:val="FSTableText0"/>
              <w:rPr>
                <w:noProof w:val="0"/>
                <w:lang w:val="en-GB"/>
              </w:rPr>
            </w:pPr>
            <w:r>
              <w:t>日程管</w:t>
            </w:r>
            <w:r>
              <w:rPr>
                <w:rFonts w:ascii="宋体" w:hAnsi="宋体" w:cs="宋体" w:hint="eastAsia"/>
              </w:rPr>
              <w:t>理</w:t>
            </w:r>
            <w:r>
              <w:rPr>
                <w:rFonts w:ascii="宋体" w:hAnsi="宋体" w:cs="宋体" w:hint="eastAsia"/>
              </w:rPr>
              <w:t>（个人日程管理，企业日程，门诊日程）</w:t>
            </w:r>
          </w:p>
        </w:tc>
      </w:tr>
      <w:tr w:rsidR="00354C6A" w:rsidRPr="00ED48EA" w14:paraId="47179FE6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3103B7" w14:textId="4F59599D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5DEB" w14:textId="439DC3CE" w:rsidR="00354C6A" w:rsidRDefault="00354C6A" w:rsidP="00354C6A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16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7C4E" w14:textId="4692E9A8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18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CAB61" w14:textId="79E7AFDB" w:rsidR="00354C6A" w:rsidRPr="00325DFB" w:rsidRDefault="00354C6A" w:rsidP="00354C6A">
            <w:pPr>
              <w:pStyle w:val="FSTableText0"/>
              <w:rPr>
                <w:noProof w:val="0"/>
                <w:lang w:val="fr-FR"/>
              </w:rPr>
            </w:pPr>
            <w:r>
              <w:rPr>
                <w:rFonts w:hint="eastAsia"/>
                <w:noProof w:val="0"/>
                <w:lang w:val="fr-FR"/>
              </w:rPr>
              <w:t>预约管理（患者预</w:t>
            </w:r>
            <w:bookmarkStart w:id="28" w:name="_GoBack"/>
            <w:bookmarkEnd w:id="28"/>
            <w:r>
              <w:rPr>
                <w:rFonts w:hint="eastAsia"/>
                <w:noProof w:val="0"/>
                <w:lang w:val="fr-FR"/>
              </w:rPr>
              <w:t>约，医院预约记录）</w:t>
            </w:r>
          </w:p>
        </w:tc>
      </w:tr>
      <w:tr w:rsidR="00354C6A" w:rsidRPr="00ED48EA" w14:paraId="04DAEDA8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5E178A" w14:textId="01A7A5AB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  <w:r>
              <w:rPr>
                <w:rFonts w:cs="Arial" w:hint="eastAsia"/>
                <w:noProof w:val="0"/>
                <w:lang w:bidi="fa-IR"/>
              </w:rPr>
              <w:t>2012-05-08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F2EE" w14:textId="627AC692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9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357C" w14:textId="2200415E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11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B6B217" w14:textId="4EC91B17" w:rsidR="00354C6A" w:rsidRDefault="00354C6A" w:rsidP="005B11EA">
            <w:pPr>
              <w:pStyle w:val="FSTableText0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慢病管理</w:t>
            </w:r>
          </w:p>
        </w:tc>
      </w:tr>
      <w:tr w:rsidR="00354C6A" w:rsidRPr="00ED48EA" w14:paraId="7350CDF5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DBFC94" w14:textId="52C21D72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9C98" w14:textId="22020DA3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11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10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9F3D" w14:textId="0ABF374E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12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C58374" w14:textId="07264036" w:rsidR="00354C6A" w:rsidRDefault="00354C6A" w:rsidP="005B11EA">
            <w:pPr>
              <w:pStyle w:val="FSTableText0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内容管理（教学咨询，临床管理，文件共享等）</w:t>
            </w:r>
          </w:p>
        </w:tc>
      </w:tr>
      <w:tr w:rsidR="00354C6A" w:rsidRPr="00ED48EA" w14:paraId="1A8BB29C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DFA2184" w14:textId="47CE7BBA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CC58" w14:textId="3971A63E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13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AD11" w14:textId="758A7EA1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15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20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4476BA" w14:textId="0B29E348" w:rsidR="00354C6A" w:rsidRDefault="00354C6A" w:rsidP="005B11EA">
            <w:pPr>
              <w:pStyle w:val="FSTableText0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用户管理（用户注册，维护，权限，通知）</w:t>
            </w:r>
          </w:p>
        </w:tc>
      </w:tr>
      <w:tr w:rsidR="00354C6A" w:rsidRPr="00ED48EA" w14:paraId="2F271C40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4FD9DE" w14:textId="28417FE7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19A1" w14:textId="3763EC10" w:rsidR="00354C6A" w:rsidRDefault="00354C6A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15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DFF1" w14:textId="24814BBB" w:rsidR="00354C6A" w:rsidRDefault="00354C6A" w:rsidP="00354C6A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18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E78D5D" w14:textId="789A925E" w:rsidR="00354C6A" w:rsidRDefault="00354C6A" w:rsidP="005B11EA">
            <w:pPr>
              <w:pStyle w:val="FSTableText0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数据导入和分析</w:t>
            </w:r>
          </w:p>
        </w:tc>
      </w:tr>
      <w:tr w:rsidR="00354C6A" w:rsidRPr="00ED48EA" w14:paraId="4FE70235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E84A19" w14:textId="037706A2" w:rsidR="00354C6A" w:rsidRDefault="00354C6A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  <w:r>
              <w:rPr>
                <w:rFonts w:cs="Arial" w:hint="eastAsia"/>
                <w:noProof w:val="0"/>
                <w:lang w:bidi="fa-IR"/>
              </w:rPr>
              <w:t>2012-05-09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7AEC" w14:textId="4DECE146" w:rsidR="00354C6A" w:rsidRDefault="00354C6A" w:rsidP="007B574D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9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8168" w14:textId="08C49C5C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11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304C2B" w14:textId="71D6AE2E" w:rsidR="00354C6A" w:rsidRDefault="00354C6A" w:rsidP="005B11EA">
            <w:pPr>
              <w:pStyle w:val="FSTableText0"/>
              <w:rPr>
                <w:rFonts w:hint="eastAsia"/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报表系统</w:t>
            </w:r>
          </w:p>
        </w:tc>
      </w:tr>
      <w:tr w:rsidR="00354C6A" w:rsidRPr="00ED48EA" w14:paraId="776771D7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67551E" w14:textId="77777777" w:rsidR="00354C6A" w:rsidRDefault="00354C6A" w:rsidP="007B574D">
            <w:pPr>
              <w:pStyle w:val="FSTableText0"/>
              <w:rPr>
                <w:rFonts w:cs="Arial" w:hint="eastAsia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449A" w14:textId="15048ED4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11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10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A694" w14:textId="711BBB68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12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8656A" w14:textId="6830A391" w:rsidR="00354C6A" w:rsidRDefault="00354C6A" w:rsidP="00354C6A">
            <w:pPr>
              <w:pStyle w:val="FSTableText0"/>
              <w:rPr>
                <w:rFonts w:hint="eastAsia"/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邮件处理</w:t>
            </w:r>
          </w:p>
        </w:tc>
      </w:tr>
      <w:tr w:rsidR="00354C6A" w:rsidRPr="00ED48EA" w14:paraId="32562A7A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AACB70" w14:textId="77777777" w:rsidR="00354C6A" w:rsidRDefault="00354C6A" w:rsidP="007B574D">
            <w:pPr>
              <w:pStyle w:val="FSTableText0"/>
              <w:rPr>
                <w:rFonts w:cs="Arial" w:hint="eastAsia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7B26" w14:textId="1D5E778B" w:rsidR="00354C6A" w:rsidRDefault="00354C6A" w:rsidP="007B574D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13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D90" w14:textId="74972A73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14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20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22158" w14:textId="08D732D2" w:rsidR="00354C6A" w:rsidRDefault="00354C6A" w:rsidP="005B11EA">
            <w:pPr>
              <w:pStyle w:val="FSTableText0"/>
              <w:rPr>
                <w:rFonts w:hint="eastAsia"/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论坛系统</w:t>
            </w:r>
          </w:p>
        </w:tc>
      </w:tr>
      <w:tr w:rsidR="00354C6A" w:rsidRPr="00ED48EA" w14:paraId="5FC595E8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9970357" w14:textId="77777777" w:rsidR="00354C6A" w:rsidRDefault="00354C6A" w:rsidP="007B574D">
            <w:pPr>
              <w:pStyle w:val="FSTableText0"/>
              <w:rPr>
                <w:rFonts w:cs="Arial" w:hint="eastAsia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FCB2" w14:textId="5F4D5444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14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535" w14:textId="7563B468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15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20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ACC31A" w14:textId="4C3DF530" w:rsidR="00354C6A" w:rsidRDefault="00354C6A" w:rsidP="005B11EA">
            <w:pPr>
              <w:pStyle w:val="FSTableText0"/>
              <w:rPr>
                <w:rFonts w:hint="eastAsia"/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公用数据管理</w:t>
            </w:r>
          </w:p>
        </w:tc>
      </w:tr>
      <w:tr w:rsidR="00354C6A" w:rsidRPr="00ED48EA" w14:paraId="0415B680" w14:textId="77777777" w:rsidTr="00354C6A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272F703" w14:textId="77777777" w:rsidR="00354C6A" w:rsidRDefault="00354C6A" w:rsidP="007B574D">
            <w:pPr>
              <w:pStyle w:val="FSTableText0"/>
              <w:rPr>
                <w:rFonts w:cs="Arial" w:hint="eastAsia"/>
                <w:noProof w:val="0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7ADCA0" w14:textId="008F3BE7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15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30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6E91E2" w14:textId="1552C44E" w:rsidR="00354C6A" w:rsidRDefault="00354C6A" w:rsidP="00354C6A">
            <w:pPr>
              <w:pStyle w:val="FSTableText0"/>
              <w:rPr>
                <w:rFonts w:cs="Calibri" w:hint="eastAsia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18</w:t>
            </w:r>
            <w:r>
              <w:rPr>
                <w:rFonts w:cs="Calibri" w:hint="eastAsia"/>
                <w:noProof w:val="0"/>
                <w:lang w:val="en-GB"/>
              </w:rPr>
              <w:t>：</w:t>
            </w:r>
            <w:r>
              <w:rPr>
                <w:rFonts w:cs="Calibri" w:hint="eastAsia"/>
                <w:noProof w:val="0"/>
                <w:lang w:val="en-GB"/>
              </w:rPr>
              <w:t>00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DF7EF0" w14:textId="15E2FED7" w:rsidR="00354C6A" w:rsidRDefault="00354C6A" w:rsidP="005B11EA">
            <w:pPr>
              <w:pStyle w:val="FSTableText0"/>
              <w:rPr>
                <w:rFonts w:hint="eastAsia"/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遗留问题讨论</w:t>
            </w:r>
          </w:p>
        </w:tc>
      </w:tr>
    </w:tbl>
    <w:bookmarkEnd w:id="24"/>
    <w:bookmarkEnd w:id="25"/>
    <w:bookmarkEnd w:id="26"/>
    <w:bookmarkEnd w:id="27"/>
    <w:p w14:paraId="60A12ABB" w14:textId="105E655B" w:rsidR="00186DDE" w:rsidRPr="00064E4A" w:rsidRDefault="00354C6A" w:rsidP="00354C6A">
      <w:r w:rsidRPr="00064E4A">
        <w:t xml:space="preserve"> </w:t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21F13542" w14:textId="77777777" w:rsidR="003E542D" w:rsidRPr="00ED48EA" w:rsidRDefault="003E542D" w:rsidP="009E2665">
      <w:pPr>
        <w:pStyle w:val="TOC1"/>
        <w:ind w:left="0" w:firstLine="0"/>
        <w:rPr>
          <w:noProof w:val="0"/>
          <w:lang w:val="en-GB"/>
        </w:rPr>
      </w:pPr>
    </w:p>
    <w:sectPr w:rsidR="003E542D" w:rsidRPr="00ED48EA" w:rsidSect="0001614A">
      <w:headerReference w:type="even" r:id="rId11"/>
      <w:footerReference w:type="even" r:id="rId12"/>
      <w:footerReference w:type="default" r:id="rId13"/>
      <w:footerReference w:type="first" r:id="rId14"/>
      <w:pgSz w:w="11907" w:h="16840" w:code="9"/>
      <w:pgMar w:top="1077" w:right="1134" w:bottom="1077" w:left="1418" w:header="79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07F26" w14:textId="77777777" w:rsidR="00BE2EEB" w:rsidRDefault="00BE2EEB">
      <w:r>
        <w:separator/>
      </w:r>
    </w:p>
  </w:endnote>
  <w:endnote w:type="continuationSeparator" w:id="0">
    <w:p w14:paraId="184C3B14" w14:textId="77777777" w:rsidR="00BE2EEB" w:rsidRDefault="00BE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 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Heavy">
    <w:altName w:val="Couri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ook">
    <w:altName w:val="Couri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41170" w14:textId="77777777" w:rsidR="001A0414" w:rsidRDefault="001A04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66</w:t>
    </w:r>
    <w:r>
      <w:rPr>
        <w:rStyle w:val="PageNumber"/>
      </w:rPr>
      <w:fldChar w:fldCharType="end"/>
    </w:r>
  </w:p>
  <w:p w14:paraId="724DB0A7" w14:textId="77777777" w:rsidR="001A0414" w:rsidRDefault="001A04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Borders>
        <w:top w:val="single" w:sz="12" w:space="0" w:color="548DD4" w:themeColor="text2" w:themeTint="99"/>
      </w:tblBorders>
      <w:tblLook w:val="04A0" w:firstRow="1" w:lastRow="0" w:firstColumn="1" w:lastColumn="0" w:noHBand="0" w:noVBand="1"/>
    </w:tblPr>
    <w:tblGrid>
      <w:gridCol w:w="3168"/>
      <w:gridCol w:w="3870"/>
      <w:gridCol w:w="2340"/>
    </w:tblGrid>
    <w:tr w:rsidR="001A0414" w:rsidRPr="001503C0" w14:paraId="6B0C4B66" w14:textId="77777777" w:rsidTr="001503C0">
      <w:trPr>
        <w:cantSplit/>
        <w:tblHeader/>
      </w:trPr>
      <w:tc>
        <w:tcPr>
          <w:tcW w:w="3168" w:type="dxa"/>
          <w:shd w:val="clear" w:color="auto" w:fill="auto"/>
        </w:tcPr>
        <w:p w14:paraId="0689BE12" w14:textId="77777777" w:rsidR="001A0414" w:rsidRPr="001503C0" w:rsidRDefault="001A0414" w:rsidP="005C5D23">
          <w:pPr>
            <w:pStyle w:val="FSFooterFS"/>
            <w:rPr>
              <w:color w:val="548DD4" w:themeColor="text2" w:themeTint="99"/>
            </w:rPr>
          </w:pPr>
          <w:r w:rsidRPr="001503C0">
            <w:rPr>
              <w:color w:val="548DD4" w:themeColor="text2" w:themeTint="99"/>
            </w:rPr>
            <w:fldChar w:fldCharType="begin"/>
          </w:r>
          <w:r w:rsidRPr="001503C0">
            <w:rPr>
              <w:color w:val="548DD4" w:themeColor="text2" w:themeTint="99"/>
            </w:rPr>
            <w:instrText xml:space="preserve"> FILENAME   \* MERGEFORMAT </w:instrText>
          </w:r>
          <w:r w:rsidRPr="001503C0">
            <w:rPr>
              <w:color w:val="548DD4" w:themeColor="text2" w:themeTint="99"/>
            </w:rPr>
            <w:fldChar w:fldCharType="separate"/>
          </w:r>
          <w:r w:rsidR="00354C6A">
            <w:rPr>
              <w:rFonts w:hint="eastAsia"/>
              <w:color w:val="548DD4" w:themeColor="text2" w:themeTint="99"/>
            </w:rPr>
            <w:t>需求分析日程</w:t>
          </w:r>
          <w:r w:rsidR="00354C6A">
            <w:rPr>
              <w:rFonts w:hint="eastAsia"/>
              <w:color w:val="548DD4" w:themeColor="text2" w:themeTint="99"/>
            </w:rPr>
            <w:t>.docx</w:t>
          </w:r>
          <w:r w:rsidRPr="001503C0">
            <w:rPr>
              <w:color w:val="548DD4" w:themeColor="text2" w:themeTint="99"/>
            </w:rPr>
            <w:fldChar w:fldCharType="end"/>
          </w:r>
        </w:p>
        <w:p w14:paraId="6D4D6D70" w14:textId="1F658DF7" w:rsidR="001A0414" w:rsidRPr="001503C0" w:rsidRDefault="001A0414" w:rsidP="00537C48">
          <w:pPr>
            <w:tabs>
              <w:tab w:val="center" w:pos="5103"/>
              <w:tab w:val="right" w:pos="10065"/>
            </w:tabs>
            <w:spacing w:before="0" w:after="0"/>
            <w:rPr>
              <w:b/>
              <w:color w:val="548DD4" w:themeColor="text2" w:themeTint="99"/>
              <w:sz w:val="16"/>
              <w:szCs w:val="16"/>
            </w:rPr>
          </w:pPr>
          <w:r>
            <w:rPr>
              <w:b/>
              <w:color w:val="548DD4" w:themeColor="text2" w:themeTint="99"/>
              <w:sz w:val="16"/>
              <w:szCs w:val="16"/>
            </w:rPr>
            <w:fldChar w:fldCharType="begin"/>
          </w:r>
          <w:r>
            <w:rPr>
              <w:b/>
              <w:color w:val="548DD4" w:themeColor="text2" w:themeTint="99"/>
              <w:sz w:val="16"/>
              <w:szCs w:val="16"/>
            </w:rPr>
            <w:instrText xml:space="preserve"> SAVEDATE  \@ "yyyy-MM-dd" </w:instrText>
          </w:r>
          <w:r>
            <w:rPr>
              <w:b/>
              <w:color w:val="548DD4" w:themeColor="text2" w:themeTint="99"/>
              <w:sz w:val="16"/>
              <w:szCs w:val="16"/>
            </w:rPr>
            <w:fldChar w:fldCharType="separate"/>
          </w:r>
          <w:r w:rsidR="00EB79B1">
            <w:rPr>
              <w:b/>
              <w:noProof/>
              <w:color w:val="548DD4" w:themeColor="text2" w:themeTint="99"/>
              <w:sz w:val="16"/>
              <w:szCs w:val="16"/>
            </w:rPr>
            <w:t>2012-05-04</w:t>
          </w:r>
          <w:r>
            <w:rPr>
              <w:b/>
              <w:color w:val="548DD4" w:themeColor="text2" w:themeTint="99"/>
              <w:sz w:val="16"/>
              <w:szCs w:val="16"/>
            </w:rPr>
            <w:fldChar w:fldCharType="end"/>
          </w:r>
        </w:p>
      </w:tc>
      <w:tc>
        <w:tcPr>
          <w:tcW w:w="3870" w:type="dxa"/>
          <w:shd w:val="clear" w:color="auto" w:fill="auto"/>
        </w:tcPr>
        <w:p w14:paraId="4E6C44AB" w14:textId="0C485BCA" w:rsidR="001A0414" w:rsidRPr="001503C0" w:rsidRDefault="001A0414" w:rsidP="005C5D23">
          <w:pPr>
            <w:pStyle w:val="FSFooterFS"/>
            <w:jc w:val="center"/>
            <w:rPr>
              <w:color w:val="548DD4" w:themeColor="text2" w:themeTint="99"/>
              <w:szCs w:val="18"/>
            </w:rPr>
          </w:pPr>
          <w:r w:rsidRPr="001503C0">
            <w:rPr>
              <w:rFonts w:hint="eastAsia"/>
              <w:color w:val="548DD4" w:themeColor="text2" w:themeTint="99"/>
            </w:rPr>
            <w:t>普之康家园科技</w:t>
          </w:r>
        </w:p>
      </w:tc>
      <w:tc>
        <w:tcPr>
          <w:tcW w:w="2340" w:type="dxa"/>
          <w:shd w:val="clear" w:color="auto" w:fill="auto"/>
        </w:tcPr>
        <w:p w14:paraId="2A932C03" w14:textId="4D839EB1" w:rsidR="001A0414" w:rsidRPr="001503C0" w:rsidRDefault="001A0414" w:rsidP="005C5D23">
          <w:pPr>
            <w:pStyle w:val="FSFooterFS"/>
            <w:jc w:val="right"/>
            <w:rPr>
              <w:color w:val="548DD4" w:themeColor="text2" w:themeTint="99"/>
              <w:szCs w:val="18"/>
            </w:rPr>
          </w:pPr>
          <w:r w:rsidRPr="001503C0">
            <w:rPr>
              <w:rFonts w:hint="eastAsia"/>
              <w:color w:val="548DD4" w:themeColor="text2" w:themeTint="99"/>
            </w:rPr>
            <w:t>页码</w:t>
          </w:r>
          <w:r w:rsidRPr="001503C0">
            <w:rPr>
              <w:color w:val="548DD4" w:themeColor="text2" w:themeTint="99"/>
            </w:rPr>
            <w:t xml:space="preserve"> </w:t>
          </w:r>
          <w:r w:rsidRPr="001503C0">
            <w:rPr>
              <w:color w:val="548DD4" w:themeColor="text2" w:themeTint="99"/>
            </w:rPr>
            <w:fldChar w:fldCharType="begin"/>
          </w:r>
          <w:r w:rsidRPr="001503C0">
            <w:rPr>
              <w:color w:val="548DD4" w:themeColor="text2" w:themeTint="99"/>
              <w:lang w:val="de-DE"/>
            </w:rPr>
            <w:instrText xml:space="preserve"> PAGE  \* MERGEFORMAT </w:instrText>
          </w:r>
          <w:r w:rsidRPr="001503C0">
            <w:rPr>
              <w:color w:val="548DD4" w:themeColor="text2" w:themeTint="99"/>
            </w:rPr>
            <w:fldChar w:fldCharType="separate"/>
          </w:r>
          <w:r w:rsidR="00354C6A">
            <w:rPr>
              <w:color w:val="548DD4" w:themeColor="text2" w:themeTint="99"/>
              <w:lang w:val="de-DE"/>
            </w:rPr>
            <w:t>2</w:t>
          </w:r>
          <w:r w:rsidRPr="001503C0">
            <w:rPr>
              <w:color w:val="548DD4" w:themeColor="text2" w:themeTint="99"/>
            </w:rPr>
            <w:fldChar w:fldCharType="end"/>
          </w:r>
          <w:r w:rsidRPr="001503C0">
            <w:rPr>
              <w:color w:val="548DD4" w:themeColor="text2" w:themeTint="99"/>
              <w:lang w:val="de-DE"/>
            </w:rPr>
            <w:t xml:space="preserve"> </w:t>
          </w:r>
          <w:r w:rsidRPr="001503C0">
            <w:rPr>
              <w:rFonts w:hint="eastAsia"/>
              <w:color w:val="548DD4" w:themeColor="text2" w:themeTint="99"/>
              <w:lang w:val="de-DE"/>
            </w:rPr>
            <w:t>/</w:t>
          </w:r>
          <w:r w:rsidRPr="001503C0">
            <w:rPr>
              <w:color w:val="548DD4" w:themeColor="text2" w:themeTint="99"/>
              <w:lang w:val="de-DE"/>
            </w:rPr>
            <w:t xml:space="preserve"> </w:t>
          </w:r>
          <w:r w:rsidRPr="001503C0">
            <w:rPr>
              <w:color w:val="548DD4" w:themeColor="text2" w:themeTint="99"/>
            </w:rPr>
            <w:fldChar w:fldCharType="begin"/>
          </w:r>
          <w:r w:rsidRPr="001503C0">
            <w:rPr>
              <w:color w:val="548DD4" w:themeColor="text2" w:themeTint="99"/>
            </w:rPr>
            <w:instrText xml:space="preserve"> NUMPAGES  \* MERGEFORMAT </w:instrText>
          </w:r>
          <w:r w:rsidRPr="001503C0">
            <w:rPr>
              <w:color w:val="548DD4" w:themeColor="text2" w:themeTint="99"/>
            </w:rPr>
            <w:fldChar w:fldCharType="separate"/>
          </w:r>
          <w:r w:rsidR="00354C6A" w:rsidRPr="00354C6A">
            <w:rPr>
              <w:color w:val="548DD4" w:themeColor="text2" w:themeTint="99"/>
              <w:lang w:val="de-DE"/>
            </w:rPr>
            <w:t>2</w:t>
          </w:r>
          <w:r w:rsidRPr="001503C0">
            <w:rPr>
              <w:color w:val="548DD4" w:themeColor="text2" w:themeTint="99"/>
              <w:lang w:val="de-DE"/>
            </w:rPr>
            <w:fldChar w:fldCharType="end"/>
          </w:r>
        </w:p>
      </w:tc>
    </w:tr>
  </w:tbl>
  <w:p w14:paraId="51B57FDD" w14:textId="77777777" w:rsidR="001A0414" w:rsidRPr="001503C0" w:rsidRDefault="001A0414" w:rsidP="00CA7AA1">
    <w:pPr>
      <w:rPr>
        <w:color w:val="548DD4" w:themeColor="text2" w:themeTint="99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7CED0" w14:textId="77777777" w:rsidR="001A0414" w:rsidRPr="005D3ACA" w:rsidRDefault="001A0414" w:rsidP="001B28AD">
    <w:pPr>
      <w:pStyle w:val="CoverPagemisc"/>
      <w:rPr>
        <w:noProof/>
        <w:lang w:val="en-GB"/>
      </w:rPr>
    </w:pPr>
  </w:p>
  <w:p w14:paraId="2475C812" w14:textId="77777777" w:rsidR="001A0414" w:rsidRDefault="001A0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4E56F" w14:textId="77777777" w:rsidR="00BE2EEB" w:rsidRDefault="00BE2EEB">
      <w:r>
        <w:separator/>
      </w:r>
    </w:p>
  </w:footnote>
  <w:footnote w:type="continuationSeparator" w:id="0">
    <w:p w14:paraId="495467D9" w14:textId="77777777" w:rsidR="00BE2EEB" w:rsidRDefault="00BE2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9645D" w14:textId="77777777" w:rsidR="001A0414" w:rsidRDefault="00BE2EEB">
    <w:pPr>
      <w:pStyle w:val="Header"/>
    </w:pPr>
    <w:r>
      <w:rPr>
        <w:noProof/>
      </w:rPr>
      <w:pict w14:anchorId="76DF28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0334" o:spid="_x0000_s2063" type="#_x0000_t136" style="position:absolute;left:0;text-align:left;margin-left:0;margin-top:0;width:527.55pt;height:131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 Spec-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30A6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F"/>
    <w:multiLevelType w:val="singleLevel"/>
    <w:tmpl w:val="8D0682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08B443F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26A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B"/>
    <w:multiLevelType w:val="multilevel"/>
    <w:tmpl w:val="DA6A93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>
    <w:nsid w:val="0000001C"/>
    <w:multiLevelType w:val="singleLevel"/>
    <w:tmpl w:val="0000001C"/>
    <w:name w:val="WW8Num37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OpenSymbol" w:hAnsi="OpenSymbol"/>
      </w:rPr>
    </w:lvl>
  </w:abstractNum>
  <w:abstractNum w:abstractNumId="6">
    <w:nsid w:val="04346133"/>
    <w:multiLevelType w:val="hybridMultilevel"/>
    <w:tmpl w:val="E2128554"/>
    <w:lvl w:ilvl="0" w:tplc="E6ECAA2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5EAC17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E8EABD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45E4583"/>
    <w:multiLevelType w:val="hybridMultilevel"/>
    <w:tmpl w:val="F9C8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2B071C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7D0B81"/>
    <w:multiLevelType w:val="hybridMultilevel"/>
    <w:tmpl w:val="B226F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A7445138">
      <w:start w:val="3"/>
      <w:numFmt w:val="bullet"/>
      <w:lvlText w:val="-"/>
      <w:lvlJc w:val="left"/>
      <w:pPr>
        <w:ind w:left="2340" w:hanging="360"/>
      </w:pPr>
      <w:rPr>
        <w:rFonts w:ascii="Calibri" w:eastAsia="宋体" w:hAnsi="Calibri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A906C7"/>
    <w:multiLevelType w:val="hybridMultilevel"/>
    <w:tmpl w:val="ED88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AB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AE6DB4"/>
    <w:multiLevelType w:val="hybridMultilevel"/>
    <w:tmpl w:val="BCF0C54A"/>
    <w:lvl w:ilvl="0" w:tplc="2C3EB31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BR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127595"/>
    <w:multiLevelType w:val="hybridMultilevel"/>
    <w:tmpl w:val="31D2AA8E"/>
    <w:lvl w:ilvl="0" w:tplc="402C3E36">
      <w:numFmt w:val="bullet"/>
      <w:lvlText w:val="-"/>
      <w:lvlJc w:val="left"/>
      <w:pPr>
        <w:ind w:left="405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17612C74"/>
    <w:multiLevelType w:val="hybridMultilevel"/>
    <w:tmpl w:val="0B089C3E"/>
    <w:lvl w:ilvl="0" w:tplc="8B2C7806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6B1D73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5722A1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2861C01"/>
    <w:multiLevelType w:val="hybridMultilevel"/>
    <w:tmpl w:val="5072B8F0"/>
    <w:lvl w:ilvl="0" w:tplc="25C69300">
      <w:start w:val="1"/>
      <w:numFmt w:val="decimal"/>
      <w:lvlText w:val="ADMIF%1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066418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37028E0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42C5FE8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7A234E6"/>
    <w:multiLevelType w:val="hybridMultilevel"/>
    <w:tmpl w:val="1C4AC2D6"/>
    <w:lvl w:ilvl="0" w:tplc="14F08C6A">
      <w:start w:val="1"/>
      <w:numFmt w:val="decimal"/>
      <w:lvlText w:val="MSG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5CD6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DB94479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09E67AF"/>
    <w:multiLevelType w:val="hybridMultilevel"/>
    <w:tmpl w:val="04047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4B245B9"/>
    <w:multiLevelType w:val="hybridMultilevel"/>
    <w:tmpl w:val="CCA2EE4C"/>
    <w:lvl w:ilvl="0" w:tplc="D2A47B4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5A86288" w:tentative="1">
      <w:start w:val="1"/>
      <w:numFmt w:val="lowerLetter"/>
      <w:lvlText w:val="%2."/>
      <w:lvlJc w:val="left"/>
      <w:pPr>
        <w:ind w:left="2496" w:hanging="360"/>
      </w:pPr>
    </w:lvl>
    <w:lvl w:ilvl="2" w:tplc="04090005" w:tentative="1">
      <w:start w:val="1"/>
      <w:numFmt w:val="lowerRoman"/>
      <w:lvlText w:val="%3."/>
      <w:lvlJc w:val="right"/>
      <w:pPr>
        <w:ind w:left="3216" w:hanging="180"/>
      </w:pPr>
    </w:lvl>
    <w:lvl w:ilvl="3" w:tplc="04090001" w:tentative="1">
      <w:start w:val="1"/>
      <w:numFmt w:val="decimal"/>
      <w:lvlText w:val="%4."/>
      <w:lvlJc w:val="left"/>
      <w:pPr>
        <w:ind w:left="3936" w:hanging="360"/>
      </w:pPr>
    </w:lvl>
    <w:lvl w:ilvl="4" w:tplc="04090003" w:tentative="1">
      <w:start w:val="1"/>
      <w:numFmt w:val="lowerLetter"/>
      <w:lvlText w:val="%5."/>
      <w:lvlJc w:val="left"/>
      <w:pPr>
        <w:ind w:left="4656" w:hanging="360"/>
      </w:pPr>
    </w:lvl>
    <w:lvl w:ilvl="5" w:tplc="04090005" w:tentative="1">
      <w:start w:val="1"/>
      <w:numFmt w:val="lowerRoman"/>
      <w:lvlText w:val="%6."/>
      <w:lvlJc w:val="right"/>
      <w:pPr>
        <w:ind w:left="5376" w:hanging="180"/>
      </w:pPr>
    </w:lvl>
    <w:lvl w:ilvl="6" w:tplc="04090001" w:tentative="1">
      <w:start w:val="1"/>
      <w:numFmt w:val="decimal"/>
      <w:lvlText w:val="%7."/>
      <w:lvlJc w:val="left"/>
      <w:pPr>
        <w:ind w:left="6096" w:hanging="360"/>
      </w:pPr>
    </w:lvl>
    <w:lvl w:ilvl="7" w:tplc="04090003" w:tentative="1">
      <w:start w:val="1"/>
      <w:numFmt w:val="lowerLetter"/>
      <w:lvlText w:val="%8."/>
      <w:lvlJc w:val="left"/>
      <w:pPr>
        <w:ind w:left="6816" w:hanging="360"/>
      </w:pPr>
    </w:lvl>
    <w:lvl w:ilvl="8" w:tplc="0409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36727E84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68A0E09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86A7DC2"/>
    <w:multiLevelType w:val="hybridMultilevel"/>
    <w:tmpl w:val="F0D80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32660B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9400D17"/>
    <w:multiLevelType w:val="hybridMultilevel"/>
    <w:tmpl w:val="3E8A8B46"/>
    <w:lvl w:ilvl="0" w:tplc="9E8E1F46">
      <w:start w:val="1"/>
      <w:numFmt w:val="decimal"/>
      <w:lvlText w:val="TX%1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6C1DA4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403752F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8AD585E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9E646C4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0D3765"/>
    <w:multiLevelType w:val="hybridMultilevel"/>
    <w:tmpl w:val="8D14AB6E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02C00FD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0870690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3785E69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6112340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69F57C7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76912E5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8032312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8847A03"/>
    <w:multiLevelType w:val="hybridMultilevel"/>
    <w:tmpl w:val="1E32B9AA"/>
    <w:lvl w:ilvl="0" w:tplc="040C000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59C3578B"/>
    <w:multiLevelType w:val="hybridMultilevel"/>
    <w:tmpl w:val="633C4AF6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4">
    <w:nsid w:val="5CA90D49"/>
    <w:multiLevelType w:val="hybridMultilevel"/>
    <w:tmpl w:val="9044E592"/>
    <w:lvl w:ilvl="0" w:tplc="710C5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E9961FD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0321969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4212063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53B54F4"/>
    <w:multiLevelType w:val="hybridMultilevel"/>
    <w:tmpl w:val="598CD61C"/>
    <w:lvl w:ilvl="0" w:tplc="66A0A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5E70C3D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722487C"/>
    <w:multiLevelType w:val="hybridMultilevel"/>
    <w:tmpl w:val="06DEBA32"/>
    <w:lvl w:ilvl="0" w:tplc="040C0001">
      <w:start w:val="1"/>
      <w:numFmt w:val="decimal"/>
      <w:lvlText w:val="STDIF%1"/>
      <w:lvlJc w:val="left"/>
      <w:pPr>
        <w:tabs>
          <w:tab w:val="num" w:pos="34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442AD4"/>
    <w:multiLevelType w:val="hybridMultilevel"/>
    <w:tmpl w:val="4D1CA676"/>
    <w:lvl w:ilvl="0" w:tplc="66A0A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B6164D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B5A3729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F613C82"/>
    <w:multiLevelType w:val="hybridMultilevel"/>
    <w:tmpl w:val="DDEAE5D8"/>
    <w:lvl w:ilvl="0" w:tplc="D272DDE6">
      <w:numFmt w:val="bullet"/>
      <w:pStyle w:val="Bullet1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55">
    <w:nsid w:val="700E261B"/>
    <w:multiLevelType w:val="hybridMultilevel"/>
    <w:tmpl w:val="CCA2EE4C"/>
    <w:lvl w:ilvl="0" w:tplc="D2A47B4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5A86288" w:tentative="1">
      <w:start w:val="1"/>
      <w:numFmt w:val="lowerLetter"/>
      <w:lvlText w:val="%2."/>
      <w:lvlJc w:val="left"/>
      <w:pPr>
        <w:ind w:left="2496" w:hanging="360"/>
      </w:pPr>
    </w:lvl>
    <w:lvl w:ilvl="2" w:tplc="04090005" w:tentative="1">
      <w:start w:val="1"/>
      <w:numFmt w:val="lowerRoman"/>
      <w:lvlText w:val="%3."/>
      <w:lvlJc w:val="right"/>
      <w:pPr>
        <w:ind w:left="3216" w:hanging="180"/>
      </w:pPr>
    </w:lvl>
    <w:lvl w:ilvl="3" w:tplc="04090001" w:tentative="1">
      <w:start w:val="1"/>
      <w:numFmt w:val="decimal"/>
      <w:lvlText w:val="%4."/>
      <w:lvlJc w:val="left"/>
      <w:pPr>
        <w:ind w:left="3936" w:hanging="360"/>
      </w:pPr>
    </w:lvl>
    <w:lvl w:ilvl="4" w:tplc="04090003" w:tentative="1">
      <w:start w:val="1"/>
      <w:numFmt w:val="lowerLetter"/>
      <w:lvlText w:val="%5."/>
      <w:lvlJc w:val="left"/>
      <w:pPr>
        <w:ind w:left="4656" w:hanging="360"/>
      </w:pPr>
    </w:lvl>
    <w:lvl w:ilvl="5" w:tplc="04090005" w:tentative="1">
      <w:start w:val="1"/>
      <w:numFmt w:val="lowerRoman"/>
      <w:lvlText w:val="%6."/>
      <w:lvlJc w:val="right"/>
      <w:pPr>
        <w:ind w:left="5376" w:hanging="180"/>
      </w:pPr>
    </w:lvl>
    <w:lvl w:ilvl="6" w:tplc="04090001" w:tentative="1">
      <w:start w:val="1"/>
      <w:numFmt w:val="decimal"/>
      <w:lvlText w:val="%7."/>
      <w:lvlJc w:val="left"/>
      <w:pPr>
        <w:ind w:left="6096" w:hanging="360"/>
      </w:pPr>
    </w:lvl>
    <w:lvl w:ilvl="7" w:tplc="04090003" w:tentative="1">
      <w:start w:val="1"/>
      <w:numFmt w:val="lowerLetter"/>
      <w:lvlText w:val="%8."/>
      <w:lvlJc w:val="left"/>
      <w:pPr>
        <w:ind w:left="6816" w:hanging="360"/>
      </w:pPr>
    </w:lvl>
    <w:lvl w:ilvl="8" w:tplc="0409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>
    <w:nsid w:val="775E1443"/>
    <w:multiLevelType w:val="hybridMultilevel"/>
    <w:tmpl w:val="0B96CD2A"/>
    <w:lvl w:ilvl="0" w:tplc="90602F10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783C56CF"/>
    <w:multiLevelType w:val="hybridMultilevel"/>
    <w:tmpl w:val="0368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DF1C2B"/>
    <w:multiLevelType w:val="hybridMultilevel"/>
    <w:tmpl w:val="FC6ECB82"/>
    <w:lvl w:ilvl="0" w:tplc="D2A47B40">
      <w:start w:val="1"/>
      <w:numFmt w:val="decimal"/>
      <w:lvlText w:val="CFGIF%1"/>
      <w:lvlJc w:val="left"/>
      <w:pPr>
        <w:ind w:left="1080" w:hanging="360"/>
      </w:pPr>
      <w:rPr>
        <w:rFonts w:hint="default"/>
      </w:rPr>
    </w:lvl>
    <w:lvl w:ilvl="1" w:tplc="05A86288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FA668AE"/>
    <w:multiLevelType w:val="singleLevel"/>
    <w:tmpl w:val="D234B4B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0">
    <w:nsid w:val="7FAE1A9E"/>
    <w:multiLevelType w:val="hybridMultilevel"/>
    <w:tmpl w:val="8CD2FC34"/>
    <w:lvl w:ilvl="0" w:tplc="9E48C97A">
      <w:numFmt w:val="bullet"/>
      <w:lvlText w:val="-"/>
      <w:lvlJc w:val="left"/>
      <w:pPr>
        <w:ind w:left="1424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10"/>
  </w:num>
  <w:num w:numId="3">
    <w:abstractNumId w:val="44"/>
  </w:num>
  <w:num w:numId="4">
    <w:abstractNumId w:val="60"/>
  </w:num>
  <w:num w:numId="5">
    <w:abstractNumId w:val="42"/>
  </w:num>
  <w:num w:numId="6">
    <w:abstractNumId w:val="20"/>
  </w:num>
  <w:num w:numId="7">
    <w:abstractNumId w:val="4"/>
  </w:num>
  <w:num w:numId="8">
    <w:abstractNumId w:val="50"/>
  </w:num>
  <w:num w:numId="9">
    <w:abstractNumId w:val="58"/>
  </w:num>
  <w:num w:numId="10">
    <w:abstractNumId w:val="16"/>
  </w:num>
  <w:num w:numId="11">
    <w:abstractNumId w:val="2"/>
  </w:num>
  <w:num w:numId="12">
    <w:abstractNumId w:val="3"/>
  </w:num>
  <w:num w:numId="13">
    <w:abstractNumId w:val="1"/>
  </w:num>
  <w:num w:numId="14">
    <w:abstractNumId w:val="59"/>
  </w:num>
  <w:num w:numId="15">
    <w:abstractNumId w:val="9"/>
  </w:num>
  <w:num w:numId="16">
    <w:abstractNumId w:val="26"/>
  </w:num>
  <w:num w:numId="17">
    <w:abstractNumId w:val="25"/>
  </w:num>
  <w:num w:numId="18">
    <w:abstractNumId w:val="38"/>
  </w:num>
  <w:num w:numId="19">
    <w:abstractNumId w:val="48"/>
  </w:num>
  <w:num w:numId="20">
    <w:abstractNumId w:val="27"/>
  </w:num>
  <w:num w:numId="21">
    <w:abstractNumId w:val="55"/>
  </w:num>
  <w:num w:numId="22">
    <w:abstractNumId w:val="56"/>
  </w:num>
  <w:num w:numId="23">
    <w:abstractNumId w:val="51"/>
  </w:num>
  <w:num w:numId="24">
    <w:abstractNumId w:val="53"/>
  </w:num>
  <w:num w:numId="25">
    <w:abstractNumId w:val="41"/>
  </w:num>
  <w:num w:numId="26">
    <w:abstractNumId w:val="23"/>
  </w:num>
  <w:num w:numId="27">
    <w:abstractNumId w:val="43"/>
  </w:num>
  <w:num w:numId="28">
    <w:abstractNumId w:val="37"/>
  </w:num>
  <w:num w:numId="29">
    <w:abstractNumId w:val="18"/>
  </w:num>
  <w:num w:numId="30">
    <w:abstractNumId w:val="36"/>
  </w:num>
  <w:num w:numId="31">
    <w:abstractNumId w:val="47"/>
  </w:num>
  <w:num w:numId="32">
    <w:abstractNumId w:val="22"/>
  </w:num>
  <w:num w:numId="33">
    <w:abstractNumId w:val="8"/>
  </w:num>
  <w:num w:numId="34">
    <w:abstractNumId w:val="52"/>
  </w:num>
  <w:num w:numId="35">
    <w:abstractNumId w:val="24"/>
  </w:num>
  <w:num w:numId="36">
    <w:abstractNumId w:val="39"/>
  </w:num>
  <w:num w:numId="37">
    <w:abstractNumId w:val="31"/>
  </w:num>
  <w:num w:numId="38">
    <w:abstractNumId w:val="46"/>
  </w:num>
  <w:num w:numId="39">
    <w:abstractNumId w:val="30"/>
  </w:num>
  <w:num w:numId="40">
    <w:abstractNumId w:val="33"/>
  </w:num>
  <w:num w:numId="41">
    <w:abstractNumId w:val="40"/>
  </w:num>
  <w:num w:numId="42">
    <w:abstractNumId w:val="35"/>
  </w:num>
  <w:num w:numId="43">
    <w:abstractNumId w:val="14"/>
  </w:num>
  <w:num w:numId="44">
    <w:abstractNumId w:val="19"/>
  </w:num>
  <w:num w:numId="45">
    <w:abstractNumId w:val="34"/>
  </w:num>
  <w:num w:numId="46">
    <w:abstractNumId w:val="45"/>
  </w:num>
  <w:num w:numId="47">
    <w:abstractNumId w:val="21"/>
  </w:num>
  <w:num w:numId="48">
    <w:abstractNumId w:val="17"/>
  </w:num>
  <w:num w:numId="49">
    <w:abstractNumId w:val="32"/>
  </w:num>
  <w:num w:numId="50">
    <w:abstractNumId w:val="15"/>
  </w:num>
  <w:num w:numId="51">
    <w:abstractNumId w:val="0"/>
  </w:num>
  <w:num w:numId="52">
    <w:abstractNumId w:val="4"/>
  </w:num>
  <w:num w:numId="53">
    <w:abstractNumId w:val="4"/>
  </w:num>
  <w:num w:numId="54">
    <w:abstractNumId w:val="7"/>
  </w:num>
  <w:num w:numId="55">
    <w:abstractNumId w:val="6"/>
  </w:num>
  <w:num w:numId="56">
    <w:abstractNumId w:val="12"/>
  </w:num>
  <w:num w:numId="57">
    <w:abstractNumId w:val="28"/>
  </w:num>
  <w:num w:numId="58">
    <w:abstractNumId w:val="57"/>
  </w:num>
  <w:num w:numId="59">
    <w:abstractNumId w:val="49"/>
  </w:num>
  <w:num w:numId="60">
    <w:abstractNumId w:val="4"/>
  </w:num>
  <w:num w:numId="61">
    <w:abstractNumId w:val="54"/>
  </w:num>
  <w:num w:numId="62">
    <w:abstractNumId w:val="4"/>
  </w:num>
  <w:num w:numId="63">
    <w:abstractNumId w:val="29"/>
  </w:num>
  <w:num w:numId="64">
    <w:abstractNumId w:val="11"/>
  </w:num>
  <w:num w:numId="65">
    <w:abstractNumId w:val="13"/>
  </w:num>
  <w:num w:numId="66">
    <w:abstractNumId w:val="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intFractionalCharacterWidth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3193" fill="f" fillcolor="white">
      <v:fill color="white" on="f"/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55"/>
    <w:rsid w:val="00001296"/>
    <w:rsid w:val="00001546"/>
    <w:rsid w:val="000016B1"/>
    <w:rsid w:val="00003AC9"/>
    <w:rsid w:val="00003EA4"/>
    <w:rsid w:val="00004755"/>
    <w:rsid w:val="00006939"/>
    <w:rsid w:val="00006A05"/>
    <w:rsid w:val="000102AE"/>
    <w:rsid w:val="00010991"/>
    <w:rsid w:val="00010F02"/>
    <w:rsid w:val="000113C2"/>
    <w:rsid w:val="000121F7"/>
    <w:rsid w:val="00012934"/>
    <w:rsid w:val="00012C10"/>
    <w:rsid w:val="00014C0B"/>
    <w:rsid w:val="00015205"/>
    <w:rsid w:val="000155B5"/>
    <w:rsid w:val="000157AE"/>
    <w:rsid w:val="00015993"/>
    <w:rsid w:val="00015CD7"/>
    <w:rsid w:val="0001614A"/>
    <w:rsid w:val="00016188"/>
    <w:rsid w:val="00016592"/>
    <w:rsid w:val="00017E62"/>
    <w:rsid w:val="000200D5"/>
    <w:rsid w:val="00022460"/>
    <w:rsid w:val="00022641"/>
    <w:rsid w:val="00022936"/>
    <w:rsid w:val="00023258"/>
    <w:rsid w:val="00023979"/>
    <w:rsid w:val="00023C6C"/>
    <w:rsid w:val="00023D8C"/>
    <w:rsid w:val="000252CB"/>
    <w:rsid w:val="00026268"/>
    <w:rsid w:val="00027054"/>
    <w:rsid w:val="000278DD"/>
    <w:rsid w:val="00027D1E"/>
    <w:rsid w:val="00031CDD"/>
    <w:rsid w:val="0003281C"/>
    <w:rsid w:val="0003348D"/>
    <w:rsid w:val="000336A8"/>
    <w:rsid w:val="00033F3C"/>
    <w:rsid w:val="0003400F"/>
    <w:rsid w:val="0003427C"/>
    <w:rsid w:val="00035AAF"/>
    <w:rsid w:val="0003642B"/>
    <w:rsid w:val="000366D6"/>
    <w:rsid w:val="000369A6"/>
    <w:rsid w:val="00037012"/>
    <w:rsid w:val="0003703D"/>
    <w:rsid w:val="00037F83"/>
    <w:rsid w:val="00040053"/>
    <w:rsid w:val="00040082"/>
    <w:rsid w:val="00040189"/>
    <w:rsid w:val="00040255"/>
    <w:rsid w:val="000407D2"/>
    <w:rsid w:val="00040F34"/>
    <w:rsid w:val="0004104D"/>
    <w:rsid w:val="0004123E"/>
    <w:rsid w:val="000418FA"/>
    <w:rsid w:val="00042260"/>
    <w:rsid w:val="000424AD"/>
    <w:rsid w:val="00042733"/>
    <w:rsid w:val="0004355A"/>
    <w:rsid w:val="00045181"/>
    <w:rsid w:val="00045DCA"/>
    <w:rsid w:val="00045FAB"/>
    <w:rsid w:val="0004606A"/>
    <w:rsid w:val="00046553"/>
    <w:rsid w:val="00046E79"/>
    <w:rsid w:val="000501D6"/>
    <w:rsid w:val="00050BBF"/>
    <w:rsid w:val="00050C32"/>
    <w:rsid w:val="000518E1"/>
    <w:rsid w:val="00051B41"/>
    <w:rsid w:val="00051EED"/>
    <w:rsid w:val="00052C67"/>
    <w:rsid w:val="00053343"/>
    <w:rsid w:val="000535A2"/>
    <w:rsid w:val="00053AB7"/>
    <w:rsid w:val="000543F6"/>
    <w:rsid w:val="00054989"/>
    <w:rsid w:val="00054CF0"/>
    <w:rsid w:val="0005520F"/>
    <w:rsid w:val="000556BE"/>
    <w:rsid w:val="0005583D"/>
    <w:rsid w:val="00055E27"/>
    <w:rsid w:val="00056C05"/>
    <w:rsid w:val="00057256"/>
    <w:rsid w:val="0005781E"/>
    <w:rsid w:val="0005790B"/>
    <w:rsid w:val="000602B5"/>
    <w:rsid w:val="000608F1"/>
    <w:rsid w:val="00060F9B"/>
    <w:rsid w:val="00061031"/>
    <w:rsid w:val="0006128C"/>
    <w:rsid w:val="00061F00"/>
    <w:rsid w:val="00063D53"/>
    <w:rsid w:val="00064AA9"/>
    <w:rsid w:val="00064BB2"/>
    <w:rsid w:val="00065100"/>
    <w:rsid w:val="0006598E"/>
    <w:rsid w:val="00066534"/>
    <w:rsid w:val="00066A29"/>
    <w:rsid w:val="000670FF"/>
    <w:rsid w:val="00067779"/>
    <w:rsid w:val="0006781E"/>
    <w:rsid w:val="00067BA2"/>
    <w:rsid w:val="000701F1"/>
    <w:rsid w:val="0007080D"/>
    <w:rsid w:val="0007095A"/>
    <w:rsid w:val="0007116C"/>
    <w:rsid w:val="00071755"/>
    <w:rsid w:val="00072D14"/>
    <w:rsid w:val="000730DF"/>
    <w:rsid w:val="0007408E"/>
    <w:rsid w:val="00074768"/>
    <w:rsid w:val="00075659"/>
    <w:rsid w:val="00075675"/>
    <w:rsid w:val="00075750"/>
    <w:rsid w:val="0007591A"/>
    <w:rsid w:val="00075A58"/>
    <w:rsid w:val="00076826"/>
    <w:rsid w:val="00077770"/>
    <w:rsid w:val="000806B7"/>
    <w:rsid w:val="00080957"/>
    <w:rsid w:val="00080FB5"/>
    <w:rsid w:val="00081687"/>
    <w:rsid w:val="000818C5"/>
    <w:rsid w:val="00082046"/>
    <w:rsid w:val="00082384"/>
    <w:rsid w:val="00082C33"/>
    <w:rsid w:val="00083901"/>
    <w:rsid w:val="00084401"/>
    <w:rsid w:val="000844AE"/>
    <w:rsid w:val="00084686"/>
    <w:rsid w:val="00086A62"/>
    <w:rsid w:val="00086F0C"/>
    <w:rsid w:val="00087E59"/>
    <w:rsid w:val="00087EEE"/>
    <w:rsid w:val="00090692"/>
    <w:rsid w:val="000914EA"/>
    <w:rsid w:val="00091721"/>
    <w:rsid w:val="0009263E"/>
    <w:rsid w:val="000930AA"/>
    <w:rsid w:val="0009332C"/>
    <w:rsid w:val="0009444D"/>
    <w:rsid w:val="000949DC"/>
    <w:rsid w:val="0009529E"/>
    <w:rsid w:val="00095C6D"/>
    <w:rsid w:val="00096D5D"/>
    <w:rsid w:val="00097E4B"/>
    <w:rsid w:val="000A0042"/>
    <w:rsid w:val="000A168B"/>
    <w:rsid w:val="000A1A7B"/>
    <w:rsid w:val="000A1F51"/>
    <w:rsid w:val="000A2E63"/>
    <w:rsid w:val="000A3E52"/>
    <w:rsid w:val="000A4E28"/>
    <w:rsid w:val="000A601D"/>
    <w:rsid w:val="000A66B7"/>
    <w:rsid w:val="000A6732"/>
    <w:rsid w:val="000A7050"/>
    <w:rsid w:val="000A706D"/>
    <w:rsid w:val="000A7469"/>
    <w:rsid w:val="000A77E9"/>
    <w:rsid w:val="000A7C1B"/>
    <w:rsid w:val="000A7FAE"/>
    <w:rsid w:val="000B0527"/>
    <w:rsid w:val="000B145C"/>
    <w:rsid w:val="000B183C"/>
    <w:rsid w:val="000B28E0"/>
    <w:rsid w:val="000B2F01"/>
    <w:rsid w:val="000B351B"/>
    <w:rsid w:val="000B412D"/>
    <w:rsid w:val="000B42C6"/>
    <w:rsid w:val="000B4324"/>
    <w:rsid w:val="000B45A9"/>
    <w:rsid w:val="000B46C4"/>
    <w:rsid w:val="000B4C3F"/>
    <w:rsid w:val="000B52DD"/>
    <w:rsid w:val="000B54C0"/>
    <w:rsid w:val="000B6311"/>
    <w:rsid w:val="000B6336"/>
    <w:rsid w:val="000B68CE"/>
    <w:rsid w:val="000B692A"/>
    <w:rsid w:val="000B712F"/>
    <w:rsid w:val="000B72DA"/>
    <w:rsid w:val="000B7369"/>
    <w:rsid w:val="000B7F01"/>
    <w:rsid w:val="000B7F89"/>
    <w:rsid w:val="000C0AA0"/>
    <w:rsid w:val="000C21F7"/>
    <w:rsid w:val="000C3060"/>
    <w:rsid w:val="000C342F"/>
    <w:rsid w:val="000C3F8E"/>
    <w:rsid w:val="000C4913"/>
    <w:rsid w:val="000C4BA4"/>
    <w:rsid w:val="000C5EF9"/>
    <w:rsid w:val="000C6D3C"/>
    <w:rsid w:val="000C6DD1"/>
    <w:rsid w:val="000C7737"/>
    <w:rsid w:val="000C7B71"/>
    <w:rsid w:val="000D0466"/>
    <w:rsid w:val="000D0C81"/>
    <w:rsid w:val="000D0D02"/>
    <w:rsid w:val="000D1E3A"/>
    <w:rsid w:val="000D2015"/>
    <w:rsid w:val="000D2A5A"/>
    <w:rsid w:val="000D2B20"/>
    <w:rsid w:val="000D2E9D"/>
    <w:rsid w:val="000D3A93"/>
    <w:rsid w:val="000D459E"/>
    <w:rsid w:val="000D4E5E"/>
    <w:rsid w:val="000D5BE4"/>
    <w:rsid w:val="000D634A"/>
    <w:rsid w:val="000D6FD0"/>
    <w:rsid w:val="000D725D"/>
    <w:rsid w:val="000D75F2"/>
    <w:rsid w:val="000D7650"/>
    <w:rsid w:val="000D77D5"/>
    <w:rsid w:val="000E22A6"/>
    <w:rsid w:val="000E3839"/>
    <w:rsid w:val="000E44C7"/>
    <w:rsid w:val="000E4652"/>
    <w:rsid w:val="000E4B70"/>
    <w:rsid w:val="000E4BF4"/>
    <w:rsid w:val="000E4F5B"/>
    <w:rsid w:val="000E5DE3"/>
    <w:rsid w:val="000E5E23"/>
    <w:rsid w:val="000E70E5"/>
    <w:rsid w:val="000F1151"/>
    <w:rsid w:val="000F2940"/>
    <w:rsid w:val="000F34D9"/>
    <w:rsid w:val="000F3FB0"/>
    <w:rsid w:val="000F3FD6"/>
    <w:rsid w:val="000F4B33"/>
    <w:rsid w:val="000F5EB3"/>
    <w:rsid w:val="000F6E3E"/>
    <w:rsid w:val="000F7061"/>
    <w:rsid w:val="000F721A"/>
    <w:rsid w:val="00100275"/>
    <w:rsid w:val="00100583"/>
    <w:rsid w:val="00100B7A"/>
    <w:rsid w:val="00100D6F"/>
    <w:rsid w:val="00101E16"/>
    <w:rsid w:val="00101EF5"/>
    <w:rsid w:val="0010226E"/>
    <w:rsid w:val="0010231F"/>
    <w:rsid w:val="00104A38"/>
    <w:rsid w:val="00104A3F"/>
    <w:rsid w:val="00105CEA"/>
    <w:rsid w:val="00105D98"/>
    <w:rsid w:val="00105F7E"/>
    <w:rsid w:val="0010661E"/>
    <w:rsid w:val="001073F5"/>
    <w:rsid w:val="00110399"/>
    <w:rsid w:val="00110E16"/>
    <w:rsid w:val="00110EDA"/>
    <w:rsid w:val="00111F5A"/>
    <w:rsid w:val="00112D23"/>
    <w:rsid w:val="00112D8A"/>
    <w:rsid w:val="0011341A"/>
    <w:rsid w:val="00113CAE"/>
    <w:rsid w:val="00113E8B"/>
    <w:rsid w:val="00114116"/>
    <w:rsid w:val="00114124"/>
    <w:rsid w:val="00115F20"/>
    <w:rsid w:val="00116076"/>
    <w:rsid w:val="00116F65"/>
    <w:rsid w:val="00117C1C"/>
    <w:rsid w:val="001205BE"/>
    <w:rsid w:val="00120617"/>
    <w:rsid w:val="00120B3F"/>
    <w:rsid w:val="0012117C"/>
    <w:rsid w:val="001226FA"/>
    <w:rsid w:val="00123004"/>
    <w:rsid w:val="001238F5"/>
    <w:rsid w:val="0012641D"/>
    <w:rsid w:val="00126455"/>
    <w:rsid w:val="001275D4"/>
    <w:rsid w:val="00127895"/>
    <w:rsid w:val="001279A0"/>
    <w:rsid w:val="00127C35"/>
    <w:rsid w:val="001302D6"/>
    <w:rsid w:val="001309A3"/>
    <w:rsid w:val="00130B1D"/>
    <w:rsid w:val="00130CAA"/>
    <w:rsid w:val="00130FDA"/>
    <w:rsid w:val="00132A51"/>
    <w:rsid w:val="00133CFA"/>
    <w:rsid w:val="00134084"/>
    <w:rsid w:val="00135029"/>
    <w:rsid w:val="001358BA"/>
    <w:rsid w:val="0013606F"/>
    <w:rsid w:val="00136878"/>
    <w:rsid w:val="00136E0F"/>
    <w:rsid w:val="001370F2"/>
    <w:rsid w:val="00137503"/>
    <w:rsid w:val="00137510"/>
    <w:rsid w:val="001379C0"/>
    <w:rsid w:val="00137C1D"/>
    <w:rsid w:val="001401D3"/>
    <w:rsid w:val="001403DA"/>
    <w:rsid w:val="00140900"/>
    <w:rsid w:val="00140B19"/>
    <w:rsid w:val="00140B20"/>
    <w:rsid w:val="00140FFC"/>
    <w:rsid w:val="0014129A"/>
    <w:rsid w:val="001413EB"/>
    <w:rsid w:val="001417A4"/>
    <w:rsid w:val="001417F8"/>
    <w:rsid w:val="001422ED"/>
    <w:rsid w:val="00142463"/>
    <w:rsid w:val="00143EE2"/>
    <w:rsid w:val="0014428D"/>
    <w:rsid w:val="00144645"/>
    <w:rsid w:val="00144A36"/>
    <w:rsid w:val="00146366"/>
    <w:rsid w:val="001465B0"/>
    <w:rsid w:val="001467BF"/>
    <w:rsid w:val="001472F1"/>
    <w:rsid w:val="0014758E"/>
    <w:rsid w:val="00150010"/>
    <w:rsid w:val="00150178"/>
    <w:rsid w:val="001503C0"/>
    <w:rsid w:val="001506BC"/>
    <w:rsid w:val="00150A17"/>
    <w:rsid w:val="001515B9"/>
    <w:rsid w:val="001519A6"/>
    <w:rsid w:val="00152194"/>
    <w:rsid w:val="00152DD1"/>
    <w:rsid w:val="001544C3"/>
    <w:rsid w:val="00154BEC"/>
    <w:rsid w:val="0015504F"/>
    <w:rsid w:val="001573D5"/>
    <w:rsid w:val="00157CD1"/>
    <w:rsid w:val="0016089A"/>
    <w:rsid w:val="00160B27"/>
    <w:rsid w:val="00160DE6"/>
    <w:rsid w:val="001613E1"/>
    <w:rsid w:val="001617AB"/>
    <w:rsid w:val="00161D03"/>
    <w:rsid w:val="001622ED"/>
    <w:rsid w:val="00162C36"/>
    <w:rsid w:val="00162D8D"/>
    <w:rsid w:val="00163268"/>
    <w:rsid w:val="001634F3"/>
    <w:rsid w:val="00163816"/>
    <w:rsid w:val="00163A29"/>
    <w:rsid w:val="00163FEF"/>
    <w:rsid w:val="00164171"/>
    <w:rsid w:val="0016425E"/>
    <w:rsid w:val="001642A2"/>
    <w:rsid w:val="001653AB"/>
    <w:rsid w:val="00165454"/>
    <w:rsid w:val="001656DC"/>
    <w:rsid w:val="001657CD"/>
    <w:rsid w:val="00165C72"/>
    <w:rsid w:val="00165D4D"/>
    <w:rsid w:val="001662B0"/>
    <w:rsid w:val="00166D63"/>
    <w:rsid w:val="00166EBC"/>
    <w:rsid w:val="00166F39"/>
    <w:rsid w:val="00170EDD"/>
    <w:rsid w:val="00171BF7"/>
    <w:rsid w:val="00171CEF"/>
    <w:rsid w:val="0017229C"/>
    <w:rsid w:val="001723DD"/>
    <w:rsid w:val="001725A3"/>
    <w:rsid w:val="00172778"/>
    <w:rsid w:val="00172897"/>
    <w:rsid w:val="00172C4B"/>
    <w:rsid w:val="00172DEC"/>
    <w:rsid w:val="001738CB"/>
    <w:rsid w:val="00173D99"/>
    <w:rsid w:val="001748A3"/>
    <w:rsid w:val="00174989"/>
    <w:rsid w:val="00174DE0"/>
    <w:rsid w:val="00177E43"/>
    <w:rsid w:val="00180127"/>
    <w:rsid w:val="0018159B"/>
    <w:rsid w:val="00181AE4"/>
    <w:rsid w:val="001821AF"/>
    <w:rsid w:val="001822D0"/>
    <w:rsid w:val="00182512"/>
    <w:rsid w:val="00182B74"/>
    <w:rsid w:val="00182BE0"/>
    <w:rsid w:val="00184126"/>
    <w:rsid w:val="00184ACE"/>
    <w:rsid w:val="00185535"/>
    <w:rsid w:val="00185BE7"/>
    <w:rsid w:val="00185E55"/>
    <w:rsid w:val="00186A3D"/>
    <w:rsid w:val="00186DDE"/>
    <w:rsid w:val="0018760C"/>
    <w:rsid w:val="00187B4C"/>
    <w:rsid w:val="001909C8"/>
    <w:rsid w:val="00190C60"/>
    <w:rsid w:val="00190DDA"/>
    <w:rsid w:val="001926A1"/>
    <w:rsid w:val="00192847"/>
    <w:rsid w:val="00193058"/>
    <w:rsid w:val="00193225"/>
    <w:rsid w:val="00193622"/>
    <w:rsid w:val="001936DD"/>
    <w:rsid w:val="00194CDC"/>
    <w:rsid w:val="00194FF6"/>
    <w:rsid w:val="001953B8"/>
    <w:rsid w:val="0019717B"/>
    <w:rsid w:val="00197252"/>
    <w:rsid w:val="00197A60"/>
    <w:rsid w:val="00197F23"/>
    <w:rsid w:val="00197F95"/>
    <w:rsid w:val="00197FB4"/>
    <w:rsid w:val="001A0414"/>
    <w:rsid w:val="001A05CA"/>
    <w:rsid w:val="001A0D37"/>
    <w:rsid w:val="001A1243"/>
    <w:rsid w:val="001A16AA"/>
    <w:rsid w:val="001A1A16"/>
    <w:rsid w:val="001A1AE0"/>
    <w:rsid w:val="001A1C77"/>
    <w:rsid w:val="001A2414"/>
    <w:rsid w:val="001A44EC"/>
    <w:rsid w:val="001A4E3A"/>
    <w:rsid w:val="001A7763"/>
    <w:rsid w:val="001A77C1"/>
    <w:rsid w:val="001A7B95"/>
    <w:rsid w:val="001B060F"/>
    <w:rsid w:val="001B1F85"/>
    <w:rsid w:val="001B2638"/>
    <w:rsid w:val="001B28AD"/>
    <w:rsid w:val="001B2A73"/>
    <w:rsid w:val="001B51EF"/>
    <w:rsid w:val="001B68BA"/>
    <w:rsid w:val="001B699C"/>
    <w:rsid w:val="001B6CEB"/>
    <w:rsid w:val="001C0F83"/>
    <w:rsid w:val="001C16D7"/>
    <w:rsid w:val="001C2CD9"/>
    <w:rsid w:val="001C3718"/>
    <w:rsid w:val="001C3A30"/>
    <w:rsid w:val="001C3B32"/>
    <w:rsid w:val="001C4865"/>
    <w:rsid w:val="001C48C0"/>
    <w:rsid w:val="001C533B"/>
    <w:rsid w:val="001C54DB"/>
    <w:rsid w:val="001C5C56"/>
    <w:rsid w:val="001C6845"/>
    <w:rsid w:val="001C6A9B"/>
    <w:rsid w:val="001C737C"/>
    <w:rsid w:val="001D118B"/>
    <w:rsid w:val="001D170E"/>
    <w:rsid w:val="001D4A42"/>
    <w:rsid w:val="001D4B4F"/>
    <w:rsid w:val="001D51ED"/>
    <w:rsid w:val="001D672F"/>
    <w:rsid w:val="001D68A8"/>
    <w:rsid w:val="001E02F8"/>
    <w:rsid w:val="001E07D0"/>
    <w:rsid w:val="001E14A5"/>
    <w:rsid w:val="001E185B"/>
    <w:rsid w:val="001E2A00"/>
    <w:rsid w:val="001E31EE"/>
    <w:rsid w:val="001E37B1"/>
    <w:rsid w:val="001E386E"/>
    <w:rsid w:val="001E4F30"/>
    <w:rsid w:val="001E549B"/>
    <w:rsid w:val="001E56DF"/>
    <w:rsid w:val="001E5C25"/>
    <w:rsid w:val="001E657D"/>
    <w:rsid w:val="001E6911"/>
    <w:rsid w:val="001E6C8E"/>
    <w:rsid w:val="001E7716"/>
    <w:rsid w:val="001E7E44"/>
    <w:rsid w:val="001F100E"/>
    <w:rsid w:val="001F1599"/>
    <w:rsid w:val="001F163C"/>
    <w:rsid w:val="001F1A50"/>
    <w:rsid w:val="001F1D27"/>
    <w:rsid w:val="001F251A"/>
    <w:rsid w:val="001F36A4"/>
    <w:rsid w:val="001F39F0"/>
    <w:rsid w:val="001F3DB2"/>
    <w:rsid w:val="001F42A6"/>
    <w:rsid w:val="001F456A"/>
    <w:rsid w:val="001F4882"/>
    <w:rsid w:val="001F4B5B"/>
    <w:rsid w:val="001F4F9A"/>
    <w:rsid w:val="001F504E"/>
    <w:rsid w:val="001F50BF"/>
    <w:rsid w:val="001F5838"/>
    <w:rsid w:val="001F5AC0"/>
    <w:rsid w:val="001F5B17"/>
    <w:rsid w:val="001F68D9"/>
    <w:rsid w:val="001F7106"/>
    <w:rsid w:val="001F7EBB"/>
    <w:rsid w:val="002010AF"/>
    <w:rsid w:val="00201886"/>
    <w:rsid w:val="00201A6C"/>
    <w:rsid w:val="00201BD2"/>
    <w:rsid w:val="002021B5"/>
    <w:rsid w:val="00202404"/>
    <w:rsid w:val="00202603"/>
    <w:rsid w:val="00202996"/>
    <w:rsid w:val="00202A7F"/>
    <w:rsid w:val="00202E8E"/>
    <w:rsid w:val="00202EEF"/>
    <w:rsid w:val="00203FA2"/>
    <w:rsid w:val="00205A67"/>
    <w:rsid w:val="00206E73"/>
    <w:rsid w:val="00206EF2"/>
    <w:rsid w:val="002070B0"/>
    <w:rsid w:val="00210536"/>
    <w:rsid w:val="0021243E"/>
    <w:rsid w:val="00212460"/>
    <w:rsid w:val="0021327A"/>
    <w:rsid w:val="00214B0D"/>
    <w:rsid w:val="00214D5B"/>
    <w:rsid w:val="00214E75"/>
    <w:rsid w:val="002152EA"/>
    <w:rsid w:val="00215458"/>
    <w:rsid w:val="0021581A"/>
    <w:rsid w:val="002163C9"/>
    <w:rsid w:val="002167C5"/>
    <w:rsid w:val="00216872"/>
    <w:rsid w:val="00216905"/>
    <w:rsid w:val="00220875"/>
    <w:rsid w:val="00221C3A"/>
    <w:rsid w:val="002224D4"/>
    <w:rsid w:val="0022302B"/>
    <w:rsid w:val="0022305C"/>
    <w:rsid w:val="002257CC"/>
    <w:rsid w:val="00226A28"/>
    <w:rsid w:val="00227367"/>
    <w:rsid w:val="00227DD2"/>
    <w:rsid w:val="00230121"/>
    <w:rsid w:val="0023070D"/>
    <w:rsid w:val="00231058"/>
    <w:rsid w:val="0023108D"/>
    <w:rsid w:val="0023147C"/>
    <w:rsid w:val="00231D9D"/>
    <w:rsid w:val="002326CA"/>
    <w:rsid w:val="00233038"/>
    <w:rsid w:val="002332EC"/>
    <w:rsid w:val="00234BBA"/>
    <w:rsid w:val="00235907"/>
    <w:rsid w:val="00236C4D"/>
    <w:rsid w:val="0023701F"/>
    <w:rsid w:val="00240302"/>
    <w:rsid w:val="00240409"/>
    <w:rsid w:val="00240F68"/>
    <w:rsid w:val="00241B25"/>
    <w:rsid w:val="0024271D"/>
    <w:rsid w:val="00242AF5"/>
    <w:rsid w:val="0024333F"/>
    <w:rsid w:val="00243579"/>
    <w:rsid w:val="00243A21"/>
    <w:rsid w:val="00243C01"/>
    <w:rsid w:val="00244328"/>
    <w:rsid w:val="002443E5"/>
    <w:rsid w:val="00244F47"/>
    <w:rsid w:val="00245470"/>
    <w:rsid w:val="00245569"/>
    <w:rsid w:val="00245877"/>
    <w:rsid w:val="00246FF1"/>
    <w:rsid w:val="00247D25"/>
    <w:rsid w:val="00250CDA"/>
    <w:rsid w:val="00251103"/>
    <w:rsid w:val="002518B1"/>
    <w:rsid w:val="00251984"/>
    <w:rsid w:val="00251F08"/>
    <w:rsid w:val="00252419"/>
    <w:rsid w:val="002525B7"/>
    <w:rsid w:val="00252C9B"/>
    <w:rsid w:val="002541EA"/>
    <w:rsid w:val="00254454"/>
    <w:rsid w:val="002545E8"/>
    <w:rsid w:val="00254791"/>
    <w:rsid w:val="00255078"/>
    <w:rsid w:val="002551EA"/>
    <w:rsid w:val="00255734"/>
    <w:rsid w:val="002600DB"/>
    <w:rsid w:val="00260201"/>
    <w:rsid w:val="00261382"/>
    <w:rsid w:val="00261FB1"/>
    <w:rsid w:val="002620B0"/>
    <w:rsid w:val="002620EE"/>
    <w:rsid w:val="002634B4"/>
    <w:rsid w:val="0026467D"/>
    <w:rsid w:val="002651D1"/>
    <w:rsid w:val="002656E7"/>
    <w:rsid w:val="00266FA1"/>
    <w:rsid w:val="00267F5E"/>
    <w:rsid w:val="00270DC7"/>
    <w:rsid w:val="00271428"/>
    <w:rsid w:val="00271471"/>
    <w:rsid w:val="00272B0E"/>
    <w:rsid w:val="00272B4F"/>
    <w:rsid w:val="00272E28"/>
    <w:rsid w:val="00272E2A"/>
    <w:rsid w:val="00272E89"/>
    <w:rsid w:val="002731E3"/>
    <w:rsid w:val="00275023"/>
    <w:rsid w:val="00275635"/>
    <w:rsid w:val="00276A77"/>
    <w:rsid w:val="00276AA6"/>
    <w:rsid w:val="00277615"/>
    <w:rsid w:val="00277695"/>
    <w:rsid w:val="0028145D"/>
    <w:rsid w:val="002817A1"/>
    <w:rsid w:val="0028255F"/>
    <w:rsid w:val="00282965"/>
    <w:rsid w:val="00282B59"/>
    <w:rsid w:val="00282FB7"/>
    <w:rsid w:val="002839A5"/>
    <w:rsid w:val="00284027"/>
    <w:rsid w:val="00284069"/>
    <w:rsid w:val="0028412D"/>
    <w:rsid w:val="002858DF"/>
    <w:rsid w:val="0028615C"/>
    <w:rsid w:val="00286538"/>
    <w:rsid w:val="002871F2"/>
    <w:rsid w:val="00290371"/>
    <w:rsid w:val="0029097E"/>
    <w:rsid w:val="00290B3B"/>
    <w:rsid w:val="00291D14"/>
    <w:rsid w:val="002924D1"/>
    <w:rsid w:val="0029252B"/>
    <w:rsid w:val="00293656"/>
    <w:rsid w:val="00293A83"/>
    <w:rsid w:val="00293E3C"/>
    <w:rsid w:val="0029407E"/>
    <w:rsid w:val="00294839"/>
    <w:rsid w:val="00294B1E"/>
    <w:rsid w:val="00294C6F"/>
    <w:rsid w:val="00295161"/>
    <w:rsid w:val="002963F6"/>
    <w:rsid w:val="00296B17"/>
    <w:rsid w:val="002972E3"/>
    <w:rsid w:val="002975A7"/>
    <w:rsid w:val="002A0199"/>
    <w:rsid w:val="002A08F4"/>
    <w:rsid w:val="002A0C0A"/>
    <w:rsid w:val="002A234D"/>
    <w:rsid w:val="002A2B1F"/>
    <w:rsid w:val="002A348C"/>
    <w:rsid w:val="002A4C46"/>
    <w:rsid w:val="002A527B"/>
    <w:rsid w:val="002A5C00"/>
    <w:rsid w:val="002A6783"/>
    <w:rsid w:val="002A7560"/>
    <w:rsid w:val="002A7C28"/>
    <w:rsid w:val="002A7D0D"/>
    <w:rsid w:val="002B10EF"/>
    <w:rsid w:val="002B2026"/>
    <w:rsid w:val="002B29A8"/>
    <w:rsid w:val="002B32D5"/>
    <w:rsid w:val="002B3444"/>
    <w:rsid w:val="002B3BBD"/>
    <w:rsid w:val="002B4E41"/>
    <w:rsid w:val="002B4EEE"/>
    <w:rsid w:val="002B5703"/>
    <w:rsid w:val="002B5D30"/>
    <w:rsid w:val="002B609F"/>
    <w:rsid w:val="002B7131"/>
    <w:rsid w:val="002B7612"/>
    <w:rsid w:val="002B7BFB"/>
    <w:rsid w:val="002C141A"/>
    <w:rsid w:val="002C14BF"/>
    <w:rsid w:val="002C1C75"/>
    <w:rsid w:val="002C238F"/>
    <w:rsid w:val="002C23CB"/>
    <w:rsid w:val="002C29BC"/>
    <w:rsid w:val="002C3922"/>
    <w:rsid w:val="002C3B92"/>
    <w:rsid w:val="002C3BB2"/>
    <w:rsid w:val="002C4217"/>
    <w:rsid w:val="002C4DB5"/>
    <w:rsid w:val="002C526B"/>
    <w:rsid w:val="002C5681"/>
    <w:rsid w:val="002C631F"/>
    <w:rsid w:val="002C642D"/>
    <w:rsid w:val="002C68D3"/>
    <w:rsid w:val="002C7941"/>
    <w:rsid w:val="002C7B3A"/>
    <w:rsid w:val="002D0DD8"/>
    <w:rsid w:val="002D32D1"/>
    <w:rsid w:val="002D3497"/>
    <w:rsid w:val="002D539B"/>
    <w:rsid w:val="002D6012"/>
    <w:rsid w:val="002D67F9"/>
    <w:rsid w:val="002D760D"/>
    <w:rsid w:val="002D78A5"/>
    <w:rsid w:val="002E028D"/>
    <w:rsid w:val="002E0C4D"/>
    <w:rsid w:val="002E1FDD"/>
    <w:rsid w:val="002E233D"/>
    <w:rsid w:val="002E2549"/>
    <w:rsid w:val="002E2893"/>
    <w:rsid w:val="002E31D4"/>
    <w:rsid w:val="002E3DF7"/>
    <w:rsid w:val="002E4B2B"/>
    <w:rsid w:val="002E4CEF"/>
    <w:rsid w:val="002E76F2"/>
    <w:rsid w:val="002F10C0"/>
    <w:rsid w:val="002F2561"/>
    <w:rsid w:val="002F39DF"/>
    <w:rsid w:val="002F4A31"/>
    <w:rsid w:val="002F6CF6"/>
    <w:rsid w:val="002F7403"/>
    <w:rsid w:val="002F7753"/>
    <w:rsid w:val="002F78D7"/>
    <w:rsid w:val="003004D6"/>
    <w:rsid w:val="00301690"/>
    <w:rsid w:val="003017D2"/>
    <w:rsid w:val="003018BD"/>
    <w:rsid w:val="00301997"/>
    <w:rsid w:val="00301B21"/>
    <w:rsid w:val="00302FE7"/>
    <w:rsid w:val="003039F2"/>
    <w:rsid w:val="00304EF2"/>
    <w:rsid w:val="00305926"/>
    <w:rsid w:val="00305CA0"/>
    <w:rsid w:val="00306D41"/>
    <w:rsid w:val="00307253"/>
    <w:rsid w:val="00307316"/>
    <w:rsid w:val="00310C04"/>
    <w:rsid w:val="003112C0"/>
    <w:rsid w:val="00312041"/>
    <w:rsid w:val="00312C60"/>
    <w:rsid w:val="003132A3"/>
    <w:rsid w:val="003142E5"/>
    <w:rsid w:val="00316D39"/>
    <w:rsid w:val="00316DB0"/>
    <w:rsid w:val="00316E43"/>
    <w:rsid w:val="00317BC6"/>
    <w:rsid w:val="003201AA"/>
    <w:rsid w:val="0032067E"/>
    <w:rsid w:val="00321E39"/>
    <w:rsid w:val="0032307F"/>
    <w:rsid w:val="003233C7"/>
    <w:rsid w:val="003234E7"/>
    <w:rsid w:val="00324B61"/>
    <w:rsid w:val="00325DFB"/>
    <w:rsid w:val="00326194"/>
    <w:rsid w:val="0032623F"/>
    <w:rsid w:val="00326D57"/>
    <w:rsid w:val="00327D6D"/>
    <w:rsid w:val="0033048D"/>
    <w:rsid w:val="00330D9D"/>
    <w:rsid w:val="00330E76"/>
    <w:rsid w:val="00332329"/>
    <w:rsid w:val="00332E7A"/>
    <w:rsid w:val="0033369F"/>
    <w:rsid w:val="00333B66"/>
    <w:rsid w:val="00333F73"/>
    <w:rsid w:val="003343E6"/>
    <w:rsid w:val="00335927"/>
    <w:rsid w:val="00336097"/>
    <w:rsid w:val="00337C6A"/>
    <w:rsid w:val="0034013A"/>
    <w:rsid w:val="00340444"/>
    <w:rsid w:val="00340D24"/>
    <w:rsid w:val="00340D96"/>
    <w:rsid w:val="00340E4E"/>
    <w:rsid w:val="003413FE"/>
    <w:rsid w:val="00341410"/>
    <w:rsid w:val="0034196C"/>
    <w:rsid w:val="00342817"/>
    <w:rsid w:val="0034289C"/>
    <w:rsid w:val="00342FFF"/>
    <w:rsid w:val="0034409F"/>
    <w:rsid w:val="00344279"/>
    <w:rsid w:val="00344551"/>
    <w:rsid w:val="00345166"/>
    <w:rsid w:val="003457E5"/>
    <w:rsid w:val="00346613"/>
    <w:rsid w:val="00346831"/>
    <w:rsid w:val="003479CB"/>
    <w:rsid w:val="00347A62"/>
    <w:rsid w:val="00347B28"/>
    <w:rsid w:val="00350DC2"/>
    <w:rsid w:val="00351024"/>
    <w:rsid w:val="00351FE9"/>
    <w:rsid w:val="00352008"/>
    <w:rsid w:val="0035468D"/>
    <w:rsid w:val="0035480F"/>
    <w:rsid w:val="00354C6A"/>
    <w:rsid w:val="00355179"/>
    <w:rsid w:val="00355677"/>
    <w:rsid w:val="00355A31"/>
    <w:rsid w:val="00356025"/>
    <w:rsid w:val="00356A6D"/>
    <w:rsid w:val="00356DF0"/>
    <w:rsid w:val="003575E6"/>
    <w:rsid w:val="00360BCC"/>
    <w:rsid w:val="00361178"/>
    <w:rsid w:val="0036181C"/>
    <w:rsid w:val="00361AD9"/>
    <w:rsid w:val="00362049"/>
    <w:rsid w:val="0036227B"/>
    <w:rsid w:val="0036257A"/>
    <w:rsid w:val="003627DB"/>
    <w:rsid w:val="0036288D"/>
    <w:rsid w:val="00362CEF"/>
    <w:rsid w:val="00363420"/>
    <w:rsid w:val="003637DF"/>
    <w:rsid w:val="00363B08"/>
    <w:rsid w:val="003641E6"/>
    <w:rsid w:val="00364395"/>
    <w:rsid w:val="003655F1"/>
    <w:rsid w:val="00365C5A"/>
    <w:rsid w:val="00366424"/>
    <w:rsid w:val="00366B06"/>
    <w:rsid w:val="00366E15"/>
    <w:rsid w:val="00366E76"/>
    <w:rsid w:val="00366EC2"/>
    <w:rsid w:val="003672FB"/>
    <w:rsid w:val="00367695"/>
    <w:rsid w:val="0036785D"/>
    <w:rsid w:val="003700B6"/>
    <w:rsid w:val="003708AF"/>
    <w:rsid w:val="00372D1F"/>
    <w:rsid w:val="00373233"/>
    <w:rsid w:val="00373848"/>
    <w:rsid w:val="00374514"/>
    <w:rsid w:val="0037619D"/>
    <w:rsid w:val="0037713D"/>
    <w:rsid w:val="003774CE"/>
    <w:rsid w:val="003807D3"/>
    <w:rsid w:val="00381837"/>
    <w:rsid w:val="00382068"/>
    <w:rsid w:val="003826D0"/>
    <w:rsid w:val="00383C7A"/>
    <w:rsid w:val="00384014"/>
    <w:rsid w:val="00384995"/>
    <w:rsid w:val="00384CB4"/>
    <w:rsid w:val="00384FDE"/>
    <w:rsid w:val="00385A5E"/>
    <w:rsid w:val="0038643D"/>
    <w:rsid w:val="00386797"/>
    <w:rsid w:val="003875DD"/>
    <w:rsid w:val="00390779"/>
    <w:rsid w:val="00390A31"/>
    <w:rsid w:val="00390DE5"/>
    <w:rsid w:val="003912F0"/>
    <w:rsid w:val="003917FC"/>
    <w:rsid w:val="00391F3F"/>
    <w:rsid w:val="0039367D"/>
    <w:rsid w:val="003947CB"/>
    <w:rsid w:val="003954DE"/>
    <w:rsid w:val="00395CA9"/>
    <w:rsid w:val="00395D27"/>
    <w:rsid w:val="00395EBB"/>
    <w:rsid w:val="00396162"/>
    <w:rsid w:val="00396854"/>
    <w:rsid w:val="00396D20"/>
    <w:rsid w:val="00397308"/>
    <w:rsid w:val="00397ACC"/>
    <w:rsid w:val="00397B8B"/>
    <w:rsid w:val="00397EC0"/>
    <w:rsid w:val="003A01BD"/>
    <w:rsid w:val="003A1445"/>
    <w:rsid w:val="003A173E"/>
    <w:rsid w:val="003A1B00"/>
    <w:rsid w:val="003A1D5F"/>
    <w:rsid w:val="003A1FD2"/>
    <w:rsid w:val="003A2860"/>
    <w:rsid w:val="003A2E7B"/>
    <w:rsid w:val="003A33DC"/>
    <w:rsid w:val="003A3796"/>
    <w:rsid w:val="003A434C"/>
    <w:rsid w:val="003A4A36"/>
    <w:rsid w:val="003A4DD8"/>
    <w:rsid w:val="003A4F02"/>
    <w:rsid w:val="003A5768"/>
    <w:rsid w:val="003A5B9F"/>
    <w:rsid w:val="003A6CF1"/>
    <w:rsid w:val="003A766C"/>
    <w:rsid w:val="003A78DB"/>
    <w:rsid w:val="003B001C"/>
    <w:rsid w:val="003B0439"/>
    <w:rsid w:val="003B0ED8"/>
    <w:rsid w:val="003B173B"/>
    <w:rsid w:val="003B1BA2"/>
    <w:rsid w:val="003B1C04"/>
    <w:rsid w:val="003B2272"/>
    <w:rsid w:val="003B3058"/>
    <w:rsid w:val="003B31D5"/>
    <w:rsid w:val="003B4674"/>
    <w:rsid w:val="003B47FC"/>
    <w:rsid w:val="003B482F"/>
    <w:rsid w:val="003B5289"/>
    <w:rsid w:val="003B532D"/>
    <w:rsid w:val="003B561E"/>
    <w:rsid w:val="003B5974"/>
    <w:rsid w:val="003B5EF0"/>
    <w:rsid w:val="003B64FB"/>
    <w:rsid w:val="003B6DD4"/>
    <w:rsid w:val="003B78F1"/>
    <w:rsid w:val="003B7B3E"/>
    <w:rsid w:val="003B7F3A"/>
    <w:rsid w:val="003C015D"/>
    <w:rsid w:val="003C0C5A"/>
    <w:rsid w:val="003C0D89"/>
    <w:rsid w:val="003C12D5"/>
    <w:rsid w:val="003C1779"/>
    <w:rsid w:val="003C1B46"/>
    <w:rsid w:val="003C1EFE"/>
    <w:rsid w:val="003C2BE5"/>
    <w:rsid w:val="003C2CEF"/>
    <w:rsid w:val="003C2F5D"/>
    <w:rsid w:val="003C3B68"/>
    <w:rsid w:val="003C4703"/>
    <w:rsid w:val="003C4CF8"/>
    <w:rsid w:val="003C54F2"/>
    <w:rsid w:val="003C6468"/>
    <w:rsid w:val="003C6FA0"/>
    <w:rsid w:val="003D07DD"/>
    <w:rsid w:val="003D0C87"/>
    <w:rsid w:val="003D123A"/>
    <w:rsid w:val="003D19DC"/>
    <w:rsid w:val="003D2A29"/>
    <w:rsid w:val="003D2A46"/>
    <w:rsid w:val="003D2EA9"/>
    <w:rsid w:val="003D3136"/>
    <w:rsid w:val="003D343C"/>
    <w:rsid w:val="003D3DD9"/>
    <w:rsid w:val="003D43AB"/>
    <w:rsid w:val="003D5165"/>
    <w:rsid w:val="003D562B"/>
    <w:rsid w:val="003D56A7"/>
    <w:rsid w:val="003D604C"/>
    <w:rsid w:val="003D6F7E"/>
    <w:rsid w:val="003D7268"/>
    <w:rsid w:val="003D72B7"/>
    <w:rsid w:val="003E0904"/>
    <w:rsid w:val="003E0FC2"/>
    <w:rsid w:val="003E12D3"/>
    <w:rsid w:val="003E160F"/>
    <w:rsid w:val="003E1DC2"/>
    <w:rsid w:val="003E247A"/>
    <w:rsid w:val="003E2A08"/>
    <w:rsid w:val="003E4EF8"/>
    <w:rsid w:val="003E542D"/>
    <w:rsid w:val="003E5608"/>
    <w:rsid w:val="003E5764"/>
    <w:rsid w:val="003E5CC3"/>
    <w:rsid w:val="003E5EFF"/>
    <w:rsid w:val="003E623C"/>
    <w:rsid w:val="003E65C7"/>
    <w:rsid w:val="003F109A"/>
    <w:rsid w:val="003F13D2"/>
    <w:rsid w:val="003F15E2"/>
    <w:rsid w:val="003F3B12"/>
    <w:rsid w:val="003F667A"/>
    <w:rsid w:val="003F6828"/>
    <w:rsid w:val="003F6868"/>
    <w:rsid w:val="003F7200"/>
    <w:rsid w:val="003F7E87"/>
    <w:rsid w:val="00400C85"/>
    <w:rsid w:val="00401BA3"/>
    <w:rsid w:val="00401E4A"/>
    <w:rsid w:val="0040243B"/>
    <w:rsid w:val="00402445"/>
    <w:rsid w:val="00402E36"/>
    <w:rsid w:val="00403384"/>
    <w:rsid w:val="00403C40"/>
    <w:rsid w:val="004059A7"/>
    <w:rsid w:val="00406618"/>
    <w:rsid w:val="00407D3A"/>
    <w:rsid w:val="00407ED5"/>
    <w:rsid w:val="00410594"/>
    <w:rsid w:val="0041243D"/>
    <w:rsid w:val="0041423A"/>
    <w:rsid w:val="00414255"/>
    <w:rsid w:val="00414FB8"/>
    <w:rsid w:val="0041550F"/>
    <w:rsid w:val="00415BC3"/>
    <w:rsid w:val="00415E24"/>
    <w:rsid w:val="0041673A"/>
    <w:rsid w:val="00416902"/>
    <w:rsid w:val="00417779"/>
    <w:rsid w:val="00417F97"/>
    <w:rsid w:val="00421281"/>
    <w:rsid w:val="00421910"/>
    <w:rsid w:val="00421F7B"/>
    <w:rsid w:val="00422397"/>
    <w:rsid w:val="004224D1"/>
    <w:rsid w:val="00423269"/>
    <w:rsid w:val="0042331D"/>
    <w:rsid w:val="00423A85"/>
    <w:rsid w:val="00424111"/>
    <w:rsid w:val="00424D03"/>
    <w:rsid w:val="00425316"/>
    <w:rsid w:val="00425646"/>
    <w:rsid w:val="00425887"/>
    <w:rsid w:val="00427A0B"/>
    <w:rsid w:val="00427B12"/>
    <w:rsid w:val="00427EDA"/>
    <w:rsid w:val="00430E48"/>
    <w:rsid w:val="00430EC0"/>
    <w:rsid w:val="00430F2A"/>
    <w:rsid w:val="004329F8"/>
    <w:rsid w:val="004332FD"/>
    <w:rsid w:val="004337A3"/>
    <w:rsid w:val="0043398C"/>
    <w:rsid w:val="00433BE6"/>
    <w:rsid w:val="0043497D"/>
    <w:rsid w:val="00434B81"/>
    <w:rsid w:val="0043503C"/>
    <w:rsid w:val="00435FFC"/>
    <w:rsid w:val="00437009"/>
    <w:rsid w:val="004403E7"/>
    <w:rsid w:val="0044072C"/>
    <w:rsid w:val="00440963"/>
    <w:rsid w:val="00440D58"/>
    <w:rsid w:val="00441466"/>
    <w:rsid w:val="004419D9"/>
    <w:rsid w:val="00442B70"/>
    <w:rsid w:val="00442D46"/>
    <w:rsid w:val="00443333"/>
    <w:rsid w:val="00443884"/>
    <w:rsid w:val="004470DF"/>
    <w:rsid w:val="004479BE"/>
    <w:rsid w:val="00447D4A"/>
    <w:rsid w:val="00447D66"/>
    <w:rsid w:val="0045046F"/>
    <w:rsid w:val="00452C52"/>
    <w:rsid w:val="0045346B"/>
    <w:rsid w:val="00454342"/>
    <w:rsid w:val="004562DC"/>
    <w:rsid w:val="00456E1C"/>
    <w:rsid w:val="0045700B"/>
    <w:rsid w:val="0045738C"/>
    <w:rsid w:val="00457DBC"/>
    <w:rsid w:val="00457E50"/>
    <w:rsid w:val="00461347"/>
    <w:rsid w:val="00461C30"/>
    <w:rsid w:val="00462057"/>
    <w:rsid w:val="00462D38"/>
    <w:rsid w:val="00462D3F"/>
    <w:rsid w:val="00462F6A"/>
    <w:rsid w:val="00464F59"/>
    <w:rsid w:val="00465148"/>
    <w:rsid w:val="004653A1"/>
    <w:rsid w:val="00465BB4"/>
    <w:rsid w:val="00466F09"/>
    <w:rsid w:val="00466F12"/>
    <w:rsid w:val="00466FD9"/>
    <w:rsid w:val="00466FFC"/>
    <w:rsid w:val="00467967"/>
    <w:rsid w:val="00467991"/>
    <w:rsid w:val="00467AFB"/>
    <w:rsid w:val="00467EAF"/>
    <w:rsid w:val="00471A84"/>
    <w:rsid w:val="004726B9"/>
    <w:rsid w:val="0047277C"/>
    <w:rsid w:val="00472C85"/>
    <w:rsid w:val="00473A7A"/>
    <w:rsid w:val="00474BEB"/>
    <w:rsid w:val="004755A6"/>
    <w:rsid w:val="004756E5"/>
    <w:rsid w:val="004761CA"/>
    <w:rsid w:val="00476378"/>
    <w:rsid w:val="004767B4"/>
    <w:rsid w:val="00476927"/>
    <w:rsid w:val="004773B6"/>
    <w:rsid w:val="00477BD5"/>
    <w:rsid w:val="00477D57"/>
    <w:rsid w:val="0048025D"/>
    <w:rsid w:val="00480AAC"/>
    <w:rsid w:val="0048120C"/>
    <w:rsid w:val="00481D10"/>
    <w:rsid w:val="00482B41"/>
    <w:rsid w:val="00483C24"/>
    <w:rsid w:val="0048435E"/>
    <w:rsid w:val="00484528"/>
    <w:rsid w:val="0048491F"/>
    <w:rsid w:val="00484D2A"/>
    <w:rsid w:val="00484DF6"/>
    <w:rsid w:val="00485123"/>
    <w:rsid w:val="00485310"/>
    <w:rsid w:val="00485CAD"/>
    <w:rsid w:val="00486280"/>
    <w:rsid w:val="00487D5C"/>
    <w:rsid w:val="004906BC"/>
    <w:rsid w:val="00490B8E"/>
    <w:rsid w:val="00490C02"/>
    <w:rsid w:val="004915D3"/>
    <w:rsid w:val="00491AE7"/>
    <w:rsid w:val="00491C6B"/>
    <w:rsid w:val="00492500"/>
    <w:rsid w:val="00492EE6"/>
    <w:rsid w:val="00493D5C"/>
    <w:rsid w:val="00493F60"/>
    <w:rsid w:val="004940B1"/>
    <w:rsid w:val="004942BE"/>
    <w:rsid w:val="0049553E"/>
    <w:rsid w:val="00495834"/>
    <w:rsid w:val="004958BC"/>
    <w:rsid w:val="00495918"/>
    <w:rsid w:val="004961A7"/>
    <w:rsid w:val="004962EC"/>
    <w:rsid w:val="00496387"/>
    <w:rsid w:val="00496B2C"/>
    <w:rsid w:val="00496C5B"/>
    <w:rsid w:val="00497605"/>
    <w:rsid w:val="004A04BF"/>
    <w:rsid w:val="004A119E"/>
    <w:rsid w:val="004A2268"/>
    <w:rsid w:val="004A3CAE"/>
    <w:rsid w:val="004A3D1F"/>
    <w:rsid w:val="004A3F90"/>
    <w:rsid w:val="004A5719"/>
    <w:rsid w:val="004A6382"/>
    <w:rsid w:val="004A7D42"/>
    <w:rsid w:val="004B08FC"/>
    <w:rsid w:val="004B090B"/>
    <w:rsid w:val="004B0F4F"/>
    <w:rsid w:val="004B18CA"/>
    <w:rsid w:val="004B23DB"/>
    <w:rsid w:val="004B2857"/>
    <w:rsid w:val="004B2EA9"/>
    <w:rsid w:val="004B3001"/>
    <w:rsid w:val="004B344E"/>
    <w:rsid w:val="004B3E55"/>
    <w:rsid w:val="004B4D14"/>
    <w:rsid w:val="004B525B"/>
    <w:rsid w:val="004B54E7"/>
    <w:rsid w:val="004B5A1A"/>
    <w:rsid w:val="004B65A8"/>
    <w:rsid w:val="004B6BB5"/>
    <w:rsid w:val="004B6F31"/>
    <w:rsid w:val="004B71F1"/>
    <w:rsid w:val="004B7AF7"/>
    <w:rsid w:val="004C04B4"/>
    <w:rsid w:val="004C0E29"/>
    <w:rsid w:val="004C1063"/>
    <w:rsid w:val="004C15A3"/>
    <w:rsid w:val="004C1A25"/>
    <w:rsid w:val="004C2581"/>
    <w:rsid w:val="004C2636"/>
    <w:rsid w:val="004C2754"/>
    <w:rsid w:val="004C2868"/>
    <w:rsid w:val="004C2B24"/>
    <w:rsid w:val="004C2C41"/>
    <w:rsid w:val="004C3CA1"/>
    <w:rsid w:val="004C3CD7"/>
    <w:rsid w:val="004C4CFA"/>
    <w:rsid w:val="004C5BC0"/>
    <w:rsid w:val="004C605A"/>
    <w:rsid w:val="004C6E37"/>
    <w:rsid w:val="004C7C43"/>
    <w:rsid w:val="004D0243"/>
    <w:rsid w:val="004D1635"/>
    <w:rsid w:val="004D2A16"/>
    <w:rsid w:val="004D2B3E"/>
    <w:rsid w:val="004D4293"/>
    <w:rsid w:val="004D4534"/>
    <w:rsid w:val="004D4811"/>
    <w:rsid w:val="004D4F61"/>
    <w:rsid w:val="004D5065"/>
    <w:rsid w:val="004D517D"/>
    <w:rsid w:val="004D5337"/>
    <w:rsid w:val="004D54AD"/>
    <w:rsid w:val="004D5ACA"/>
    <w:rsid w:val="004D5C2A"/>
    <w:rsid w:val="004D63C0"/>
    <w:rsid w:val="004D7585"/>
    <w:rsid w:val="004E075C"/>
    <w:rsid w:val="004E1CF1"/>
    <w:rsid w:val="004E1EEF"/>
    <w:rsid w:val="004E21EA"/>
    <w:rsid w:val="004E2878"/>
    <w:rsid w:val="004E2EEA"/>
    <w:rsid w:val="004E37CB"/>
    <w:rsid w:val="004E3C1D"/>
    <w:rsid w:val="004E3CA5"/>
    <w:rsid w:val="004E4277"/>
    <w:rsid w:val="004E481F"/>
    <w:rsid w:val="004E73C1"/>
    <w:rsid w:val="004E7FF0"/>
    <w:rsid w:val="004F009D"/>
    <w:rsid w:val="004F2A6C"/>
    <w:rsid w:val="004F2AB0"/>
    <w:rsid w:val="004F38F3"/>
    <w:rsid w:val="004F3CC3"/>
    <w:rsid w:val="004F57AE"/>
    <w:rsid w:val="004F7CC1"/>
    <w:rsid w:val="005001F6"/>
    <w:rsid w:val="00500897"/>
    <w:rsid w:val="00500E7F"/>
    <w:rsid w:val="005016F7"/>
    <w:rsid w:val="00501A7D"/>
    <w:rsid w:val="00501AC7"/>
    <w:rsid w:val="005023FC"/>
    <w:rsid w:val="0050285D"/>
    <w:rsid w:val="005029F7"/>
    <w:rsid w:val="00502F91"/>
    <w:rsid w:val="005032E6"/>
    <w:rsid w:val="00503575"/>
    <w:rsid w:val="0050372B"/>
    <w:rsid w:val="00503885"/>
    <w:rsid w:val="00503CCC"/>
    <w:rsid w:val="00506671"/>
    <w:rsid w:val="00506EE4"/>
    <w:rsid w:val="0050728A"/>
    <w:rsid w:val="0050743F"/>
    <w:rsid w:val="00507761"/>
    <w:rsid w:val="00507F8A"/>
    <w:rsid w:val="00507F90"/>
    <w:rsid w:val="00510E9C"/>
    <w:rsid w:val="005110D9"/>
    <w:rsid w:val="005115FF"/>
    <w:rsid w:val="0051182D"/>
    <w:rsid w:val="00511ADA"/>
    <w:rsid w:val="005128FF"/>
    <w:rsid w:val="00512C73"/>
    <w:rsid w:val="00513236"/>
    <w:rsid w:val="005147DF"/>
    <w:rsid w:val="005164C6"/>
    <w:rsid w:val="00516505"/>
    <w:rsid w:val="005166CF"/>
    <w:rsid w:val="00516D0D"/>
    <w:rsid w:val="0051711E"/>
    <w:rsid w:val="005208D6"/>
    <w:rsid w:val="00520B9C"/>
    <w:rsid w:val="00520C20"/>
    <w:rsid w:val="00520E82"/>
    <w:rsid w:val="0052362C"/>
    <w:rsid w:val="00523920"/>
    <w:rsid w:val="00524380"/>
    <w:rsid w:val="005244A8"/>
    <w:rsid w:val="005261AC"/>
    <w:rsid w:val="005269D2"/>
    <w:rsid w:val="0052702A"/>
    <w:rsid w:val="0052772F"/>
    <w:rsid w:val="00527DCF"/>
    <w:rsid w:val="00530543"/>
    <w:rsid w:val="00530610"/>
    <w:rsid w:val="005312EF"/>
    <w:rsid w:val="005313D7"/>
    <w:rsid w:val="005325B5"/>
    <w:rsid w:val="0053336F"/>
    <w:rsid w:val="00533596"/>
    <w:rsid w:val="00533BB6"/>
    <w:rsid w:val="00533CBD"/>
    <w:rsid w:val="00534B88"/>
    <w:rsid w:val="00535621"/>
    <w:rsid w:val="005357C1"/>
    <w:rsid w:val="0053656E"/>
    <w:rsid w:val="00537AE8"/>
    <w:rsid w:val="00537C48"/>
    <w:rsid w:val="00537E65"/>
    <w:rsid w:val="00540644"/>
    <w:rsid w:val="005417E0"/>
    <w:rsid w:val="00541DB8"/>
    <w:rsid w:val="00542B9E"/>
    <w:rsid w:val="00543178"/>
    <w:rsid w:val="00544A44"/>
    <w:rsid w:val="00544B65"/>
    <w:rsid w:val="00544BF7"/>
    <w:rsid w:val="0054510A"/>
    <w:rsid w:val="005453C6"/>
    <w:rsid w:val="00546DEB"/>
    <w:rsid w:val="00546E5F"/>
    <w:rsid w:val="005529C9"/>
    <w:rsid w:val="005537E7"/>
    <w:rsid w:val="00554A39"/>
    <w:rsid w:val="00554EE7"/>
    <w:rsid w:val="0055510A"/>
    <w:rsid w:val="005563B4"/>
    <w:rsid w:val="00556742"/>
    <w:rsid w:val="00556D58"/>
    <w:rsid w:val="00556E68"/>
    <w:rsid w:val="005572E7"/>
    <w:rsid w:val="00557729"/>
    <w:rsid w:val="005608BD"/>
    <w:rsid w:val="00561878"/>
    <w:rsid w:val="00562074"/>
    <w:rsid w:val="00562FC9"/>
    <w:rsid w:val="00563294"/>
    <w:rsid w:val="00563A4A"/>
    <w:rsid w:val="005654C2"/>
    <w:rsid w:val="00565BA9"/>
    <w:rsid w:val="00566F9F"/>
    <w:rsid w:val="005670EE"/>
    <w:rsid w:val="0056713F"/>
    <w:rsid w:val="00567E3E"/>
    <w:rsid w:val="00570E10"/>
    <w:rsid w:val="0057135D"/>
    <w:rsid w:val="0057141D"/>
    <w:rsid w:val="00572AB2"/>
    <w:rsid w:val="00576AE2"/>
    <w:rsid w:val="00576E2C"/>
    <w:rsid w:val="00576F14"/>
    <w:rsid w:val="005773A4"/>
    <w:rsid w:val="00580290"/>
    <w:rsid w:val="00580312"/>
    <w:rsid w:val="005803AF"/>
    <w:rsid w:val="005811A4"/>
    <w:rsid w:val="0058167D"/>
    <w:rsid w:val="00582449"/>
    <w:rsid w:val="005828C5"/>
    <w:rsid w:val="00583E19"/>
    <w:rsid w:val="00584B8B"/>
    <w:rsid w:val="00584D2B"/>
    <w:rsid w:val="0058523D"/>
    <w:rsid w:val="0058538B"/>
    <w:rsid w:val="005855D6"/>
    <w:rsid w:val="00585CD7"/>
    <w:rsid w:val="005864BF"/>
    <w:rsid w:val="005872A9"/>
    <w:rsid w:val="005873BB"/>
    <w:rsid w:val="0058789C"/>
    <w:rsid w:val="00587D07"/>
    <w:rsid w:val="00590485"/>
    <w:rsid w:val="00590D16"/>
    <w:rsid w:val="0059112D"/>
    <w:rsid w:val="00591153"/>
    <w:rsid w:val="0059182C"/>
    <w:rsid w:val="00591BA4"/>
    <w:rsid w:val="00592926"/>
    <w:rsid w:val="005941A1"/>
    <w:rsid w:val="00594B9E"/>
    <w:rsid w:val="00594BCF"/>
    <w:rsid w:val="00594C99"/>
    <w:rsid w:val="00596301"/>
    <w:rsid w:val="00596783"/>
    <w:rsid w:val="00596BC2"/>
    <w:rsid w:val="00596F8B"/>
    <w:rsid w:val="005A02D4"/>
    <w:rsid w:val="005A0426"/>
    <w:rsid w:val="005A0F4A"/>
    <w:rsid w:val="005A1415"/>
    <w:rsid w:val="005A1483"/>
    <w:rsid w:val="005A14C3"/>
    <w:rsid w:val="005A19E3"/>
    <w:rsid w:val="005A2240"/>
    <w:rsid w:val="005A2881"/>
    <w:rsid w:val="005A335C"/>
    <w:rsid w:val="005A35D7"/>
    <w:rsid w:val="005A3E9C"/>
    <w:rsid w:val="005A3ED6"/>
    <w:rsid w:val="005A405F"/>
    <w:rsid w:val="005A4F11"/>
    <w:rsid w:val="005A547C"/>
    <w:rsid w:val="005A549D"/>
    <w:rsid w:val="005A54E9"/>
    <w:rsid w:val="005A5C51"/>
    <w:rsid w:val="005A63E3"/>
    <w:rsid w:val="005A684F"/>
    <w:rsid w:val="005A768D"/>
    <w:rsid w:val="005A778D"/>
    <w:rsid w:val="005A7D83"/>
    <w:rsid w:val="005A7F51"/>
    <w:rsid w:val="005B0BC8"/>
    <w:rsid w:val="005B11EA"/>
    <w:rsid w:val="005B2961"/>
    <w:rsid w:val="005B2D7F"/>
    <w:rsid w:val="005B2ED4"/>
    <w:rsid w:val="005B341E"/>
    <w:rsid w:val="005B3F11"/>
    <w:rsid w:val="005B4927"/>
    <w:rsid w:val="005B49B3"/>
    <w:rsid w:val="005B4E12"/>
    <w:rsid w:val="005B57CE"/>
    <w:rsid w:val="005B5DC2"/>
    <w:rsid w:val="005B633E"/>
    <w:rsid w:val="005B6735"/>
    <w:rsid w:val="005B6B94"/>
    <w:rsid w:val="005B71AC"/>
    <w:rsid w:val="005B7889"/>
    <w:rsid w:val="005B7EED"/>
    <w:rsid w:val="005C01CC"/>
    <w:rsid w:val="005C136B"/>
    <w:rsid w:val="005C13FB"/>
    <w:rsid w:val="005C200B"/>
    <w:rsid w:val="005C2BA8"/>
    <w:rsid w:val="005C31A7"/>
    <w:rsid w:val="005C3CE6"/>
    <w:rsid w:val="005C3E18"/>
    <w:rsid w:val="005C4FBD"/>
    <w:rsid w:val="005C5D23"/>
    <w:rsid w:val="005C63F2"/>
    <w:rsid w:val="005C6CF0"/>
    <w:rsid w:val="005C76D0"/>
    <w:rsid w:val="005D0859"/>
    <w:rsid w:val="005D12F7"/>
    <w:rsid w:val="005D22C0"/>
    <w:rsid w:val="005D2CD7"/>
    <w:rsid w:val="005D3B5F"/>
    <w:rsid w:val="005D47D2"/>
    <w:rsid w:val="005D5372"/>
    <w:rsid w:val="005D6014"/>
    <w:rsid w:val="005D605E"/>
    <w:rsid w:val="005D638F"/>
    <w:rsid w:val="005D663E"/>
    <w:rsid w:val="005D68CC"/>
    <w:rsid w:val="005D699D"/>
    <w:rsid w:val="005D6E7B"/>
    <w:rsid w:val="005D7075"/>
    <w:rsid w:val="005D7839"/>
    <w:rsid w:val="005E0763"/>
    <w:rsid w:val="005E0DD4"/>
    <w:rsid w:val="005E0F99"/>
    <w:rsid w:val="005E12C7"/>
    <w:rsid w:val="005E1D06"/>
    <w:rsid w:val="005E1F28"/>
    <w:rsid w:val="005E2D45"/>
    <w:rsid w:val="005E3439"/>
    <w:rsid w:val="005E458D"/>
    <w:rsid w:val="005E4876"/>
    <w:rsid w:val="005E4C59"/>
    <w:rsid w:val="005E514B"/>
    <w:rsid w:val="005E68C1"/>
    <w:rsid w:val="005E6FF9"/>
    <w:rsid w:val="005E73B3"/>
    <w:rsid w:val="005F1D36"/>
    <w:rsid w:val="005F1EF4"/>
    <w:rsid w:val="005F4C8C"/>
    <w:rsid w:val="005F5C44"/>
    <w:rsid w:val="005F5D67"/>
    <w:rsid w:val="005F6A27"/>
    <w:rsid w:val="005F70A9"/>
    <w:rsid w:val="005F7367"/>
    <w:rsid w:val="0060073E"/>
    <w:rsid w:val="0060086F"/>
    <w:rsid w:val="00600D8C"/>
    <w:rsid w:val="00600E98"/>
    <w:rsid w:val="00601BC9"/>
    <w:rsid w:val="00602122"/>
    <w:rsid w:val="0060280C"/>
    <w:rsid w:val="00602F94"/>
    <w:rsid w:val="00603156"/>
    <w:rsid w:val="0060366E"/>
    <w:rsid w:val="00604D72"/>
    <w:rsid w:val="00604EC7"/>
    <w:rsid w:val="00606234"/>
    <w:rsid w:val="006117FA"/>
    <w:rsid w:val="00611967"/>
    <w:rsid w:val="0061207D"/>
    <w:rsid w:val="00612F16"/>
    <w:rsid w:val="00613538"/>
    <w:rsid w:val="006135F0"/>
    <w:rsid w:val="0061386E"/>
    <w:rsid w:val="0061395A"/>
    <w:rsid w:val="00613F36"/>
    <w:rsid w:val="006149D5"/>
    <w:rsid w:val="0061516C"/>
    <w:rsid w:val="00616665"/>
    <w:rsid w:val="00616E7C"/>
    <w:rsid w:val="00617A4C"/>
    <w:rsid w:val="00617CE4"/>
    <w:rsid w:val="00617DA8"/>
    <w:rsid w:val="006202D7"/>
    <w:rsid w:val="006204D1"/>
    <w:rsid w:val="006206DE"/>
    <w:rsid w:val="00620C53"/>
    <w:rsid w:val="00620D42"/>
    <w:rsid w:val="00620F51"/>
    <w:rsid w:val="006211E1"/>
    <w:rsid w:val="00621905"/>
    <w:rsid w:val="00621CA8"/>
    <w:rsid w:val="00621FAC"/>
    <w:rsid w:val="0062319B"/>
    <w:rsid w:val="00623474"/>
    <w:rsid w:val="0062388B"/>
    <w:rsid w:val="00624133"/>
    <w:rsid w:val="00625CEB"/>
    <w:rsid w:val="0062688F"/>
    <w:rsid w:val="006270E7"/>
    <w:rsid w:val="00627334"/>
    <w:rsid w:val="00627A07"/>
    <w:rsid w:val="00630253"/>
    <w:rsid w:val="00630467"/>
    <w:rsid w:val="00630D23"/>
    <w:rsid w:val="00632B85"/>
    <w:rsid w:val="00632C4B"/>
    <w:rsid w:val="00632D5B"/>
    <w:rsid w:val="006333F4"/>
    <w:rsid w:val="00634F3D"/>
    <w:rsid w:val="00634F43"/>
    <w:rsid w:val="00634FDB"/>
    <w:rsid w:val="006358D7"/>
    <w:rsid w:val="00636334"/>
    <w:rsid w:val="00636445"/>
    <w:rsid w:val="006379DB"/>
    <w:rsid w:val="00640451"/>
    <w:rsid w:val="00640D1A"/>
    <w:rsid w:val="00640D40"/>
    <w:rsid w:val="00641507"/>
    <w:rsid w:val="00641D13"/>
    <w:rsid w:val="00642615"/>
    <w:rsid w:val="00643E08"/>
    <w:rsid w:val="00643E5C"/>
    <w:rsid w:val="00643FBF"/>
    <w:rsid w:val="00644BCC"/>
    <w:rsid w:val="00644DDC"/>
    <w:rsid w:val="006464C8"/>
    <w:rsid w:val="00646A97"/>
    <w:rsid w:val="006471E2"/>
    <w:rsid w:val="00647818"/>
    <w:rsid w:val="00647AFD"/>
    <w:rsid w:val="00647D19"/>
    <w:rsid w:val="00647D20"/>
    <w:rsid w:val="006505DB"/>
    <w:rsid w:val="00650876"/>
    <w:rsid w:val="00650C1D"/>
    <w:rsid w:val="0065108A"/>
    <w:rsid w:val="0065189E"/>
    <w:rsid w:val="00651EE0"/>
    <w:rsid w:val="006527E2"/>
    <w:rsid w:val="00652CB3"/>
    <w:rsid w:val="00653286"/>
    <w:rsid w:val="006535B3"/>
    <w:rsid w:val="006539F7"/>
    <w:rsid w:val="00654319"/>
    <w:rsid w:val="006545DD"/>
    <w:rsid w:val="00654725"/>
    <w:rsid w:val="00654A42"/>
    <w:rsid w:val="00655376"/>
    <w:rsid w:val="00655DCF"/>
    <w:rsid w:val="00655E87"/>
    <w:rsid w:val="00656A50"/>
    <w:rsid w:val="00657134"/>
    <w:rsid w:val="00657871"/>
    <w:rsid w:val="00657A4C"/>
    <w:rsid w:val="00657DAA"/>
    <w:rsid w:val="00660217"/>
    <w:rsid w:val="006609C0"/>
    <w:rsid w:val="00660EE6"/>
    <w:rsid w:val="00661D36"/>
    <w:rsid w:val="006627A9"/>
    <w:rsid w:val="00662AFE"/>
    <w:rsid w:val="00664152"/>
    <w:rsid w:val="00664C1A"/>
    <w:rsid w:val="0066511F"/>
    <w:rsid w:val="0066549D"/>
    <w:rsid w:val="006659DA"/>
    <w:rsid w:val="00665BBD"/>
    <w:rsid w:val="00665DA2"/>
    <w:rsid w:val="00666A15"/>
    <w:rsid w:val="00666F0C"/>
    <w:rsid w:val="0066759A"/>
    <w:rsid w:val="006676AE"/>
    <w:rsid w:val="00667860"/>
    <w:rsid w:val="00670354"/>
    <w:rsid w:val="0067072F"/>
    <w:rsid w:val="0067118B"/>
    <w:rsid w:val="006737C5"/>
    <w:rsid w:val="00674621"/>
    <w:rsid w:val="00674BCD"/>
    <w:rsid w:val="00674D9F"/>
    <w:rsid w:val="006753D8"/>
    <w:rsid w:val="006758B8"/>
    <w:rsid w:val="00675BF4"/>
    <w:rsid w:val="00675CAC"/>
    <w:rsid w:val="00675E63"/>
    <w:rsid w:val="00677085"/>
    <w:rsid w:val="00677B0E"/>
    <w:rsid w:val="00677EB9"/>
    <w:rsid w:val="0068039A"/>
    <w:rsid w:val="0068047F"/>
    <w:rsid w:val="00680A1D"/>
    <w:rsid w:val="00680FC4"/>
    <w:rsid w:val="00683445"/>
    <w:rsid w:val="0068542B"/>
    <w:rsid w:val="00685613"/>
    <w:rsid w:val="00686E9C"/>
    <w:rsid w:val="0069031C"/>
    <w:rsid w:val="0069137C"/>
    <w:rsid w:val="00691431"/>
    <w:rsid w:val="00692C24"/>
    <w:rsid w:val="00692C96"/>
    <w:rsid w:val="006930F5"/>
    <w:rsid w:val="006932EB"/>
    <w:rsid w:val="00693390"/>
    <w:rsid w:val="00694353"/>
    <w:rsid w:val="00695ED3"/>
    <w:rsid w:val="006960CC"/>
    <w:rsid w:val="006968D3"/>
    <w:rsid w:val="00696EF7"/>
    <w:rsid w:val="006A170D"/>
    <w:rsid w:val="006A1BF4"/>
    <w:rsid w:val="006A316D"/>
    <w:rsid w:val="006A3DDD"/>
    <w:rsid w:val="006A40AB"/>
    <w:rsid w:val="006A4A06"/>
    <w:rsid w:val="006A4C93"/>
    <w:rsid w:val="006A4F28"/>
    <w:rsid w:val="006A75A4"/>
    <w:rsid w:val="006A79C8"/>
    <w:rsid w:val="006A7B4D"/>
    <w:rsid w:val="006B02FD"/>
    <w:rsid w:val="006B0EEC"/>
    <w:rsid w:val="006B17F8"/>
    <w:rsid w:val="006B2556"/>
    <w:rsid w:val="006B2C3A"/>
    <w:rsid w:val="006B2CB0"/>
    <w:rsid w:val="006B2E96"/>
    <w:rsid w:val="006B2F7C"/>
    <w:rsid w:val="006B310B"/>
    <w:rsid w:val="006B3F44"/>
    <w:rsid w:val="006B3FB7"/>
    <w:rsid w:val="006B43F7"/>
    <w:rsid w:val="006B4453"/>
    <w:rsid w:val="006B50A7"/>
    <w:rsid w:val="006B5522"/>
    <w:rsid w:val="006B5FE7"/>
    <w:rsid w:val="006B6130"/>
    <w:rsid w:val="006B7D2E"/>
    <w:rsid w:val="006B7F07"/>
    <w:rsid w:val="006C09ED"/>
    <w:rsid w:val="006C0BD4"/>
    <w:rsid w:val="006C14AC"/>
    <w:rsid w:val="006C1597"/>
    <w:rsid w:val="006C2BDE"/>
    <w:rsid w:val="006C3EFC"/>
    <w:rsid w:val="006C4221"/>
    <w:rsid w:val="006C54D3"/>
    <w:rsid w:val="006C68EA"/>
    <w:rsid w:val="006C7047"/>
    <w:rsid w:val="006C7215"/>
    <w:rsid w:val="006C7A8E"/>
    <w:rsid w:val="006C7F37"/>
    <w:rsid w:val="006D01B5"/>
    <w:rsid w:val="006D177F"/>
    <w:rsid w:val="006D280E"/>
    <w:rsid w:val="006D29EE"/>
    <w:rsid w:val="006D2F43"/>
    <w:rsid w:val="006D3D81"/>
    <w:rsid w:val="006D42A5"/>
    <w:rsid w:val="006D5BAD"/>
    <w:rsid w:val="006D5D58"/>
    <w:rsid w:val="006D7615"/>
    <w:rsid w:val="006E09AD"/>
    <w:rsid w:val="006E13A3"/>
    <w:rsid w:val="006E3D14"/>
    <w:rsid w:val="006E4409"/>
    <w:rsid w:val="006E4C95"/>
    <w:rsid w:val="006E5243"/>
    <w:rsid w:val="006E5758"/>
    <w:rsid w:val="006E57B3"/>
    <w:rsid w:val="006E661B"/>
    <w:rsid w:val="006F052C"/>
    <w:rsid w:val="006F0758"/>
    <w:rsid w:val="006F0992"/>
    <w:rsid w:val="006F0C57"/>
    <w:rsid w:val="006F14AA"/>
    <w:rsid w:val="006F2BB7"/>
    <w:rsid w:val="006F329B"/>
    <w:rsid w:val="006F3D16"/>
    <w:rsid w:val="006F3E1F"/>
    <w:rsid w:val="006F51CB"/>
    <w:rsid w:val="006F5274"/>
    <w:rsid w:val="006F551D"/>
    <w:rsid w:val="006F6908"/>
    <w:rsid w:val="006F754D"/>
    <w:rsid w:val="006F7A54"/>
    <w:rsid w:val="006F7B85"/>
    <w:rsid w:val="006F7BDC"/>
    <w:rsid w:val="006F7D15"/>
    <w:rsid w:val="00700387"/>
    <w:rsid w:val="00700413"/>
    <w:rsid w:val="00700EE2"/>
    <w:rsid w:val="007021CD"/>
    <w:rsid w:val="00703A5D"/>
    <w:rsid w:val="00704913"/>
    <w:rsid w:val="00705E31"/>
    <w:rsid w:val="00705F20"/>
    <w:rsid w:val="00706478"/>
    <w:rsid w:val="00706736"/>
    <w:rsid w:val="00706CBC"/>
    <w:rsid w:val="007103C3"/>
    <w:rsid w:val="00711EEA"/>
    <w:rsid w:val="0071221F"/>
    <w:rsid w:val="00712510"/>
    <w:rsid w:val="0071274A"/>
    <w:rsid w:val="007130E5"/>
    <w:rsid w:val="007131A6"/>
    <w:rsid w:val="007140EA"/>
    <w:rsid w:val="00714765"/>
    <w:rsid w:val="00714ADD"/>
    <w:rsid w:val="00714B1A"/>
    <w:rsid w:val="0071515D"/>
    <w:rsid w:val="0071521A"/>
    <w:rsid w:val="00715339"/>
    <w:rsid w:val="00715DEB"/>
    <w:rsid w:val="00716263"/>
    <w:rsid w:val="00716C27"/>
    <w:rsid w:val="007170DD"/>
    <w:rsid w:val="0072006B"/>
    <w:rsid w:val="00720285"/>
    <w:rsid w:val="0072104C"/>
    <w:rsid w:val="00721EB4"/>
    <w:rsid w:val="007220C2"/>
    <w:rsid w:val="007220F6"/>
    <w:rsid w:val="007221CC"/>
    <w:rsid w:val="00722FD3"/>
    <w:rsid w:val="007238BF"/>
    <w:rsid w:val="00724272"/>
    <w:rsid w:val="00724622"/>
    <w:rsid w:val="00725431"/>
    <w:rsid w:val="00725605"/>
    <w:rsid w:val="00725AA8"/>
    <w:rsid w:val="0072606D"/>
    <w:rsid w:val="00726973"/>
    <w:rsid w:val="00726D3E"/>
    <w:rsid w:val="0072705F"/>
    <w:rsid w:val="00727C44"/>
    <w:rsid w:val="00727C7B"/>
    <w:rsid w:val="00727CD2"/>
    <w:rsid w:val="00727DEB"/>
    <w:rsid w:val="00730E7F"/>
    <w:rsid w:val="007315DD"/>
    <w:rsid w:val="00732172"/>
    <w:rsid w:val="00732189"/>
    <w:rsid w:val="007322BC"/>
    <w:rsid w:val="0073240C"/>
    <w:rsid w:val="007328CA"/>
    <w:rsid w:val="0073298B"/>
    <w:rsid w:val="00732CB1"/>
    <w:rsid w:val="0073490B"/>
    <w:rsid w:val="00735241"/>
    <w:rsid w:val="0073596F"/>
    <w:rsid w:val="00735C97"/>
    <w:rsid w:val="0073646F"/>
    <w:rsid w:val="007370F3"/>
    <w:rsid w:val="0074078B"/>
    <w:rsid w:val="0074091F"/>
    <w:rsid w:val="00740D53"/>
    <w:rsid w:val="00740EA6"/>
    <w:rsid w:val="007424C0"/>
    <w:rsid w:val="00742533"/>
    <w:rsid w:val="00742C26"/>
    <w:rsid w:val="0074308F"/>
    <w:rsid w:val="00743231"/>
    <w:rsid w:val="00743534"/>
    <w:rsid w:val="007448DA"/>
    <w:rsid w:val="00744AF2"/>
    <w:rsid w:val="00745C92"/>
    <w:rsid w:val="007469C4"/>
    <w:rsid w:val="0074708B"/>
    <w:rsid w:val="007471B5"/>
    <w:rsid w:val="00747594"/>
    <w:rsid w:val="007478BB"/>
    <w:rsid w:val="00747971"/>
    <w:rsid w:val="007502BF"/>
    <w:rsid w:val="007502F8"/>
    <w:rsid w:val="00750A45"/>
    <w:rsid w:val="0075103C"/>
    <w:rsid w:val="00751D2F"/>
    <w:rsid w:val="00752DF8"/>
    <w:rsid w:val="007534AD"/>
    <w:rsid w:val="00753703"/>
    <w:rsid w:val="00753883"/>
    <w:rsid w:val="007544AC"/>
    <w:rsid w:val="00755412"/>
    <w:rsid w:val="007557E5"/>
    <w:rsid w:val="00755B42"/>
    <w:rsid w:val="00755C2E"/>
    <w:rsid w:val="00756D3A"/>
    <w:rsid w:val="007575EE"/>
    <w:rsid w:val="00760210"/>
    <w:rsid w:val="00760375"/>
    <w:rsid w:val="0076070C"/>
    <w:rsid w:val="007607E1"/>
    <w:rsid w:val="00760D92"/>
    <w:rsid w:val="0076107C"/>
    <w:rsid w:val="0076190F"/>
    <w:rsid w:val="00762A17"/>
    <w:rsid w:val="0076460B"/>
    <w:rsid w:val="007658B6"/>
    <w:rsid w:val="00765FA6"/>
    <w:rsid w:val="00767486"/>
    <w:rsid w:val="007674FF"/>
    <w:rsid w:val="00767588"/>
    <w:rsid w:val="00770EBB"/>
    <w:rsid w:val="00771FE7"/>
    <w:rsid w:val="007720AD"/>
    <w:rsid w:val="0077236F"/>
    <w:rsid w:val="00773282"/>
    <w:rsid w:val="00773752"/>
    <w:rsid w:val="007738DC"/>
    <w:rsid w:val="00775CCE"/>
    <w:rsid w:val="00776343"/>
    <w:rsid w:val="0077635B"/>
    <w:rsid w:val="007764E4"/>
    <w:rsid w:val="00776ACE"/>
    <w:rsid w:val="0077707C"/>
    <w:rsid w:val="007776E3"/>
    <w:rsid w:val="00777B6B"/>
    <w:rsid w:val="0078056B"/>
    <w:rsid w:val="0078067C"/>
    <w:rsid w:val="00780C0A"/>
    <w:rsid w:val="00780EAE"/>
    <w:rsid w:val="007819C9"/>
    <w:rsid w:val="007819D8"/>
    <w:rsid w:val="00782308"/>
    <w:rsid w:val="007837FF"/>
    <w:rsid w:val="00783BAB"/>
    <w:rsid w:val="007851D3"/>
    <w:rsid w:val="00785EB3"/>
    <w:rsid w:val="00785F5F"/>
    <w:rsid w:val="0078737C"/>
    <w:rsid w:val="007908ED"/>
    <w:rsid w:val="00790ABA"/>
    <w:rsid w:val="007912DE"/>
    <w:rsid w:val="0079153C"/>
    <w:rsid w:val="00791A5F"/>
    <w:rsid w:val="00792B31"/>
    <w:rsid w:val="00793141"/>
    <w:rsid w:val="00793434"/>
    <w:rsid w:val="00793D8F"/>
    <w:rsid w:val="007940AC"/>
    <w:rsid w:val="0079422E"/>
    <w:rsid w:val="007944B8"/>
    <w:rsid w:val="007946A1"/>
    <w:rsid w:val="00794D8E"/>
    <w:rsid w:val="00795C83"/>
    <w:rsid w:val="0079695D"/>
    <w:rsid w:val="00796C70"/>
    <w:rsid w:val="007972B4"/>
    <w:rsid w:val="007A0A45"/>
    <w:rsid w:val="007A15E4"/>
    <w:rsid w:val="007A1A52"/>
    <w:rsid w:val="007A4BCF"/>
    <w:rsid w:val="007A4F4F"/>
    <w:rsid w:val="007A555B"/>
    <w:rsid w:val="007A631E"/>
    <w:rsid w:val="007A65A1"/>
    <w:rsid w:val="007A77B6"/>
    <w:rsid w:val="007A796B"/>
    <w:rsid w:val="007A7D59"/>
    <w:rsid w:val="007A7EF3"/>
    <w:rsid w:val="007B1353"/>
    <w:rsid w:val="007B1DBC"/>
    <w:rsid w:val="007B39DB"/>
    <w:rsid w:val="007B47F3"/>
    <w:rsid w:val="007B49D8"/>
    <w:rsid w:val="007B4ABE"/>
    <w:rsid w:val="007B574D"/>
    <w:rsid w:val="007B613A"/>
    <w:rsid w:val="007B66DD"/>
    <w:rsid w:val="007B68F5"/>
    <w:rsid w:val="007C0117"/>
    <w:rsid w:val="007C0571"/>
    <w:rsid w:val="007C0DD8"/>
    <w:rsid w:val="007C0F64"/>
    <w:rsid w:val="007C20D1"/>
    <w:rsid w:val="007C3088"/>
    <w:rsid w:val="007C32B5"/>
    <w:rsid w:val="007C4805"/>
    <w:rsid w:val="007C4CE7"/>
    <w:rsid w:val="007C4DA7"/>
    <w:rsid w:val="007C522B"/>
    <w:rsid w:val="007C53CB"/>
    <w:rsid w:val="007C59BC"/>
    <w:rsid w:val="007C5D9E"/>
    <w:rsid w:val="007C7714"/>
    <w:rsid w:val="007C7E4D"/>
    <w:rsid w:val="007D0B84"/>
    <w:rsid w:val="007D1E03"/>
    <w:rsid w:val="007D25A8"/>
    <w:rsid w:val="007D2F6D"/>
    <w:rsid w:val="007D326D"/>
    <w:rsid w:val="007D3AB5"/>
    <w:rsid w:val="007D3B40"/>
    <w:rsid w:val="007D4173"/>
    <w:rsid w:val="007D4241"/>
    <w:rsid w:val="007D4C25"/>
    <w:rsid w:val="007D56FF"/>
    <w:rsid w:val="007D64D8"/>
    <w:rsid w:val="007D7EA1"/>
    <w:rsid w:val="007D7EC8"/>
    <w:rsid w:val="007E01D8"/>
    <w:rsid w:val="007E12E4"/>
    <w:rsid w:val="007E16B8"/>
    <w:rsid w:val="007E17B6"/>
    <w:rsid w:val="007E1D8A"/>
    <w:rsid w:val="007E1F19"/>
    <w:rsid w:val="007E1F82"/>
    <w:rsid w:val="007E24E3"/>
    <w:rsid w:val="007E2640"/>
    <w:rsid w:val="007E2768"/>
    <w:rsid w:val="007E358F"/>
    <w:rsid w:val="007E3BEF"/>
    <w:rsid w:val="007E45B1"/>
    <w:rsid w:val="007E45C9"/>
    <w:rsid w:val="007E4B40"/>
    <w:rsid w:val="007E4EC1"/>
    <w:rsid w:val="007E5008"/>
    <w:rsid w:val="007E562C"/>
    <w:rsid w:val="007E5804"/>
    <w:rsid w:val="007E651E"/>
    <w:rsid w:val="007E6D33"/>
    <w:rsid w:val="007E6ED7"/>
    <w:rsid w:val="007E7266"/>
    <w:rsid w:val="007F0F4F"/>
    <w:rsid w:val="007F2800"/>
    <w:rsid w:val="007F2C4F"/>
    <w:rsid w:val="007F2C99"/>
    <w:rsid w:val="007F3419"/>
    <w:rsid w:val="007F3B71"/>
    <w:rsid w:val="007F4285"/>
    <w:rsid w:val="007F5201"/>
    <w:rsid w:val="007F54DC"/>
    <w:rsid w:val="007F5636"/>
    <w:rsid w:val="007F5D78"/>
    <w:rsid w:val="00800446"/>
    <w:rsid w:val="00800B85"/>
    <w:rsid w:val="00801412"/>
    <w:rsid w:val="0080179F"/>
    <w:rsid w:val="00801969"/>
    <w:rsid w:val="0080245C"/>
    <w:rsid w:val="00802758"/>
    <w:rsid w:val="00803637"/>
    <w:rsid w:val="0080372D"/>
    <w:rsid w:val="00803AAC"/>
    <w:rsid w:val="00804D94"/>
    <w:rsid w:val="00806025"/>
    <w:rsid w:val="0080646E"/>
    <w:rsid w:val="00806804"/>
    <w:rsid w:val="00806A43"/>
    <w:rsid w:val="00806B2C"/>
    <w:rsid w:val="00807536"/>
    <w:rsid w:val="008103C9"/>
    <w:rsid w:val="0081186E"/>
    <w:rsid w:val="00811CC3"/>
    <w:rsid w:val="00811CE8"/>
    <w:rsid w:val="00811FE9"/>
    <w:rsid w:val="0081233F"/>
    <w:rsid w:val="00812E5D"/>
    <w:rsid w:val="008138A2"/>
    <w:rsid w:val="00814404"/>
    <w:rsid w:val="00814842"/>
    <w:rsid w:val="00814B73"/>
    <w:rsid w:val="00814E1A"/>
    <w:rsid w:val="00816232"/>
    <w:rsid w:val="008163E2"/>
    <w:rsid w:val="0081665C"/>
    <w:rsid w:val="00816837"/>
    <w:rsid w:val="0081683A"/>
    <w:rsid w:val="00817DE6"/>
    <w:rsid w:val="00820046"/>
    <w:rsid w:val="008205DA"/>
    <w:rsid w:val="00820799"/>
    <w:rsid w:val="00822292"/>
    <w:rsid w:val="00822B5D"/>
    <w:rsid w:val="00822BB6"/>
    <w:rsid w:val="0082387B"/>
    <w:rsid w:val="008251B3"/>
    <w:rsid w:val="008259B0"/>
    <w:rsid w:val="0082639D"/>
    <w:rsid w:val="00826473"/>
    <w:rsid w:val="008265C7"/>
    <w:rsid w:val="00826C36"/>
    <w:rsid w:val="00827761"/>
    <w:rsid w:val="00827CFD"/>
    <w:rsid w:val="00827E51"/>
    <w:rsid w:val="0083005C"/>
    <w:rsid w:val="008304D6"/>
    <w:rsid w:val="0083066A"/>
    <w:rsid w:val="00830972"/>
    <w:rsid w:val="00831166"/>
    <w:rsid w:val="00831630"/>
    <w:rsid w:val="0083179E"/>
    <w:rsid w:val="00831AF8"/>
    <w:rsid w:val="00831BEF"/>
    <w:rsid w:val="008326FC"/>
    <w:rsid w:val="008327CD"/>
    <w:rsid w:val="00833140"/>
    <w:rsid w:val="00834BD3"/>
    <w:rsid w:val="00834DF1"/>
    <w:rsid w:val="00834E7F"/>
    <w:rsid w:val="00835E45"/>
    <w:rsid w:val="008364CB"/>
    <w:rsid w:val="008374DF"/>
    <w:rsid w:val="008377BB"/>
    <w:rsid w:val="0084141F"/>
    <w:rsid w:val="00841CDE"/>
    <w:rsid w:val="00842201"/>
    <w:rsid w:val="00842F72"/>
    <w:rsid w:val="008441DF"/>
    <w:rsid w:val="00844A33"/>
    <w:rsid w:val="00844BE5"/>
    <w:rsid w:val="00844DBE"/>
    <w:rsid w:val="008459D6"/>
    <w:rsid w:val="00845ED7"/>
    <w:rsid w:val="00845F62"/>
    <w:rsid w:val="00846E6B"/>
    <w:rsid w:val="00847091"/>
    <w:rsid w:val="00847115"/>
    <w:rsid w:val="0084740F"/>
    <w:rsid w:val="008479CA"/>
    <w:rsid w:val="00847DF0"/>
    <w:rsid w:val="00847E10"/>
    <w:rsid w:val="00850293"/>
    <w:rsid w:val="008508C5"/>
    <w:rsid w:val="008511B0"/>
    <w:rsid w:val="00851427"/>
    <w:rsid w:val="00852339"/>
    <w:rsid w:val="0085313C"/>
    <w:rsid w:val="008535C0"/>
    <w:rsid w:val="008539E3"/>
    <w:rsid w:val="00853F01"/>
    <w:rsid w:val="008542C6"/>
    <w:rsid w:val="008545DC"/>
    <w:rsid w:val="00854B90"/>
    <w:rsid w:val="008556FD"/>
    <w:rsid w:val="00856775"/>
    <w:rsid w:val="008567D2"/>
    <w:rsid w:val="0085691A"/>
    <w:rsid w:val="00857239"/>
    <w:rsid w:val="00857B55"/>
    <w:rsid w:val="00861BD1"/>
    <w:rsid w:val="00862796"/>
    <w:rsid w:val="00862886"/>
    <w:rsid w:val="008636C7"/>
    <w:rsid w:val="00863C4E"/>
    <w:rsid w:val="00865E8E"/>
    <w:rsid w:val="0086645A"/>
    <w:rsid w:val="008664AB"/>
    <w:rsid w:val="00866F9D"/>
    <w:rsid w:val="008672B6"/>
    <w:rsid w:val="008672F3"/>
    <w:rsid w:val="008678D8"/>
    <w:rsid w:val="00867F08"/>
    <w:rsid w:val="0087000A"/>
    <w:rsid w:val="00870972"/>
    <w:rsid w:val="00870A29"/>
    <w:rsid w:val="00870D8F"/>
    <w:rsid w:val="00871CBB"/>
    <w:rsid w:val="00872BCD"/>
    <w:rsid w:val="008741B9"/>
    <w:rsid w:val="00875661"/>
    <w:rsid w:val="00875752"/>
    <w:rsid w:val="00875EB1"/>
    <w:rsid w:val="0087612E"/>
    <w:rsid w:val="008763E4"/>
    <w:rsid w:val="008769C7"/>
    <w:rsid w:val="008771C7"/>
    <w:rsid w:val="00877A0D"/>
    <w:rsid w:val="00877E68"/>
    <w:rsid w:val="00880526"/>
    <w:rsid w:val="00880555"/>
    <w:rsid w:val="00880670"/>
    <w:rsid w:val="008807E2"/>
    <w:rsid w:val="00880DFE"/>
    <w:rsid w:val="008813B7"/>
    <w:rsid w:val="00881446"/>
    <w:rsid w:val="008816BF"/>
    <w:rsid w:val="0088276F"/>
    <w:rsid w:val="00883047"/>
    <w:rsid w:val="008834D6"/>
    <w:rsid w:val="00884052"/>
    <w:rsid w:val="008848F9"/>
    <w:rsid w:val="00884956"/>
    <w:rsid w:val="008857FA"/>
    <w:rsid w:val="00885901"/>
    <w:rsid w:val="008868C1"/>
    <w:rsid w:val="008869D3"/>
    <w:rsid w:val="00887E3A"/>
    <w:rsid w:val="00887E50"/>
    <w:rsid w:val="00890229"/>
    <w:rsid w:val="00890D47"/>
    <w:rsid w:val="00891476"/>
    <w:rsid w:val="0089193F"/>
    <w:rsid w:val="00892474"/>
    <w:rsid w:val="008924D4"/>
    <w:rsid w:val="00892B22"/>
    <w:rsid w:val="00892B6B"/>
    <w:rsid w:val="00893526"/>
    <w:rsid w:val="00893A77"/>
    <w:rsid w:val="00893B57"/>
    <w:rsid w:val="00893BC8"/>
    <w:rsid w:val="00894356"/>
    <w:rsid w:val="00894C61"/>
    <w:rsid w:val="008950C0"/>
    <w:rsid w:val="00895720"/>
    <w:rsid w:val="0089720F"/>
    <w:rsid w:val="008A19FE"/>
    <w:rsid w:val="008A2D55"/>
    <w:rsid w:val="008A3205"/>
    <w:rsid w:val="008A362F"/>
    <w:rsid w:val="008A42EF"/>
    <w:rsid w:val="008A49D7"/>
    <w:rsid w:val="008A4A2A"/>
    <w:rsid w:val="008A5256"/>
    <w:rsid w:val="008A540E"/>
    <w:rsid w:val="008A570C"/>
    <w:rsid w:val="008A5870"/>
    <w:rsid w:val="008A6DAE"/>
    <w:rsid w:val="008A70A6"/>
    <w:rsid w:val="008A74C9"/>
    <w:rsid w:val="008A7A64"/>
    <w:rsid w:val="008B02B5"/>
    <w:rsid w:val="008B051F"/>
    <w:rsid w:val="008B24EB"/>
    <w:rsid w:val="008B2958"/>
    <w:rsid w:val="008B3A52"/>
    <w:rsid w:val="008B45A7"/>
    <w:rsid w:val="008B58EC"/>
    <w:rsid w:val="008B5BD0"/>
    <w:rsid w:val="008B6109"/>
    <w:rsid w:val="008B64FD"/>
    <w:rsid w:val="008B6EF6"/>
    <w:rsid w:val="008B77F0"/>
    <w:rsid w:val="008B78AD"/>
    <w:rsid w:val="008C06FA"/>
    <w:rsid w:val="008C0E37"/>
    <w:rsid w:val="008C1111"/>
    <w:rsid w:val="008C14E6"/>
    <w:rsid w:val="008C1EA2"/>
    <w:rsid w:val="008C3DA0"/>
    <w:rsid w:val="008C4722"/>
    <w:rsid w:val="008C5FAD"/>
    <w:rsid w:val="008C629C"/>
    <w:rsid w:val="008C6ACB"/>
    <w:rsid w:val="008C70DB"/>
    <w:rsid w:val="008C71C6"/>
    <w:rsid w:val="008D0C34"/>
    <w:rsid w:val="008D0C67"/>
    <w:rsid w:val="008D1AB6"/>
    <w:rsid w:val="008D1C7F"/>
    <w:rsid w:val="008D1E7B"/>
    <w:rsid w:val="008D3378"/>
    <w:rsid w:val="008D3576"/>
    <w:rsid w:val="008D4146"/>
    <w:rsid w:val="008D4B83"/>
    <w:rsid w:val="008D4C90"/>
    <w:rsid w:val="008D545E"/>
    <w:rsid w:val="008D556E"/>
    <w:rsid w:val="008D5675"/>
    <w:rsid w:val="008D5AE0"/>
    <w:rsid w:val="008D5E94"/>
    <w:rsid w:val="008D6057"/>
    <w:rsid w:val="008D60DF"/>
    <w:rsid w:val="008D7570"/>
    <w:rsid w:val="008E093A"/>
    <w:rsid w:val="008E13E3"/>
    <w:rsid w:val="008E1896"/>
    <w:rsid w:val="008E18DD"/>
    <w:rsid w:val="008E2546"/>
    <w:rsid w:val="008E42F8"/>
    <w:rsid w:val="008E56A2"/>
    <w:rsid w:val="008E57F3"/>
    <w:rsid w:val="008E5AEC"/>
    <w:rsid w:val="008E7163"/>
    <w:rsid w:val="008F11F5"/>
    <w:rsid w:val="008F12BE"/>
    <w:rsid w:val="008F145E"/>
    <w:rsid w:val="008F3383"/>
    <w:rsid w:val="008F3D7F"/>
    <w:rsid w:val="008F46BE"/>
    <w:rsid w:val="008F57AD"/>
    <w:rsid w:val="008F5872"/>
    <w:rsid w:val="008F6614"/>
    <w:rsid w:val="008F7526"/>
    <w:rsid w:val="009000CD"/>
    <w:rsid w:val="00900E32"/>
    <w:rsid w:val="00900F02"/>
    <w:rsid w:val="009016EB"/>
    <w:rsid w:val="00902137"/>
    <w:rsid w:val="00902609"/>
    <w:rsid w:val="00902B76"/>
    <w:rsid w:val="00903579"/>
    <w:rsid w:val="0090368B"/>
    <w:rsid w:val="00903928"/>
    <w:rsid w:val="0090484D"/>
    <w:rsid w:val="00905DC9"/>
    <w:rsid w:val="00907121"/>
    <w:rsid w:val="00907B54"/>
    <w:rsid w:val="0091061D"/>
    <w:rsid w:val="00910643"/>
    <w:rsid w:val="00910906"/>
    <w:rsid w:val="00910CBC"/>
    <w:rsid w:val="00910E73"/>
    <w:rsid w:val="0091201E"/>
    <w:rsid w:val="00912098"/>
    <w:rsid w:val="009129F5"/>
    <w:rsid w:val="00912F44"/>
    <w:rsid w:val="00914008"/>
    <w:rsid w:val="0091444B"/>
    <w:rsid w:val="00914B9F"/>
    <w:rsid w:val="00914CFC"/>
    <w:rsid w:val="00914ED6"/>
    <w:rsid w:val="0091560C"/>
    <w:rsid w:val="009159BB"/>
    <w:rsid w:val="00915F3B"/>
    <w:rsid w:val="009164DF"/>
    <w:rsid w:val="009173AD"/>
    <w:rsid w:val="00917889"/>
    <w:rsid w:val="00917AE7"/>
    <w:rsid w:val="00920097"/>
    <w:rsid w:val="009212C7"/>
    <w:rsid w:val="00921320"/>
    <w:rsid w:val="009216C9"/>
    <w:rsid w:val="00922526"/>
    <w:rsid w:val="0092269F"/>
    <w:rsid w:val="0092275A"/>
    <w:rsid w:val="00922B0B"/>
    <w:rsid w:val="00923CC0"/>
    <w:rsid w:val="009241B9"/>
    <w:rsid w:val="00924214"/>
    <w:rsid w:val="00924CB5"/>
    <w:rsid w:val="00927B49"/>
    <w:rsid w:val="00927BC8"/>
    <w:rsid w:val="009304D5"/>
    <w:rsid w:val="00930E49"/>
    <w:rsid w:val="00931043"/>
    <w:rsid w:val="00931624"/>
    <w:rsid w:val="00931A3D"/>
    <w:rsid w:val="00932E7C"/>
    <w:rsid w:val="00935C56"/>
    <w:rsid w:val="00935E4C"/>
    <w:rsid w:val="0093603A"/>
    <w:rsid w:val="00936148"/>
    <w:rsid w:val="009363FF"/>
    <w:rsid w:val="00936AED"/>
    <w:rsid w:val="00937A26"/>
    <w:rsid w:val="00937EA5"/>
    <w:rsid w:val="00940849"/>
    <w:rsid w:val="009411E5"/>
    <w:rsid w:val="00941324"/>
    <w:rsid w:val="00942C2C"/>
    <w:rsid w:val="00943305"/>
    <w:rsid w:val="009437E5"/>
    <w:rsid w:val="00943B9E"/>
    <w:rsid w:val="00943E0D"/>
    <w:rsid w:val="009472B6"/>
    <w:rsid w:val="0094783B"/>
    <w:rsid w:val="009509D4"/>
    <w:rsid w:val="009509DC"/>
    <w:rsid w:val="00950F71"/>
    <w:rsid w:val="0095105A"/>
    <w:rsid w:val="00951534"/>
    <w:rsid w:val="0095293D"/>
    <w:rsid w:val="00952A03"/>
    <w:rsid w:val="00953149"/>
    <w:rsid w:val="009534C1"/>
    <w:rsid w:val="00953CA1"/>
    <w:rsid w:val="00953D21"/>
    <w:rsid w:val="00954CF1"/>
    <w:rsid w:val="009551AD"/>
    <w:rsid w:val="0095522C"/>
    <w:rsid w:val="00955482"/>
    <w:rsid w:val="00956678"/>
    <w:rsid w:val="00957A7F"/>
    <w:rsid w:val="009606CE"/>
    <w:rsid w:val="00960BD5"/>
    <w:rsid w:val="009632B4"/>
    <w:rsid w:val="009634FD"/>
    <w:rsid w:val="009644DA"/>
    <w:rsid w:val="00964D17"/>
    <w:rsid w:val="0096519A"/>
    <w:rsid w:val="00965B1F"/>
    <w:rsid w:val="00965DFF"/>
    <w:rsid w:val="00965EE9"/>
    <w:rsid w:val="0096665B"/>
    <w:rsid w:val="00966788"/>
    <w:rsid w:val="00966895"/>
    <w:rsid w:val="00967230"/>
    <w:rsid w:val="0097047A"/>
    <w:rsid w:val="009706A5"/>
    <w:rsid w:val="00970EA6"/>
    <w:rsid w:val="00971003"/>
    <w:rsid w:val="00971ADB"/>
    <w:rsid w:val="00971CCC"/>
    <w:rsid w:val="009723E0"/>
    <w:rsid w:val="009730F5"/>
    <w:rsid w:val="009732EA"/>
    <w:rsid w:val="00973328"/>
    <w:rsid w:val="00973898"/>
    <w:rsid w:val="00973F6D"/>
    <w:rsid w:val="00975E36"/>
    <w:rsid w:val="009770A8"/>
    <w:rsid w:val="00977767"/>
    <w:rsid w:val="00977835"/>
    <w:rsid w:val="009778BF"/>
    <w:rsid w:val="00977BFF"/>
    <w:rsid w:val="00977D45"/>
    <w:rsid w:val="00980200"/>
    <w:rsid w:val="009804D6"/>
    <w:rsid w:val="009808F3"/>
    <w:rsid w:val="00980CF4"/>
    <w:rsid w:val="009811F0"/>
    <w:rsid w:val="00981C9B"/>
    <w:rsid w:val="00981D3C"/>
    <w:rsid w:val="00982F8F"/>
    <w:rsid w:val="00982FB7"/>
    <w:rsid w:val="00983313"/>
    <w:rsid w:val="009836E1"/>
    <w:rsid w:val="0098454E"/>
    <w:rsid w:val="00984BFD"/>
    <w:rsid w:val="0098510E"/>
    <w:rsid w:val="009852C6"/>
    <w:rsid w:val="00985637"/>
    <w:rsid w:val="00986134"/>
    <w:rsid w:val="00987297"/>
    <w:rsid w:val="00987462"/>
    <w:rsid w:val="009876FC"/>
    <w:rsid w:val="00990DE3"/>
    <w:rsid w:val="0099105F"/>
    <w:rsid w:val="00991C0E"/>
    <w:rsid w:val="0099245A"/>
    <w:rsid w:val="009929CD"/>
    <w:rsid w:val="00992D6C"/>
    <w:rsid w:val="00993ACA"/>
    <w:rsid w:val="009942A7"/>
    <w:rsid w:val="0099465D"/>
    <w:rsid w:val="00994BAB"/>
    <w:rsid w:val="00994D3E"/>
    <w:rsid w:val="00995AF0"/>
    <w:rsid w:val="00996507"/>
    <w:rsid w:val="009968D6"/>
    <w:rsid w:val="00996BF1"/>
    <w:rsid w:val="00996D12"/>
    <w:rsid w:val="009A09A6"/>
    <w:rsid w:val="009A14F9"/>
    <w:rsid w:val="009A1D06"/>
    <w:rsid w:val="009A2582"/>
    <w:rsid w:val="009A298B"/>
    <w:rsid w:val="009A3BA8"/>
    <w:rsid w:val="009A3BCF"/>
    <w:rsid w:val="009A3F45"/>
    <w:rsid w:val="009A417D"/>
    <w:rsid w:val="009A551F"/>
    <w:rsid w:val="009A6183"/>
    <w:rsid w:val="009A707B"/>
    <w:rsid w:val="009B0787"/>
    <w:rsid w:val="009B1199"/>
    <w:rsid w:val="009B1267"/>
    <w:rsid w:val="009B1369"/>
    <w:rsid w:val="009B2777"/>
    <w:rsid w:val="009B2A41"/>
    <w:rsid w:val="009B4049"/>
    <w:rsid w:val="009B5814"/>
    <w:rsid w:val="009B581B"/>
    <w:rsid w:val="009B5A92"/>
    <w:rsid w:val="009B607F"/>
    <w:rsid w:val="009B668C"/>
    <w:rsid w:val="009B6EC5"/>
    <w:rsid w:val="009B7E72"/>
    <w:rsid w:val="009C0D60"/>
    <w:rsid w:val="009C2509"/>
    <w:rsid w:val="009C2541"/>
    <w:rsid w:val="009C3C30"/>
    <w:rsid w:val="009C44CD"/>
    <w:rsid w:val="009C5A67"/>
    <w:rsid w:val="009C6415"/>
    <w:rsid w:val="009C6739"/>
    <w:rsid w:val="009C683F"/>
    <w:rsid w:val="009C759A"/>
    <w:rsid w:val="009D0169"/>
    <w:rsid w:val="009D105F"/>
    <w:rsid w:val="009D2773"/>
    <w:rsid w:val="009D284B"/>
    <w:rsid w:val="009D2920"/>
    <w:rsid w:val="009D61C5"/>
    <w:rsid w:val="009E017F"/>
    <w:rsid w:val="009E133D"/>
    <w:rsid w:val="009E15E1"/>
    <w:rsid w:val="009E1847"/>
    <w:rsid w:val="009E1CD4"/>
    <w:rsid w:val="009E2665"/>
    <w:rsid w:val="009E2BBA"/>
    <w:rsid w:val="009E4100"/>
    <w:rsid w:val="009E481E"/>
    <w:rsid w:val="009E4BE5"/>
    <w:rsid w:val="009E516D"/>
    <w:rsid w:val="009E634C"/>
    <w:rsid w:val="009E7A02"/>
    <w:rsid w:val="009E7B47"/>
    <w:rsid w:val="009F07E2"/>
    <w:rsid w:val="009F08B0"/>
    <w:rsid w:val="009F0C7F"/>
    <w:rsid w:val="009F0F71"/>
    <w:rsid w:val="009F1118"/>
    <w:rsid w:val="009F2B68"/>
    <w:rsid w:val="009F4719"/>
    <w:rsid w:val="009F6CD9"/>
    <w:rsid w:val="009F706E"/>
    <w:rsid w:val="009F7352"/>
    <w:rsid w:val="009F74ED"/>
    <w:rsid w:val="00A00747"/>
    <w:rsid w:val="00A007E7"/>
    <w:rsid w:val="00A01254"/>
    <w:rsid w:val="00A01884"/>
    <w:rsid w:val="00A01BFA"/>
    <w:rsid w:val="00A01D32"/>
    <w:rsid w:val="00A01F16"/>
    <w:rsid w:val="00A02323"/>
    <w:rsid w:val="00A025C9"/>
    <w:rsid w:val="00A02BFA"/>
    <w:rsid w:val="00A0326C"/>
    <w:rsid w:val="00A039F2"/>
    <w:rsid w:val="00A03D24"/>
    <w:rsid w:val="00A04241"/>
    <w:rsid w:val="00A057A5"/>
    <w:rsid w:val="00A05967"/>
    <w:rsid w:val="00A05E03"/>
    <w:rsid w:val="00A061B1"/>
    <w:rsid w:val="00A06790"/>
    <w:rsid w:val="00A07D8C"/>
    <w:rsid w:val="00A07FC1"/>
    <w:rsid w:val="00A07FF1"/>
    <w:rsid w:val="00A11348"/>
    <w:rsid w:val="00A11C96"/>
    <w:rsid w:val="00A13237"/>
    <w:rsid w:val="00A13EDD"/>
    <w:rsid w:val="00A142BD"/>
    <w:rsid w:val="00A14FA4"/>
    <w:rsid w:val="00A153AE"/>
    <w:rsid w:val="00A156D6"/>
    <w:rsid w:val="00A15E50"/>
    <w:rsid w:val="00A16906"/>
    <w:rsid w:val="00A16C08"/>
    <w:rsid w:val="00A178F6"/>
    <w:rsid w:val="00A208B0"/>
    <w:rsid w:val="00A20A6E"/>
    <w:rsid w:val="00A21850"/>
    <w:rsid w:val="00A21ED2"/>
    <w:rsid w:val="00A21F99"/>
    <w:rsid w:val="00A22815"/>
    <w:rsid w:val="00A23BA3"/>
    <w:rsid w:val="00A2433F"/>
    <w:rsid w:val="00A248B5"/>
    <w:rsid w:val="00A24B3B"/>
    <w:rsid w:val="00A25F43"/>
    <w:rsid w:val="00A26BF7"/>
    <w:rsid w:val="00A27713"/>
    <w:rsid w:val="00A27813"/>
    <w:rsid w:val="00A27AC9"/>
    <w:rsid w:val="00A304DB"/>
    <w:rsid w:val="00A30717"/>
    <w:rsid w:val="00A30C2C"/>
    <w:rsid w:val="00A31D81"/>
    <w:rsid w:val="00A31D8E"/>
    <w:rsid w:val="00A32017"/>
    <w:rsid w:val="00A32314"/>
    <w:rsid w:val="00A32749"/>
    <w:rsid w:val="00A32CCE"/>
    <w:rsid w:val="00A33231"/>
    <w:rsid w:val="00A3373F"/>
    <w:rsid w:val="00A338CF"/>
    <w:rsid w:val="00A3488A"/>
    <w:rsid w:val="00A357A8"/>
    <w:rsid w:val="00A35CE0"/>
    <w:rsid w:val="00A35DAD"/>
    <w:rsid w:val="00A3662A"/>
    <w:rsid w:val="00A366E6"/>
    <w:rsid w:val="00A36FCF"/>
    <w:rsid w:val="00A37091"/>
    <w:rsid w:val="00A41676"/>
    <w:rsid w:val="00A41AAE"/>
    <w:rsid w:val="00A41C6C"/>
    <w:rsid w:val="00A42CD3"/>
    <w:rsid w:val="00A43527"/>
    <w:rsid w:val="00A44769"/>
    <w:rsid w:val="00A44B29"/>
    <w:rsid w:val="00A454BD"/>
    <w:rsid w:val="00A456FF"/>
    <w:rsid w:val="00A45E53"/>
    <w:rsid w:val="00A47412"/>
    <w:rsid w:val="00A5031A"/>
    <w:rsid w:val="00A5067B"/>
    <w:rsid w:val="00A50C42"/>
    <w:rsid w:val="00A50F04"/>
    <w:rsid w:val="00A51A6F"/>
    <w:rsid w:val="00A51EE8"/>
    <w:rsid w:val="00A52055"/>
    <w:rsid w:val="00A521E6"/>
    <w:rsid w:val="00A527CF"/>
    <w:rsid w:val="00A5316A"/>
    <w:rsid w:val="00A53D1E"/>
    <w:rsid w:val="00A55939"/>
    <w:rsid w:val="00A56692"/>
    <w:rsid w:val="00A56EAF"/>
    <w:rsid w:val="00A572E1"/>
    <w:rsid w:val="00A5776B"/>
    <w:rsid w:val="00A60506"/>
    <w:rsid w:val="00A60677"/>
    <w:rsid w:val="00A60AC5"/>
    <w:rsid w:val="00A60B2A"/>
    <w:rsid w:val="00A60D9B"/>
    <w:rsid w:val="00A62D30"/>
    <w:rsid w:val="00A637A4"/>
    <w:rsid w:val="00A639CB"/>
    <w:rsid w:val="00A63E26"/>
    <w:rsid w:val="00A642C6"/>
    <w:rsid w:val="00A642CE"/>
    <w:rsid w:val="00A6437E"/>
    <w:rsid w:val="00A6561E"/>
    <w:rsid w:val="00A66C0D"/>
    <w:rsid w:val="00A677B8"/>
    <w:rsid w:val="00A706D8"/>
    <w:rsid w:val="00A711FB"/>
    <w:rsid w:val="00A712ED"/>
    <w:rsid w:val="00A71510"/>
    <w:rsid w:val="00A717F8"/>
    <w:rsid w:val="00A71EEF"/>
    <w:rsid w:val="00A7208B"/>
    <w:rsid w:val="00A72329"/>
    <w:rsid w:val="00A728B3"/>
    <w:rsid w:val="00A73436"/>
    <w:rsid w:val="00A73B6A"/>
    <w:rsid w:val="00A75BE9"/>
    <w:rsid w:val="00A7728C"/>
    <w:rsid w:val="00A77FE1"/>
    <w:rsid w:val="00A804AB"/>
    <w:rsid w:val="00A8193D"/>
    <w:rsid w:val="00A8393E"/>
    <w:rsid w:val="00A83C25"/>
    <w:rsid w:val="00A83DB2"/>
    <w:rsid w:val="00A8424F"/>
    <w:rsid w:val="00A854D5"/>
    <w:rsid w:val="00A85C99"/>
    <w:rsid w:val="00A85EC1"/>
    <w:rsid w:val="00A86226"/>
    <w:rsid w:val="00A8623D"/>
    <w:rsid w:val="00A863E7"/>
    <w:rsid w:val="00A86A55"/>
    <w:rsid w:val="00A878FC"/>
    <w:rsid w:val="00A90239"/>
    <w:rsid w:val="00A903A1"/>
    <w:rsid w:val="00A90C18"/>
    <w:rsid w:val="00A9105B"/>
    <w:rsid w:val="00A91786"/>
    <w:rsid w:val="00A92064"/>
    <w:rsid w:val="00A924A7"/>
    <w:rsid w:val="00A92519"/>
    <w:rsid w:val="00A93168"/>
    <w:rsid w:val="00A93B6F"/>
    <w:rsid w:val="00A9445B"/>
    <w:rsid w:val="00A949B2"/>
    <w:rsid w:val="00A94A5E"/>
    <w:rsid w:val="00A94C5F"/>
    <w:rsid w:val="00A94D51"/>
    <w:rsid w:val="00A94F27"/>
    <w:rsid w:val="00A95674"/>
    <w:rsid w:val="00A95AD0"/>
    <w:rsid w:val="00A95B4F"/>
    <w:rsid w:val="00A96BFC"/>
    <w:rsid w:val="00A96E33"/>
    <w:rsid w:val="00A96ED0"/>
    <w:rsid w:val="00A974B1"/>
    <w:rsid w:val="00AA0C3A"/>
    <w:rsid w:val="00AA1836"/>
    <w:rsid w:val="00AA1DEC"/>
    <w:rsid w:val="00AA2E15"/>
    <w:rsid w:val="00AA3673"/>
    <w:rsid w:val="00AA4158"/>
    <w:rsid w:val="00AA4CD1"/>
    <w:rsid w:val="00AA5162"/>
    <w:rsid w:val="00AA5698"/>
    <w:rsid w:val="00AA5B14"/>
    <w:rsid w:val="00AA5F9C"/>
    <w:rsid w:val="00AA6539"/>
    <w:rsid w:val="00AA7219"/>
    <w:rsid w:val="00AA7500"/>
    <w:rsid w:val="00AA7BB6"/>
    <w:rsid w:val="00AB00D4"/>
    <w:rsid w:val="00AB02FB"/>
    <w:rsid w:val="00AB091F"/>
    <w:rsid w:val="00AB0C92"/>
    <w:rsid w:val="00AB11AB"/>
    <w:rsid w:val="00AB12FB"/>
    <w:rsid w:val="00AB1837"/>
    <w:rsid w:val="00AB2084"/>
    <w:rsid w:val="00AB3790"/>
    <w:rsid w:val="00AB4E34"/>
    <w:rsid w:val="00AB55CF"/>
    <w:rsid w:val="00AB5BB7"/>
    <w:rsid w:val="00AB768D"/>
    <w:rsid w:val="00AC11CE"/>
    <w:rsid w:val="00AC1E93"/>
    <w:rsid w:val="00AC2466"/>
    <w:rsid w:val="00AC25C6"/>
    <w:rsid w:val="00AC38A3"/>
    <w:rsid w:val="00AC41BD"/>
    <w:rsid w:val="00AC4B23"/>
    <w:rsid w:val="00AC59DF"/>
    <w:rsid w:val="00AC5E36"/>
    <w:rsid w:val="00AC5FFC"/>
    <w:rsid w:val="00AC602B"/>
    <w:rsid w:val="00AC618A"/>
    <w:rsid w:val="00AC70EE"/>
    <w:rsid w:val="00AC7D6E"/>
    <w:rsid w:val="00AC7D6F"/>
    <w:rsid w:val="00AD1881"/>
    <w:rsid w:val="00AD1AF7"/>
    <w:rsid w:val="00AD2643"/>
    <w:rsid w:val="00AD267E"/>
    <w:rsid w:val="00AD2853"/>
    <w:rsid w:val="00AD3FD5"/>
    <w:rsid w:val="00AD5144"/>
    <w:rsid w:val="00AD5234"/>
    <w:rsid w:val="00AD5326"/>
    <w:rsid w:val="00AD6060"/>
    <w:rsid w:val="00AD769E"/>
    <w:rsid w:val="00AD7B58"/>
    <w:rsid w:val="00AD7B74"/>
    <w:rsid w:val="00AE0D7C"/>
    <w:rsid w:val="00AE130D"/>
    <w:rsid w:val="00AE1557"/>
    <w:rsid w:val="00AE1A2B"/>
    <w:rsid w:val="00AE1A6A"/>
    <w:rsid w:val="00AE1AD3"/>
    <w:rsid w:val="00AE3262"/>
    <w:rsid w:val="00AE36F6"/>
    <w:rsid w:val="00AE3C50"/>
    <w:rsid w:val="00AE4314"/>
    <w:rsid w:val="00AE53F7"/>
    <w:rsid w:val="00AE7365"/>
    <w:rsid w:val="00AE7480"/>
    <w:rsid w:val="00AE783A"/>
    <w:rsid w:val="00AE79DE"/>
    <w:rsid w:val="00AF016B"/>
    <w:rsid w:val="00AF0363"/>
    <w:rsid w:val="00AF0688"/>
    <w:rsid w:val="00AF06DC"/>
    <w:rsid w:val="00AF0B7F"/>
    <w:rsid w:val="00AF0CEA"/>
    <w:rsid w:val="00AF1412"/>
    <w:rsid w:val="00AF1538"/>
    <w:rsid w:val="00AF207C"/>
    <w:rsid w:val="00AF2941"/>
    <w:rsid w:val="00AF302A"/>
    <w:rsid w:val="00AF3C02"/>
    <w:rsid w:val="00AF3D07"/>
    <w:rsid w:val="00AF4B8D"/>
    <w:rsid w:val="00AF5C6D"/>
    <w:rsid w:val="00AF5F6C"/>
    <w:rsid w:val="00AF78F2"/>
    <w:rsid w:val="00AF7F15"/>
    <w:rsid w:val="00B000A4"/>
    <w:rsid w:val="00B0103C"/>
    <w:rsid w:val="00B0106E"/>
    <w:rsid w:val="00B01103"/>
    <w:rsid w:val="00B01412"/>
    <w:rsid w:val="00B0151C"/>
    <w:rsid w:val="00B02606"/>
    <w:rsid w:val="00B02B18"/>
    <w:rsid w:val="00B02DD0"/>
    <w:rsid w:val="00B03332"/>
    <w:rsid w:val="00B058A1"/>
    <w:rsid w:val="00B05BA8"/>
    <w:rsid w:val="00B0625F"/>
    <w:rsid w:val="00B06DE0"/>
    <w:rsid w:val="00B06E44"/>
    <w:rsid w:val="00B0724B"/>
    <w:rsid w:val="00B07BFE"/>
    <w:rsid w:val="00B07F20"/>
    <w:rsid w:val="00B1038A"/>
    <w:rsid w:val="00B1084C"/>
    <w:rsid w:val="00B10D92"/>
    <w:rsid w:val="00B119A7"/>
    <w:rsid w:val="00B11A6C"/>
    <w:rsid w:val="00B11F65"/>
    <w:rsid w:val="00B1223D"/>
    <w:rsid w:val="00B12917"/>
    <w:rsid w:val="00B13692"/>
    <w:rsid w:val="00B13A1C"/>
    <w:rsid w:val="00B14462"/>
    <w:rsid w:val="00B154D4"/>
    <w:rsid w:val="00B15723"/>
    <w:rsid w:val="00B15763"/>
    <w:rsid w:val="00B168D6"/>
    <w:rsid w:val="00B174A3"/>
    <w:rsid w:val="00B1789D"/>
    <w:rsid w:val="00B178C5"/>
    <w:rsid w:val="00B17983"/>
    <w:rsid w:val="00B22360"/>
    <w:rsid w:val="00B23044"/>
    <w:rsid w:val="00B2490C"/>
    <w:rsid w:val="00B251E9"/>
    <w:rsid w:val="00B25326"/>
    <w:rsid w:val="00B25A0B"/>
    <w:rsid w:val="00B25B6E"/>
    <w:rsid w:val="00B26ECB"/>
    <w:rsid w:val="00B2782F"/>
    <w:rsid w:val="00B27EAE"/>
    <w:rsid w:val="00B3056F"/>
    <w:rsid w:val="00B30D45"/>
    <w:rsid w:val="00B316CF"/>
    <w:rsid w:val="00B32330"/>
    <w:rsid w:val="00B331D0"/>
    <w:rsid w:val="00B3388D"/>
    <w:rsid w:val="00B34E7E"/>
    <w:rsid w:val="00B34FF4"/>
    <w:rsid w:val="00B354B2"/>
    <w:rsid w:val="00B357F1"/>
    <w:rsid w:val="00B358B9"/>
    <w:rsid w:val="00B36666"/>
    <w:rsid w:val="00B36DAE"/>
    <w:rsid w:val="00B375BE"/>
    <w:rsid w:val="00B40891"/>
    <w:rsid w:val="00B41EE4"/>
    <w:rsid w:val="00B41F72"/>
    <w:rsid w:val="00B42637"/>
    <w:rsid w:val="00B42749"/>
    <w:rsid w:val="00B42C37"/>
    <w:rsid w:val="00B4324D"/>
    <w:rsid w:val="00B43807"/>
    <w:rsid w:val="00B43D81"/>
    <w:rsid w:val="00B44123"/>
    <w:rsid w:val="00B442B8"/>
    <w:rsid w:val="00B44543"/>
    <w:rsid w:val="00B4456C"/>
    <w:rsid w:val="00B44BE1"/>
    <w:rsid w:val="00B45560"/>
    <w:rsid w:val="00B45A3D"/>
    <w:rsid w:val="00B4648A"/>
    <w:rsid w:val="00B50D32"/>
    <w:rsid w:val="00B535E5"/>
    <w:rsid w:val="00B536BB"/>
    <w:rsid w:val="00B53E6B"/>
    <w:rsid w:val="00B54446"/>
    <w:rsid w:val="00B545F2"/>
    <w:rsid w:val="00B55140"/>
    <w:rsid w:val="00B559D6"/>
    <w:rsid w:val="00B55C32"/>
    <w:rsid w:val="00B55D6C"/>
    <w:rsid w:val="00B5618D"/>
    <w:rsid w:val="00B56215"/>
    <w:rsid w:val="00B56652"/>
    <w:rsid w:val="00B56ED2"/>
    <w:rsid w:val="00B57110"/>
    <w:rsid w:val="00B57260"/>
    <w:rsid w:val="00B5730C"/>
    <w:rsid w:val="00B5737F"/>
    <w:rsid w:val="00B57635"/>
    <w:rsid w:val="00B601B6"/>
    <w:rsid w:val="00B61B49"/>
    <w:rsid w:val="00B6273A"/>
    <w:rsid w:val="00B632A9"/>
    <w:rsid w:val="00B6450C"/>
    <w:rsid w:val="00B67159"/>
    <w:rsid w:val="00B70865"/>
    <w:rsid w:val="00B70AFA"/>
    <w:rsid w:val="00B70D9E"/>
    <w:rsid w:val="00B70F87"/>
    <w:rsid w:val="00B71885"/>
    <w:rsid w:val="00B7273B"/>
    <w:rsid w:val="00B727BD"/>
    <w:rsid w:val="00B72C0D"/>
    <w:rsid w:val="00B730AA"/>
    <w:rsid w:val="00B73EE8"/>
    <w:rsid w:val="00B75CDF"/>
    <w:rsid w:val="00B763E4"/>
    <w:rsid w:val="00B76B35"/>
    <w:rsid w:val="00B77B7B"/>
    <w:rsid w:val="00B804B0"/>
    <w:rsid w:val="00B81AF7"/>
    <w:rsid w:val="00B83466"/>
    <w:rsid w:val="00B83962"/>
    <w:rsid w:val="00B84946"/>
    <w:rsid w:val="00B84F88"/>
    <w:rsid w:val="00B85AD7"/>
    <w:rsid w:val="00B8697E"/>
    <w:rsid w:val="00B86A89"/>
    <w:rsid w:val="00B86E91"/>
    <w:rsid w:val="00B903B8"/>
    <w:rsid w:val="00B90D72"/>
    <w:rsid w:val="00B91C10"/>
    <w:rsid w:val="00B91DFA"/>
    <w:rsid w:val="00B920D7"/>
    <w:rsid w:val="00B92AB6"/>
    <w:rsid w:val="00B92C69"/>
    <w:rsid w:val="00B9353E"/>
    <w:rsid w:val="00B935EE"/>
    <w:rsid w:val="00B93E8C"/>
    <w:rsid w:val="00B955BD"/>
    <w:rsid w:val="00B968D3"/>
    <w:rsid w:val="00B972AA"/>
    <w:rsid w:val="00B97508"/>
    <w:rsid w:val="00BA0B26"/>
    <w:rsid w:val="00BA0F78"/>
    <w:rsid w:val="00BA1D71"/>
    <w:rsid w:val="00BA27EC"/>
    <w:rsid w:val="00BA2C64"/>
    <w:rsid w:val="00BA2E9E"/>
    <w:rsid w:val="00BA3624"/>
    <w:rsid w:val="00BA3BAA"/>
    <w:rsid w:val="00BA3E2B"/>
    <w:rsid w:val="00BA4E17"/>
    <w:rsid w:val="00BA50C0"/>
    <w:rsid w:val="00BA661A"/>
    <w:rsid w:val="00BA69DE"/>
    <w:rsid w:val="00BA6B7C"/>
    <w:rsid w:val="00BA75E5"/>
    <w:rsid w:val="00BA7721"/>
    <w:rsid w:val="00BB095F"/>
    <w:rsid w:val="00BB1B3B"/>
    <w:rsid w:val="00BB2C30"/>
    <w:rsid w:val="00BB2F7F"/>
    <w:rsid w:val="00BB3230"/>
    <w:rsid w:val="00BB340C"/>
    <w:rsid w:val="00BB3AB2"/>
    <w:rsid w:val="00BB4660"/>
    <w:rsid w:val="00BB479B"/>
    <w:rsid w:val="00BB4B68"/>
    <w:rsid w:val="00BB4DD0"/>
    <w:rsid w:val="00BB4FAC"/>
    <w:rsid w:val="00BB651A"/>
    <w:rsid w:val="00BB6EDD"/>
    <w:rsid w:val="00BB7733"/>
    <w:rsid w:val="00BB7869"/>
    <w:rsid w:val="00BB7D8A"/>
    <w:rsid w:val="00BB7F62"/>
    <w:rsid w:val="00BC0376"/>
    <w:rsid w:val="00BC0A78"/>
    <w:rsid w:val="00BC0C3E"/>
    <w:rsid w:val="00BC135B"/>
    <w:rsid w:val="00BC155B"/>
    <w:rsid w:val="00BC2033"/>
    <w:rsid w:val="00BC28B6"/>
    <w:rsid w:val="00BC2F2D"/>
    <w:rsid w:val="00BC3C2B"/>
    <w:rsid w:val="00BC402E"/>
    <w:rsid w:val="00BC4773"/>
    <w:rsid w:val="00BC6039"/>
    <w:rsid w:val="00BC7378"/>
    <w:rsid w:val="00BC77CF"/>
    <w:rsid w:val="00BD062F"/>
    <w:rsid w:val="00BD065B"/>
    <w:rsid w:val="00BD0C23"/>
    <w:rsid w:val="00BD0DA9"/>
    <w:rsid w:val="00BD1192"/>
    <w:rsid w:val="00BD122D"/>
    <w:rsid w:val="00BD1C25"/>
    <w:rsid w:val="00BD2244"/>
    <w:rsid w:val="00BD2E69"/>
    <w:rsid w:val="00BD39FC"/>
    <w:rsid w:val="00BD4B7A"/>
    <w:rsid w:val="00BD5742"/>
    <w:rsid w:val="00BD73AB"/>
    <w:rsid w:val="00BD7AD1"/>
    <w:rsid w:val="00BE04E8"/>
    <w:rsid w:val="00BE0942"/>
    <w:rsid w:val="00BE0A1A"/>
    <w:rsid w:val="00BE1138"/>
    <w:rsid w:val="00BE2EEB"/>
    <w:rsid w:val="00BE38A7"/>
    <w:rsid w:val="00BE41A5"/>
    <w:rsid w:val="00BE42D0"/>
    <w:rsid w:val="00BE4D5F"/>
    <w:rsid w:val="00BE60E3"/>
    <w:rsid w:val="00BE6191"/>
    <w:rsid w:val="00BE6615"/>
    <w:rsid w:val="00BE6BED"/>
    <w:rsid w:val="00BE7305"/>
    <w:rsid w:val="00BE73BF"/>
    <w:rsid w:val="00BE78E2"/>
    <w:rsid w:val="00BE7EF0"/>
    <w:rsid w:val="00BF0114"/>
    <w:rsid w:val="00BF01A0"/>
    <w:rsid w:val="00BF0E86"/>
    <w:rsid w:val="00BF1067"/>
    <w:rsid w:val="00BF1E3A"/>
    <w:rsid w:val="00BF25E6"/>
    <w:rsid w:val="00BF2C0F"/>
    <w:rsid w:val="00BF30DA"/>
    <w:rsid w:val="00BF3105"/>
    <w:rsid w:val="00BF3A5F"/>
    <w:rsid w:val="00BF3B81"/>
    <w:rsid w:val="00BF3E9F"/>
    <w:rsid w:val="00BF40D3"/>
    <w:rsid w:val="00BF415C"/>
    <w:rsid w:val="00BF4561"/>
    <w:rsid w:val="00BF6330"/>
    <w:rsid w:val="00BF6ADF"/>
    <w:rsid w:val="00BF6C93"/>
    <w:rsid w:val="00C00949"/>
    <w:rsid w:val="00C00C62"/>
    <w:rsid w:val="00C010C4"/>
    <w:rsid w:val="00C01511"/>
    <w:rsid w:val="00C01A62"/>
    <w:rsid w:val="00C0231C"/>
    <w:rsid w:val="00C025C9"/>
    <w:rsid w:val="00C02BC2"/>
    <w:rsid w:val="00C02E1A"/>
    <w:rsid w:val="00C0314C"/>
    <w:rsid w:val="00C03254"/>
    <w:rsid w:val="00C04217"/>
    <w:rsid w:val="00C04653"/>
    <w:rsid w:val="00C047C1"/>
    <w:rsid w:val="00C04B06"/>
    <w:rsid w:val="00C04D16"/>
    <w:rsid w:val="00C04F8A"/>
    <w:rsid w:val="00C06A42"/>
    <w:rsid w:val="00C06CDA"/>
    <w:rsid w:val="00C0756B"/>
    <w:rsid w:val="00C07AED"/>
    <w:rsid w:val="00C07E75"/>
    <w:rsid w:val="00C10705"/>
    <w:rsid w:val="00C114ED"/>
    <w:rsid w:val="00C1256F"/>
    <w:rsid w:val="00C12A56"/>
    <w:rsid w:val="00C13DE0"/>
    <w:rsid w:val="00C14DD3"/>
    <w:rsid w:val="00C15823"/>
    <w:rsid w:val="00C15BA9"/>
    <w:rsid w:val="00C15FFD"/>
    <w:rsid w:val="00C16400"/>
    <w:rsid w:val="00C16907"/>
    <w:rsid w:val="00C16AB0"/>
    <w:rsid w:val="00C1704C"/>
    <w:rsid w:val="00C17239"/>
    <w:rsid w:val="00C17464"/>
    <w:rsid w:val="00C2081F"/>
    <w:rsid w:val="00C2090C"/>
    <w:rsid w:val="00C211EC"/>
    <w:rsid w:val="00C21247"/>
    <w:rsid w:val="00C21D15"/>
    <w:rsid w:val="00C22C61"/>
    <w:rsid w:val="00C230BF"/>
    <w:rsid w:val="00C23317"/>
    <w:rsid w:val="00C2384E"/>
    <w:rsid w:val="00C23F53"/>
    <w:rsid w:val="00C23FA4"/>
    <w:rsid w:val="00C2452B"/>
    <w:rsid w:val="00C2465D"/>
    <w:rsid w:val="00C253ED"/>
    <w:rsid w:val="00C26E0B"/>
    <w:rsid w:val="00C27A2C"/>
    <w:rsid w:val="00C27C21"/>
    <w:rsid w:val="00C30C06"/>
    <w:rsid w:val="00C30C6B"/>
    <w:rsid w:val="00C31844"/>
    <w:rsid w:val="00C31A76"/>
    <w:rsid w:val="00C31B0E"/>
    <w:rsid w:val="00C36D7E"/>
    <w:rsid w:val="00C373FE"/>
    <w:rsid w:val="00C376B2"/>
    <w:rsid w:val="00C40364"/>
    <w:rsid w:val="00C406F6"/>
    <w:rsid w:val="00C40DE5"/>
    <w:rsid w:val="00C4232D"/>
    <w:rsid w:val="00C42CA8"/>
    <w:rsid w:val="00C45974"/>
    <w:rsid w:val="00C46285"/>
    <w:rsid w:val="00C477E0"/>
    <w:rsid w:val="00C47C39"/>
    <w:rsid w:val="00C50391"/>
    <w:rsid w:val="00C50F3F"/>
    <w:rsid w:val="00C51ACD"/>
    <w:rsid w:val="00C523A7"/>
    <w:rsid w:val="00C52C3C"/>
    <w:rsid w:val="00C533B0"/>
    <w:rsid w:val="00C53762"/>
    <w:rsid w:val="00C541AA"/>
    <w:rsid w:val="00C54BCC"/>
    <w:rsid w:val="00C54D41"/>
    <w:rsid w:val="00C55DAA"/>
    <w:rsid w:val="00C5631E"/>
    <w:rsid w:val="00C56364"/>
    <w:rsid w:val="00C57827"/>
    <w:rsid w:val="00C579D0"/>
    <w:rsid w:val="00C609A1"/>
    <w:rsid w:val="00C609CD"/>
    <w:rsid w:val="00C6143D"/>
    <w:rsid w:val="00C6190E"/>
    <w:rsid w:val="00C61DE6"/>
    <w:rsid w:val="00C62227"/>
    <w:rsid w:val="00C62243"/>
    <w:rsid w:val="00C63A60"/>
    <w:rsid w:val="00C6643F"/>
    <w:rsid w:val="00C6702D"/>
    <w:rsid w:val="00C67304"/>
    <w:rsid w:val="00C6772A"/>
    <w:rsid w:val="00C70A1B"/>
    <w:rsid w:val="00C70BFE"/>
    <w:rsid w:val="00C71666"/>
    <w:rsid w:val="00C74D11"/>
    <w:rsid w:val="00C75656"/>
    <w:rsid w:val="00C75A76"/>
    <w:rsid w:val="00C75C5D"/>
    <w:rsid w:val="00C76398"/>
    <w:rsid w:val="00C76B1B"/>
    <w:rsid w:val="00C76B7D"/>
    <w:rsid w:val="00C772DD"/>
    <w:rsid w:val="00C77519"/>
    <w:rsid w:val="00C775C5"/>
    <w:rsid w:val="00C81C36"/>
    <w:rsid w:val="00C8237E"/>
    <w:rsid w:val="00C829DD"/>
    <w:rsid w:val="00C82BA3"/>
    <w:rsid w:val="00C83238"/>
    <w:rsid w:val="00C834D8"/>
    <w:rsid w:val="00C8354B"/>
    <w:rsid w:val="00C840BD"/>
    <w:rsid w:val="00C8593F"/>
    <w:rsid w:val="00C86023"/>
    <w:rsid w:val="00C86CB3"/>
    <w:rsid w:val="00C872D8"/>
    <w:rsid w:val="00C876B6"/>
    <w:rsid w:val="00C87FD1"/>
    <w:rsid w:val="00C90A5A"/>
    <w:rsid w:val="00C90AD3"/>
    <w:rsid w:val="00C9118D"/>
    <w:rsid w:val="00C9178B"/>
    <w:rsid w:val="00C92209"/>
    <w:rsid w:val="00C925E7"/>
    <w:rsid w:val="00C926E2"/>
    <w:rsid w:val="00C936BE"/>
    <w:rsid w:val="00C938DA"/>
    <w:rsid w:val="00C946EC"/>
    <w:rsid w:val="00C94856"/>
    <w:rsid w:val="00C9542B"/>
    <w:rsid w:val="00C95AF5"/>
    <w:rsid w:val="00C966FA"/>
    <w:rsid w:val="00C96CC3"/>
    <w:rsid w:val="00C978B0"/>
    <w:rsid w:val="00C97EA2"/>
    <w:rsid w:val="00CA010F"/>
    <w:rsid w:val="00CA01C9"/>
    <w:rsid w:val="00CA0CB4"/>
    <w:rsid w:val="00CA13E2"/>
    <w:rsid w:val="00CA1495"/>
    <w:rsid w:val="00CA16A4"/>
    <w:rsid w:val="00CA172C"/>
    <w:rsid w:val="00CA18AD"/>
    <w:rsid w:val="00CA1E4D"/>
    <w:rsid w:val="00CA22EB"/>
    <w:rsid w:val="00CA25BD"/>
    <w:rsid w:val="00CA2D77"/>
    <w:rsid w:val="00CA4F9F"/>
    <w:rsid w:val="00CA503E"/>
    <w:rsid w:val="00CA53AE"/>
    <w:rsid w:val="00CA6437"/>
    <w:rsid w:val="00CA799A"/>
    <w:rsid w:val="00CA7AA1"/>
    <w:rsid w:val="00CB0131"/>
    <w:rsid w:val="00CB04FF"/>
    <w:rsid w:val="00CB1030"/>
    <w:rsid w:val="00CB1C4A"/>
    <w:rsid w:val="00CB2580"/>
    <w:rsid w:val="00CB2E33"/>
    <w:rsid w:val="00CB2F47"/>
    <w:rsid w:val="00CB5031"/>
    <w:rsid w:val="00CB6BF0"/>
    <w:rsid w:val="00CB7994"/>
    <w:rsid w:val="00CB7BC9"/>
    <w:rsid w:val="00CC030A"/>
    <w:rsid w:val="00CC0B65"/>
    <w:rsid w:val="00CC0BBB"/>
    <w:rsid w:val="00CC186C"/>
    <w:rsid w:val="00CC1A85"/>
    <w:rsid w:val="00CC2116"/>
    <w:rsid w:val="00CC24D8"/>
    <w:rsid w:val="00CC261A"/>
    <w:rsid w:val="00CC2C47"/>
    <w:rsid w:val="00CC2CD2"/>
    <w:rsid w:val="00CC2E28"/>
    <w:rsid w:val="00CC3C9E"/>
    <w:rsid w:val="00CC46FC"/>
    <w:rsid w:val="00CC4F7D"/>
    <w:rsid w:val="00CC5009"/>
    <w:rsid w:val="00CC6738"/>
    <w:rsid w:val="00CC68B5"/>
    <w:rsid w:val="00CC6B91"/>
    <w:rsid w:val="00CC6DE4"/>
    <w:rsid w:val="00CC7DF9"/>
    <w:rsid w:val="00CC7FB0"/>
    <w:rsid w:val="00CC7FE5"/>
    <w:rsid w:val="00CD13BF"/>
    <w:rsid w:val="00CD2D16"/>
    <w:rsid w:val="00CD30DB"/>
    <w:rsid w:val="00CD3DB6"/>
    <w:rsid w:val="00CD4315"/>
    <w:rsid w:val="00CD4646"/>
    <w:rsid w:val="00CD4C62"/>
    <w:rsid w:val="00CD4CA1"/>
    <w:rsid w:val="00CD51C8"/>
    <w:rsid w:val="00CD57A2"/>
    <w:rsid w:val="00CD6408"/>
    <w:rsid w:val="00CE00EF"/>
    <w:rsid w:val="00CE04AF"/>
    <w:rsid w:val="00CE0FAF"/>
    <w:rsid w:val="00CE141B"/>
    <w:rsid w:val="00CE14FB"/>
    <w:rsid w:val="00CE1737"/>
    <w:rsid w:val="00CE2E93"/>
    <w:rsid w:val="00CE3136"/>
    <w:rsid w:val="00CE33DF"/>
    <w:rsid w:val="00CE3756"/>
    <w:rsid w:val="00CE47B3"/>
    <w:rsid w:val="00CE481F"/>
    <w:rsid w:val="00CE504B"/>
    <w:rsid w:val="00CE5292"/>
    <w:rsid w:val="00CE56B1"/>
    <w:rsid w:val="00CE5CD7"/>
    <w:rsid w:val="00CE67D9"/>
    <w:rsid w:val="00CE7BCA"/>
    <w:rsid w:val="00CE7C7E"/>
    <w:rsid w:val="00CF08C2"/>
    <w:rsid w:val="00CF0F1A"/>
    <w:rsid w:val="00CF1148"/>
    <w:rsid w:val="00CF16B4"/>
    <w:rsid w:val="00CF18EB"/>
    <w:rsid w:val="00CF2171"/>
    <w:rsid w:val="00CF26F7"/>
    <w:rsid w:val="00CF2880"/>
    <w:rsid w:val="00CF2CEC"/>
    <w:rsid w:val="00CF3E85"/>
    <w:rsid w:val="00CF43EA"/>
    <w:rsid w:val="00CF488C"/>
    <w:rsid w:val="00CF50CA"/>
    <w:rsid w:val="00CF57FD"/>
    <w:rsid w:val="00CF5A71"/>
    <w:rsid w:val="00CF5D03"/>
    <w:rsid w:val="00CF6219"/>
    <w:rsid w:val="00CF65AB"/>
    <w:rsid w:val="00CF6750"/>
    <w:rsid w:val="00CF771A"/>
    <w:rsid w:val="00CF782D"/>
    <w:rsid w:val="00D00628"/>
    <w:rsid w:val="00D00CA4"/>
    <w:rsid w:val="00D01D41"/>
    <w:rsid w:val="00D01DE8"/>
    <w:rsid w:val="00D0258C"/>
    <w:rsid w:val="00D02596"/>
    <w:rsid w:val="00D02B61"/>
    <w:rsid w:val="00D02C34"/>
    <w:rsid w:val="00D03039"/>
    <w:rsid w:val="00D034E5"/>
    <w:rsid w:val="00D03CFE"/>
    <w:rsid w:val="00D04E9E"/>
    <w:rsid w:val="00D05938"/>
    <w:rsid w:val="00D06EA6"/>
    <w:rsid w:val="00D07923"/>
    <w:rsid w:val="00D07BBF"/>
    <w:rsid w:val="00D1049A"/>
    <w:rsid w:val="00D110D8"/>
    <w:rsid w:val="00D11CA6"/>
    <w:rsid w:val="00D121DD"/>
    <w:rsid w:val="00D12F09"/>
    <w:rsid w:val="00D1364C"/>
    <w:rsid w:val="00D147A7"/>
    <w:rsid w:val="00D15A4E"/>
    <w:rsid w:val="00D15FDB"/>
    <w:rsid w:val="00D166A0"/>
    <w:rsid w:val="00D1679C"/>
    <w:rsid w:val="00D16CE6"/>
    <w:rsid w:val="00D17233"/>
    <w:rsid w:val="00D17507"/>
    <w:rsid w:val="00D17E62"/>
    <w:rsid w:val="00D2017E"/>
    <w:rsid w:val="00D207D1"/>
    <w:rsid w:val="00D21396"/>
    <w:rsid w:val="00D216C5"/>
    <w:rsid w:val="00D22943"/>
    <w:rsid w:val="00D22E19"/>
    <w:rsid w:val="00D23F82"/>
    <w:rsid w:val="00D24535"/>
    <w:rsid w:val="00D24A15"/>
    <w:rsid w:val="00D24D34"/>
    <w:rsid w:val="00D2508C"/>
    <w:rsid w:val="00D25256"/>
    <w:rsid w:val="00D253A1"/>
    <w:rsid w:val="00D2552E"/>
    <w:rsid w:val="00D25B3E"/>
    <w:rsid w:val="00D26613"/>
    <w:rsid w:val="00D27A2A"/>
    <w:rsid w:val="00D3043E"/>
    <w:rsid w:val="00D32515"/>
    <w:rsid w:val="00D33935"/>
    <w:rsid w:val="00D33992"/>
    <w:rsid w:val="00D33B41"/>
    <w:rsid w:val="00D33E42"/>
    <w:rsid w:val="00D348CD"/>
    <w:rsid w:val="00D34BC4"/>
    <w:rsid w:val="00D34EFD"/>
    <w:rsid w:val="00D35D51"/>
    <w:rsid w:val="00D363F2"/>
    <w:rsid w:val="00D36DCF"/>
    <w:rsid w:val="00D36EE9"/>
    <w:rsid w:val="00D37920"/>
    <w:rsid w:val="00D41F45"/>
    <w:rsid w:val="00D42214"/>
    <w:rsid w:val="00D446CA"/>
    <w:rsid w:val="00D463D3"/>
    <w:rsid w:val="00D467CE"/>
    <w:rsid w:val="00D4769A"/>
    <w:rsid w:val="00D47D4E"/>
    <w:rsid w:val="00D514F3"/>
    <w:rsid w:val="00D520F2"/>
    <w:rsid w:val="00D52665"/>
    <w:rsid w:val="00D52A68"/>
    <w:rsid w:val="00D52F11"/>
    <w:rsid w:val="00D52F42"/>
    <w:rsid w:val="00D53045"/>
    <w:rsid w:val="00D54FE2"/>
    <w:rsid w:val="00D55097"/>
    <w:rsid w:val="00D55BE1"/>
    <w:rsid w:val="00D55EC2"/>
    <w:rsid w:val="00D56BDA"/>
    <w:rsid w:val="00D6017B"/>
    <w:rsid w:val="00D60985"/>
    <w:rsid w:val="00D61195"/>
    <w:rsid w:val="00D62ABB"/>
    <w:rsid w:val="00D636BC"/>
    <w:rsid w:val="00D6388F"/>
    <w:rsid w:val="00D638A2"/>
    <w:rsid w:val="00D63B46"/>
    <w:rsid w:val="00D63F02"/>
    <w:rsid w:val="00D64199"/>
    <w:rsid w:val="00D64226"/>
    <w:rsid w:val="00D64B76"/>
    <w:rsid w:val="00D65FF6"/>
    <w:rsid w:val="00D663A1"/>
    <w:rsid w:val="00D67F24"/>
    <w:rsid w:val="00D7070E"/>
    <w:rsid w:val="00D70EE3"/>
    <w:rsid w:val="00D710A3"/>
    <w:rsid w:val="00D71D3D"/>
    <w:rsid w:val="00D721DA"/>
    <w:rsid w:val="00D727FB"/>
    <w:rsid w:val="00D728E8"/>
    <w:rsid w:val="00D7300E"/>
    <w:rsid w:val="00D73EFD"/>
    <w:rsid w:val="00D740E6"/>
    <w:rsid w:val="00D745D4"/>
    <w:rsid w:val="00D74BCF"/>
    <w:rsid w:val="00D74D52"/>
    <w:rsid w:val="00D75B3B"/>
    <w:rsid w:val="00D77218"/>
    <w:rsid w:val="00D774BC"/>
    <w:rsid w:val="00D77E9D"/>
    <w:rsid w:val="00D80923"/>
    <w:rsid w:val="00D8097F"/>
    <w:rsid w:val="00D82261"/>
    <w:rsid w:val="00D82432"/>
    <w:rsid w:val="00D82601"/>
    <w:rsid w:val="00D840BC"/>
    <w:rsid w:val="00D849E2"/>
    <w:rsid w:val="00D84A18"/>
    <w:rsid w:val="00D85BDC"/>
    <w:rsid w:val="00D87AE6"/>
    <w:rsid w:val="00D87E44"/>
    <w:rsid w:val="00D90189"/>
    <w:rsid w:val="00D911CD"/>
    <w:rsid w:val="00D91317"/>
    <w:rsid w:val="00D921C3"/>
    <w:rsid w:val="00D928FB"/>
    <w:rsid w:val="00D929C9"/>
    <w:rsid w:val="00D92BD1"/>
    <w:rsid w:val="00D92C88"/>
    <w:rsid w:val="00D92D93"/>
    <w:rsid w:val="00D92E75"/>
    <w:rsid w:val="00D930DE"/>
    <w:rsid w:val="00D93E5D"/>
    <w:rsid w:val="00D946B5"/>
    <w:rsid w:val="00D94B72"/>
    <w:rsid w:val="00D95133"/>
    <w:rsid w:val="00D96799"/>
    <w:rsid w:val="00D968EC"/>
    <w:rsid w:val="00D974C8"/>
    <w:rsid w:val="00D975EE"/>
    <w:rsid w:val="00DA01DE"/>
    <w:rsid w:val="00DA06E7"/>
    <w:rsid w:val="00DA09C7"/>
    <w:rsid w:val="00DA15CD"/>
    <w:rsid w:val="00DA1F10"/>
    <w:rsid w:val="00DA1FA9"/>
    <w:rsid w:val="00DA262E"/>
    <w:rsid w:val="00DA275D"/>
    <w:rsid w:val="00DA3C3C"/>
    <w:rsid w:val="00DA439A"/>
    <w:rsid w:val="00DA56EF"/>
    <w:rsid w:val="00DB0411"/>
    <w:rsid w:val="00DB062F"/>
    <w:rsid w:val="00DB1480"/>
    <w:rsid w:val="00DB1BD4"/>
    <w:rsid w:val="00DB2929"/>
    <w:rsid w:val="00DB3F46"/>
    <w:rsid w:val="00DB487A"/>
    <w:rsid w:val="00DB49F0"/>
    <w:rsid w:val="00DB4A60"/>
    <w:rsid w:val="00DB4BEF"/>
    <w:rsid w:val="00DB5606"/>
    <w:rsid w:val="00DB5654"/>
    <w:rsid w:val="00DB5CAC"/>
    <w:rsid w:val="00DB70C4"/>
    <w:rsid w:val="00DB7B63"/>
    <w:rsid w:val="00DC0428"/>
    <w:rsid w:val="00DC08F7"/>
    <w:rsid w:val="00DC0D21"/>
    <w:rsid w:val="00DC1FE9"/>
    <w:rsid w:val="00DC2A3A"/>
    <w:rsid w:val="00DC4E58"/>
    <w:rsid w:val="00DC513B"/>
    <w:rsid w:val="00DC5E06"/>
    <w:rsid w:val="00DC60D5"/>
    <w:rsid w:val="00DD0465"/>
    <w:rsid w:val="00DD272E"/>
    <w:rsid w:val="00DD2D2B"/>
    <w:rsid w:val="00DD3624"/>
    <w:rsid w:val="00DD380E"/>
    <w:rsid w:val="00DD419F"/>
    <w:rsid w:val="00DD4293"/>
    <w:rsid w:val="00DD5604"/>
    <w:rsid w:val="00DD5E7D"/>
    <w:rsid w:val="00DD69C7"/>
    <w:rsid w:val="00DD6A7F"/>
    <w:rsid w:val="00DD6C42"/>
    <w:rsid w:val="00DD70CC"/>
    <w:rsid w:val="00DD7389"/>
    <w:rsid w:val="00DD7451"/>
    <w:rsid w:val="00DE074D"/>
    <w:rsid w:val="00DE15E8"/>
    <w:rsid w:val="00DE2612"/>
    <w:rsid w:val="00DE2B4A"/>
    <w:rsid w:val="00DE45B9"/>
    <w:rsid w:val="00DE5180"/>
    <w:rsid w:val="00DE586D"/>
    <w:rsid w:val="00DE591E"/>
    <w:rsid w:val="00DE5A03"/>
    <w:rsid w:val="00DE5B01"/>
    <w:rsid w:val="00DE5F77"/>
    <w:rsid w:val="00DE6C00"/>
    <w:rsid w:val="00DE7A90"/>
    <w:rsid w:val="00DF066C"/>
    <w:rsid w:val="00DF089D"/>
    <w:rsid w:val="00DF0FB0"/>
    <w:rsid w:val="00DF151A"/>
    <w:rsid w:val="00DF1F39"/>
    <w:rsid w:val="00DF1FF9"/>
    <w:rsid w:val="00DF21A4"/>
    <w:rsid w:val="00DF3E3E"/>
    <w:rsid w:val="00DF423E"/>
    <w:rsid w:val="00DF55A1"/>
    <w:rsid w:val="00DF58EB"/>
    <w:rsid w:val="00DF6805"/>
    <w:rsid w:val="00DF7562"/>
    <w:rsid w:val="00E004F8"/>
    <w:rsid w:val="00E0074F"/>
    <w:rsid w:val="00E00A90"/>
    <w:rsid w:val="00E019D8"/>
    <w:rsid w:val="00E02B99"/>
    <w:rsid w:val="00E0396D"/>
    <w:rsid w:val="00E03AA0"/>
    <w:rsid w:val="00E0439E"/>
    <w:rsid w:val="00E04711"/>
    <w:rsid w:val="00E055BA"/>
    <w:rsid w:val="00E05B58"/>
    <w:rsid w:val="00E05DF9"/>
    <w:rsid w:val="00E060E6"/>
    <w:rsid w:val="00E06217"/>
    <w:rsid w:val="00E06266"/>
    <w:rsid w:val="00E0697F"/>
    <w:rsid w:val="00E07E7F"/>
    <w:rsid w:val="00E07F9B"/>
    <w:rsid w:val="00E10470"/>
    <w:rsid w:val="00E12677"/>
    <w:rsid w:val="00E1359F"/>
    <w:rsid w:val="00E14626"/>
    <w:rsid w:val="00E14F18"/>
    <w:rsid w:val="00E1502F"/>
    <w:rsid w:val="00E152C8"/>
    <w:rsid w:val="00E15BCB"/>
    <w:rsid w:val="00E20068"/>
    <w:rsid w:val="00E206EA"/>
    <w:rsid w:val="00E20890"/>
    <w:rsid w:val="00E211AC"/>
    <w:rsid w:val="00E21201"/>
    <w:rsid w:val="00E21DAF"/>
    <w:rsid w:val="00E2258F"/>
    <w:rsid w:val="00E231F2"/>
    <w:rsid w:val="00E23360"/>
    <w:rsid w:val="00E235F6"/>
    <w:rsid w:val="00E247D4"/>
    <w:rsid w:val="00E24EF1"/>
    <w:rsid w:val="00E252D2"/>
    <w:rsid w:val="00E2585C"/>
    <w:rsid w:val="00E25F2B"/>
    <w:rsid w:val="00E26810"/>
    <w:rsid w:val="00E2695B"/>
    <w:rsid w:val="00E276AA"/>
    <w:rsid w:val="00E301FB"/>
    <w:rsid w:val="00E316DC"/>
    <w:rsid w:val="00E31A1E"/>
    <w:rsid w:val="00E322B9"/>
    <w:rsid w:val="00E32B67"/>
    <w:rsid w:val="00E32C83"/>
    <w:rsid w:val="00E3449E"/>
    <w:rsid w:val="00E35B59"/>
    <w:rsid w:val="00E36A0E"/>
    <w:rsid w:val="00E37B54"/>
    <w:rsid w:val="00E4091F"/>
    <w:rsid w:val="00E40DB3"/>
    <w:rsid w:val="00E40DE7"/>
    <w:rsid w:val="00E411DD"/>
    <w:rsid w:val="00E41ABE"/>
    <w:rsid w:val="00E4237C"/>
    <w:rsid w:val="00E425AF"/>
    <w:rsid w:val="00E427B6"/>
    <w:rsid w:val="00E43472"/>
    <w:rsid w:val="00E44330"/>
    <w:rsid w:val="00E44713"/>
    <w:rsid w:val="00E44FAC"/>
    <w:rsid w:val="00E45298"/>
    <w:rsid w:val="00E45599"/>
    <w:rsid w:val="00E45920"/>
    <w:rsid w:val="00E45944"/>
    <w:rsid w:val="00E459D5"/>
    <w:rsid w:val="00E45E66"/>
    <w:rsid w:val="00E46D69"/>
    <w:rsid w:val="00E46E4F"/>
    <w:rsid w:val="00E4717F"/>
    <w:rsid w:val="00E474C0"/>
    <w:rsid w:val="00E475AF"/>
    <w:rsid w:val="00E52DCE"/>
    <w:rsid w:val="00E5343D"/>
    <w:rsid w:val="00E5385E"/>
    <w:rsid w:val="00E53BF2"/>
    <w:rsid w:val="00E54732"/>
    <w:rsid w:val="00E54CD2"/>
    <w:rsid w:val="00E55135"/>
    <w:rsid w:val="00E55875"/>
    <w:rsid w:val="00E56C55"/>
    <w:rsid w:val="00E602FB"/>
    <w:rsid w:val="00E60C60"/>
    <w:rsid w:val="00E612FC"/>
    <w:rsid w:val="00E6178C"/>
    <w:rsid w:val="00E61E36"/>
    <w:rsid w:val="00E62C5B"/>
    <w:rsid w:val="00E63143"/>
    <w:rsid w:val="00E63FB3"/>
    <w:rsid w:val="00E64355"/>
    <w:rsid w:val="00E64A94"/>
    <w:rsid w:val="00E6566B"/>
    <w:rsid w:val="00E66D31"/>
    <w:rsid w:val="00E6718A"/>
    <w:rsid w:val="00E673FA"/>
    <w:rsid w:val="00E67690"/>
    <w:rsid w:val="00E6789B"/>
    <w:rsid w:val="00E703D4"/>
    <w:rsid w:val="00E70591"/>
    <w:rsid w:val="00E70891"/>
    <w:rsid w:val="00E7109E"/>
    <w:rsid w:val="00E71109"/>
    <w:rsid w:val="00E71F8B"/>
    <w:rsid w:val="00E73FBF"/>
    <w:rsid w:val="00E7440D"/>
    <w:rsid w:val="00E75179"/>
    <w:rsid w:val="00E76A30"/>
    <w:rsid w:val="00E76A96"/>
    <w:rsid w:val="00E7722B"/>
    <w:rsid w:val="00E776F8"/>
    <w:rsid w:val="00E77ABC"/>
    <w:rsid w:val="00E81D58"/>
    <w:rsid w:val="00E82C8E"/>
    <w:rsid w:val="00E83A25"/>
    <w:rsid w:val="00E83D88"/>
    <w:rsid w:val="00E83F73"/>
    <w:rsid w:val="00E847F2"/>
    <w:rsid w:val="00E849E9"/>
    <w:rsid w:val="00E85A88"/>
    <w:rsid w:val="00E85D9E"/>
    <w:rsid w:val="00E87701"/>
    <w:rsid w:val="00E87ECB"/>
    <w:rsid w:val="00E90182"/>
    <w:rsid w:val="00E905D8"/>
    <w:rsid w:val="00E90696"/>
    <w:rsid w:val="00E90AC8"/>
    <w:rsid w:val="00E90E23"/>
    <w:rsid w:val="00E92E3E"/>
    <w:rsid w:val="00E9346A"/>
    <w:rsid w:val="00E959C2"/>
    <w:rsid w:val="00E95A73"/>
    <w:rsid w:val="00E962DB"/>
    <w:rsid w:val="00E97749"/>
    <w:rsid w:val="00E97C38"/>
    <w:rsid w:val="00EA1365"/>
    <w:rsid w:val="00EA2B41"/>
    <w:rsid w:val="00EA3096"/>
    <w:rsid w:val="00EA4536"/>
    <w:rsid w:val="00EA4CB8"/>
    <w:rsid w:val="00EA4E7C"/>
    <w:rsid w:val="00EA5A38"/>
    <w:rsid w:val="00EA5DD7"/>
    <w:rsid w:val="00EA617E"/>
    <w:rsid w:val="00EA6961"/>
    <w:rsid w:val="00EB0BD7"/>
    <w:rsid w:val="00EB1EBC"/>
    <w:rsid w:val="00EB2AF8"/>
    <w:rsid w:val="00EB3D22"/>
    <w:rsid w:val="00EB4CB2"/>
    <w:rsid w:val="00EB509E"/>
    <w:rsid w:val="00EB53E9"/>
    <w:rsid w:val="00EB5448"/>
    <w:rsid w:val="00EB57BF"/>
    <w:rsid w:val="00EB6040"/>
    <w:rsid w:val="00EB6361"/>
    <w:rsid w:val="00EB6460"/>
    <w:rsid w:val="00EB74EC"/>
    <w:rsid w:val="00EB79B1"/>
    <w:rsid w:val="00EC084E"/>
    <w:rsid w:val="00EC0972"/>
    <w:rsid w:val="00EC107C"/>
    <w:rsid w:val="00EC176A"/>
    <w:rsid w:val="00EC2147"/>
    <w:rsid w:val="00EC5E6D"/>
    <w:rsid w:val="00EC6B90"/>
    <w:rsid w:val="00ED09A8"/>
    <w:rsid w:val="00ED0D98"/>
    <w:rsid w:val="00ED2A04"/>
    <w:rsid w:val="00ED2E97"/>
    <w:rsid w:val="00ED3116"/>
    <w:rsid w:val="00ED3CEA"/>
    <w:rsid w:val="00ED3D39"/>
    <w:rsid w:val="00ED4162"/>
    <w:rsid w:val="00ED4768"/>
    <w:rsid w:val="00ED48EA"/>
    <w:rsid w:val="00ED4CD8"/>
    <w:rsid w:val="00ED55B4"/>
    <w:rsid w:val="00ED586B"/>
    <w:rsid w:val="00ED6161"/>
    <w:rsid w:val="00ED61BD"/>
    <w:rsid w:val="00ED67FE"/>
    <w:rsid w:val="00ED6C27"/>
    <w:rsid w:val="00ED6D8B"/>
    <w:rsid w:val="00ED7AF3"/>
    <w:rsid w:val="00ED7C74"/>
    <w:rsid w:val="00EE0846"/>
    <w:rsid w:val="00EE08BD"/>
    <w:rsid w:val="00EE09A9"/>
    <w:rsid w:val="00EE0C51"/>
    <w:rsid w:val="00EE1708"/>
    <w:rsid w:val="00EE1B39"/>
    <w:rsid w:val="00EE2774"/>
    <w:rsid w:val="00EE2B39"/>
    <w:rsid w:val="00EE360E"/>
    <w:rsid w:val="00EE4454"/>
    <w:rsid w:val="00EE44E2"/>
    <w:rsid w:val="00EE47E5"/>
    <w:rsid w:val="00EE49AD"/>
    <w:rsid w:val="00EE5C91"/>
    <w:rsid w:val="00EE6F46"/>
    <w:rsid w:val="00EE73B7"/>
    <w:rsid w:val="00EF00C8"/>
    <w:rsid w:val="00EF12A8"/>
    <w:rsid w:val="00EF1342"/>
    <w:rsid w:val="00EF14DB"/>
    <w:rsid w:val="00EF1586"/>
    <w:rsid w:val="00EF1E36"/>
    <w:rsid w:val="00EF1EB7"/>
    <w:rsid w:val="00EF1F3E"/>
    <w:rsid w:val="00EF2629"/>
    <w:rsid w:val="00EF26BD"/>
    <w:rsid w:val="00EF2F53"/>
    <w:rsid w:val="00EF304D"/>
    <w:rsid w:val="00EF38B8"/>
    <w:rsid w:val="00EF3B41"/>
    <w:rsid w:val="00EF4383"/>
    <w:rsid w:val="00EF56CD"/>
    <w:rsid w:val="00EF6533"/>
    <w:rsid w:val="00EF66D1"/>
    <w:rsid w:val="00EF68C5"/>
    <w:rsid w:val="00EF72E8"/>
    <w:rsid w:val="00EF755E"/>
    <w:rsid w:val="00EF7A09"/>
    <w:rsid w:val="00F017F2"/>
    <w:rsid w:val="00F01C52"/>
    <w:rsid w:val="00F03670"/>
    <w:rsid w:val="00F03A84"/>
    <w:rsid w:val="00F040B4"/>
    <w:rsid w:val="00F053BC"/>
    <w:rsid w:val="00F058CB"/>
    <w:rsid w:val="00F05E69"/>
    <w:rsid w:val="00F06BE8"/>
    <w:rsid w:val="00F06FEC"/>
    <w:rsid w:val="00F07438"/>
    <w:rsid w:val="00F1005E"/>
    <w:rsid w:val="00F1032E"/>
    <w:rsid w:val="00F10408"/>
    <w:rsid w:val="00F10473"/>
    <w:rsid w:val="00F10C5E"/>
    <w:rsid w:val="00F10DD1"/>
    <w:rsid w:val="00F1228C"/>
    <w:rsid w:val="00F129F4"/>
    <w:rsid w:val="00F12CD7"/>
    <w:rsid w:val="00F13859"/>
    <w:rsid w:val="00F13D3B"/>
    <w:rsid w:val="00F143A2"/>
    <w:rsid w:val="00F1535D"/>
    <w:rsid w:val="00F155F6"/>
    <w:rsid w:val="00F161A2"/>
    <w:rsid w:val="00F16781"/>
    <w:rsid w:val="00F16D8B"/>
    <w:rsid w:val="00F17072"/>
    <w:rsid w:val="00F17110"/>
    <w:rsid w:val="00F17D41"/>
    <w:rsid w:val="00F20957"/>
    <w:rsid w:val="00F218D1"/>
    <w:rsid w:val="00F21F8F"/>
    <w:rsid w:val="00F23345"/>
    <w:rsid w:val="00F23508"/>
    <w:rsid w:val="00F236CE"/>
    <w:rsid w:val="00F237B8"/>
    <w:rsid w:val="00F238F9"/>
    <w:rsid w:val="00F243B5"/>
    <w:rsid w:val="00F244BB"/>
    <w:rsid w:val="00F24C24"/>
    <w:rsid w:val="00F269EB"/>
    <w:rsid w:val="00F26D7F"/>
    <w:rsid w:val="00F275F4"/>
    <w:rsid w:val="00F27FCD"/>
    <w:rsid w:val="00F30006"/>
    <w:rsid w:val="00F3331A"/>
    <w:rsid w:val="00F33CD5"/>
    <w:rsid w:val="00F344C5"/>
    <w:rsid w:val="00F36BED"/>
    <w:rsid w:val="00F36C7B"/>
    <w:rsid w:val="00F378D9"/>
    <w:rsid w:val="00F37B7B"/>
    <w:rsid w:val="00F40438"/>
    <w:rsid w:val="00F409FF"/>
    <w:rsid w:val="00F41085"/>
    <w:rsid w:val="00F4128C"/>
    <w:rsid w:val="00F42313"/>
    <w:rsid w:val="00F425AB"/>
    <w:rsid w:val="00F42E76"/>
    <w:rsid w:val="00F43110"/>
    <w:rsid w:val="00F433CB"/>
    <w:rsid w:val="00F43584"/>
    <w:rsid w:val="00F43DD6"/>
    <w:rsid w:val="00F44013"/>
    <w:rsid w:val="00F44092"/>
    <w:rsid w:val="00F4448E"/>
    <w:rsid w:val="00F44FFC"/>
    <w:rsid w:val="00F45231"/>
    <w:rsid w:val="00F45483"/>
    <w:rsid w:val="00F45E6B"/>
    <w:rsid w:val="00F45FD9"/>
    <w:rsid w:val="00F464A1"/>
    <w:rsid w:val="00F47108"/>
    <w:rsid w:val="00F47997"/>
    <w:rsid w:val="00F47D9F"/>
    <w:rsid w:val="00F50356"/>
    <w:rsid w:val="00F50B2F"/>
    <w:rsid w:val="00F50E9E"/>
    <w:rsid w:val="00F517AD"/>
    <w:rsid w:val="00F51A78"/>
    <w:rsid w:val="00F52257"/>
    <w:rsid w:val="00F523BD"/>
    <w:rsid w:val="00F523DC"/>
    <w:rsid w:val="00F525A0"/>
    <w:rsid w:val="00F532E8"/>
    <w:rsid w:val="00F53538"/>
    <w:rsid w:val="00F53B3A"/>
    <w:rsid w:val="00F54475"/>
    <w:rsid w:val="00F54BA4"/>
    <w:rsid w:val="00F54BDF"/>
    <w:rsid w:val="00F54CB5"/>
    <w:rsid w:val="00F553EB"/>
    <w:rsid w:val="00F55560"/>
    <w:rsid w:val="00F5561A"/>
    <w:rsid w:val="00F55D26"/>
    <w:rsid w:val="00F56FC4"/>
    <w:rsid w:val="00F57068"/>
    <w:rsid w:val="00F601CD"/>
    <w:rsid w:val="00F61B89"/>
    <w:rsid w:val="00F624EA"/>
    <w:rsid w:val="00F62D5F"/>
    <w:rsid w:val="00F63742"/>
    <w:rsid w:val="00F63BA0"/>
    <w:rsid w:val="00F63C94"/>
    <w:rsid w:val="00F65983"/>
    <w:rsid w:val="00F705FB"/>
    <w:rsid w:val="00F729A7"/>
    <w:rsid w:val="00F72BC3"/>
    <w:rsid w:val="00F72D4E"/>
    <w:rsid w:val="00F73051"/>
    <w:rsid w:val="00F732DE"/>
    <w:rsid w:val="00F738A2"/>
    <w:rsid w:val="00F746E5"/>
    <w:rsid w:val="00F7475B"/>
    <w:rsid w:val="00F74A5C"/>
    <w:rsid w:val="00F754AD"/>
    <w:rsid w:val="00F76AA9"/>
    <w:rsid w:val="00F76DC6"/>
    <w:rsid w:val="00F77529"/>
    <w:rsid w:val="00F77BCD"/>
    <w:rsid w:val="00F77F47"/>
    <w:rsid w:val="00F802D0"/>
    <w:rsid w:val="00F80E2F"/>
    <w:rsid w:val="00F812C4"/>
    <w:rsid w:val="00F82138"/>
    <w:rsid w:val="00F8223F"/>
    <w:rsid w:val="00F82FB0"/>
    <w:rsid w:val="00F836E7"/>
    <w:rsid w:val="00F8391E"/>
    <w:rsid w:val="00F850B8"/>
    <w:rsid w:val="00F8511F"/>
    <w:rsid w:val="00F85454"/>
    <w:rsid w:val="00F857CC"/>
    <w:rsid w:val="00F8623D"/>
    <w:rsid w:val="00F86BA2"/>
    <w:rsid w:val="00F86FF7"/>
    <w:rsid w:val="00F87CF1"/>
    <w:rsid w:val="00F90B57"/>
    <w:rsid w:val="00F90B99"/>
    <w:rsid w:val="00F916C9"/>
    <w:rsid w:val="00F933FF"/>
    <w:rsid w:val="00F93D7F"/>
    <w:rsid w:val="00F93FB9"/>
    <w:rsid w:val="00F9405D"/>
    <w:rsid w:val="00F945EF"/>
    <w:rsid w:val="00F94B6B"/>
    <w:rsid w:val="00F952AF"/>
    <w:rsid w:val="00F95508"/>
    <w:rsid w:val="00F95890"/>
    <w:rsid w:val="00F95A8E"/>
    <w:rsid w:val="00F95ACD"/>
    <w:rsid w:val="00F95B14"/>
    <w:rsid w:val="00F95EE7"/>
    <w:rsid w:val="00F96047"/>
    <w:rsid w:val="00F96B02"/>
    <w:rsid w:val="00F96D8F"/>
    <w:rsid w:val="00F974E7"/>
    <w:rsid w:val="00F978C6"/>
    <w:rsid w:val="00F97A8E"/>
    <w:rsid w:val="00F97D84"/>
    <w:rsid w:val="00FA013E"/>
    <w:rsid w:val="00FA0209"/>
    <w:rsid w:val="00FA0A39"/>
    <w:rsid w:val="00FA1853"/>
    <w:rsid w:val="00FA1C4C"/>
    <w:rsid w:val="00FA2301"/>
    <w:rsid w:val="00FA2504"/>
    <w:rsid w:val="00FA2587"/>
    <w:rsid w:val="00FA323F"/>
    <w:rsid w:val="00FA34D9"/>
    <w:rsid w:val="00FA4CAD"/>
    <w:rsid w:val="00FA5AA7"/>
    <w:rsid w:val="00FA5B91"/>
    <w:rsid w:val="00FA6670"/>
    <w:rsid w:val="00FA6E02"/>
    <w:rsid w:val="00FA7D1D"/>
    <w:rsid w:val="00FA7EB1"/>
    <w:rsid w:val="00FB083D"/>
    <w:rsid w:val="00FB0C1A"/>
    <w:rsid w:val="00FB0C64"/>
    <w:rsid w:val="00FB0EB2"/>
    <w:rsid w:val="00FB15A3"/>
    <w:rsid w:val="00FB16B4"/>
    <w:rsid w:val="00FB2A92"/>
    <w:rsid w:val="00FB3230"/>
    <w:rsid w:val="00FB34FF"/>
    <w:rsid w:val="00FB3515"/>
    <w:rsid w:val="00FB3EE8"/>
    <w:rsid w:val="00FB5009"/>
    <w:rsid w:val="00FB51EF"/>
    <w:rsid w:val="00FB529E"/>
    <w:rsid w:val="00FB5519"/>
    <w:rsid w:val="00FB5A84"/>
    <w:rsid w:val="00FB5BD6"/>
    <w:rsid w:val="00FB5C42"/>
    <w:rsid w:val="00FB714C"/>
    <w:rsid w:val="00FB7D58"/>
    <w:rsid w:val="00FC019E"/>
    <w:rsid w:val="00FC01E1"/>
    <w:rsid w:val="00FC0441"/>
    <w:rsid w:val="00FC19EC"/>
    <w:rsid w:val="00FC253C"/>
    <w:rsid w:val="00FC25FB"/>
    <w:rsid w:val="00FC2CE8"/>
    <w:rsid w:val="00FC2D9A"/>
    <w:rsid w:val="00FC3671"/>
    <w:rsid w:val="00FC37EF"/>
    <w:rsid w:val="00FC44E3"/>
    <w:rsid w:val="00FC4F7A"/>
    <w:rsid w:val="00FC4F9D"/>
    <w:rsid w:val="00FC5439"/>
    <w:rsid w:val="00FC5D6D"/>
    <w:rsid w:val="00FC6327"/>
    <w:rsid w:val="00FC7203"/>
    <w:rsid w:val="00FC7363"/>
    <w:rsid w:val="00FD12FB"/>
    <w:rsid w:val="00FD136F"/>
    <w:rsid w:val="00FD209C"/>
    <w:rsid w:val="00FD2396"/>
    <w:rsid w:val="00FD2DB4"/>
    <w:rsid w:val="00FD33F8"/>
    <w:rsid w:val="00FD4072"/>
    <w:rsid w:val="00FD61F4"/>
    <w:rsid w:val="00FD647E"/>
    <w:rsid w:val="00FD69DD"/>
    <w:rsid w:val="00FD7143"/>
    <w:rsid w:val="00FD7429"/>
    <w:rsid w:val="00FD7FD8"/>
    <w:rsid w:val="00FE035F"/>
    <w:rsid w:val="00FE069F"/>
    <w:rsid w:val="00FE0A12"/>
    <w:rsid w:val="00FE1098"/>
    <w:rsid w:val="00FE30DE"/>
    <w:rsid w:val="00FE3326"/>
    <w:rsid w:val="00FE4602"/>
    <w:rsid w:val="00FE46D0"/>
    <w:rsid w:val="00FE4A8C"/>
    <w:rsid w:val="00FE51B0"/>
    <w:rsid w:val="00FE5F97"/>
    <w:rsid w:val="00FE6A30"/>
    <w:rsid w:val="00FE6F9E"/>
    <w:rsid w:val="00FE6FF5"/>
    <w:rsid w:val="00FE71B5"/>
    <w:rsid w:val="00FE76CC"/>
    <w:rsid w:val="00FE7DC0"/>
    <w:rsid w:val="00FF2E8F"/>
    <w:rsid w:val="00FF300C"/>
    <w:rsid w:val="00FF4DF8"/>
    <w:rsid w:val="00FF4E61"/>
    <w:rsid w:val="00FF5F48"/>
    <w:rsid w:val="00FF63E0"/>
    <w:rsid w:val="00FF64C9"/>
    <w:rsid w:val="00FF6A4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93" fill="f" fillcolor="white">
      <v:fill color="white" on="f"/>
      <v:stroke endarrow="block"/>
    </o:shapedefaults>
    <o:shapelayout v:ext="edit">
      <o:idmap v:ext="edit" data="1,3"/>
    </o:shapelayout>
  </w:shapeDefaults>
  <w:decimalSymbol w:val="."/>
  <w:listSeparator w:val=","/>
  <w14:docId w14:val="607E1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uiPriority="99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7E5"/>
    <w:pPr>
      <w:spacing w:before="120" w:after="120"/>
    </w:pPr>
    <w:rPr>
      <w:rFonts w:ascii="Calibri" w:hAnsi="Calibri" w:cs="Calibri"/>
      <w:sz w:val="22"/>
      <w:szCs w:val="22"/>
      <w:lang w:val="en-US" w:eastAsia="zh-CN"/>
    </w:rPr>
  </w:style>
  <w:style w:type="paragraph" w:styleId="Heading1">
    <w:name w:val="heading 1"/>
    <w:aliases w:val="_FSHeading 1"/>
    <w:basedOn w:val="Normal"/>
    <w:next w:val="Normal"/>
    <w:link w:val="Heading1Char"/>
    <w:qFormat/>
    <w:rsid w:val="00D034E5"/>
    <w:pPr>
      <w:keepNext/>
      <w:pageBreakBefore/>
      <w:numPr>
        <w:numId w:val="7"/>
      </w:numPr>
      <w:tabs>
        <w:tab w:val="left" w:pos="851"/>
      </w:tabs>
      <w:spacing w:before="240"/>
      <w:outlineLvl w:val="0"/>
    </w:pPr>
    <w:rPr>
      <w:b/>
      <w:sz w:val="28"/>
      <w:lang w:val="en-GB"/>
    </w:rPr>
  </w:style>
  <w:style w:type="paragraph" w:styleId="Heading2">
    <w:name w:val="heading 2"/>
    <w:aliases w:val="_FSHeading 2"/>
    <w:basedOn w:val="Normal"/>
    <w:next w:val="Normal"/>
    <w:link w:val="Heading2Char"/>
    <w:qFormat/>
    <w:rsid w:val="00D034E5"/>
    <w:pPr>
      <w:keepNext/>
      <w:numPr>
        <w:ilvl w:val="1"/>
        <w:numId w:val="7"/>
      </w:numPr>
      <w:tabs>
        <w:tab w:val="left" w:pos="851"/>
      </w:tabs>
      <w:spacing w:before="240"/>
      <w:outlineLvl w:val="1"/>
    </w:pPr>
    <w:rPr>
      <w:b/>
      <w:sz w:val="24"/>
    </w:rPr>
  </w:style>
  <w:style w:type="paragraph" w:styleId="Heading3">
    <w:name w:val="heading 3"/>
    <w:aliases w:val="_FSHeading 3"/>
    <w:basedOn w:val="Normal"/>
    <w:next w:val="Normal"/>
    <w:link w:val="Heading3Char"/>
    <w:qFormat/>
    <w:rsid w:val="00D034E5"/>
    <w:pPr>
      <w:keepNext/>
      <w:numPr>
        <w:ilvl w:val="2"/>
        <w:numId w:val="7"/>
      </w:numPr>
      <w:tabs>
        <w:tab w:val="left" w:pos="851"/>
      </w:tabs>
      <w:spacing w:before="240"/>
      <w:outlineLvl w:val="2"/>
    </w:pPr>
    <w:rPr>
      <w:b/>
      <w:i/>
      <w:iCs/>
      <w:szCs w:val="18"/>
    </w:rPr>
  </w:style>
  <w:style w:type="paragraph" w:styleId="Heading4">
    <w:name w:val="heading 4"/>
    <w:aliases w:val="_FSHeading 4"/>
    <w:basedOn w:val="Normal"/>
    <w:next w:val="Normal"/>
    <w:link w:val="Heading4Char"/>
    <w:qFormat/>
    <w:rsid w:val="00D034E5"/>
    <w:pPr>
      <w:keepNext/>
      <w:numPr>
        <w:ilvl w:val="3"/>
        <w:numId w:val="7"/>
      </w:numPr>
      <w:tabs>
        <w:tab w:val="left" w:pos="851"/>
      </w:tabs>
      <w:spacing w:before="168" w:after="168"/>
      <w:outlineLvl w:val="3"/>
    </w:pPr>
    <w:rPr>
      <w:bCs/>
      <w:i/>
      <w:iCs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7B574D"/>
    <w:pPr>
      <w:numPr>
        <w:ilvl w:val="4"/>
        <w:numId w:val="7"/>
      </w:numPr>
      <w:spacing w:before="168" w:after="168"/>
      <w:outlineLvl w:val="4"/>
    </w:pPr>
    <w:rPr>
      <w:bCs/>
      <w:i/>
      <w:iCs/>
      <w:szCs w:val="20"/>
    </w:rPr>
  </w:style>
  <w:style w:type="paragraph" w:styleId="Heading6">
    <w:name w:val="heading 6"/>
    <w:basedOn w:val="Normal"/>
    <w:next w:val="Normal"/>
    <w:link w:val="Heading6Char"/>
    <w:qFormat/>
    <w:rsid w:val="00087EEE"/>
    <w:pPr>
      <w:numPr>
        <w:ilvl w:val="5"/>
        <w:numId w:val="7"/>
      </w:numPr>
      <w:spacing w:before="168" w:after="168" w:line="240" w:lineRule="atLeast"/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qFormat/>
    <w:rsid w:val="00D034E5"/>
    <w:pPr>
      <w:numPr>
        <w:ilvl w:val="6"/>
        <w:numId w:val="7"/>
      </w:numPr>
      <w:spacing w:before="240" w:after="60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D034E5"/>
    <w:pPr>
      <w:numPr>
        <w:ilvl w:val="7"/>
        <w:numId w:val="7"/>
      </w:numPr>
      <w:spacing w:before="240" w:after="60"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D034E5"/>
    <w:pPr>
      <w:numPr>
        <w:ilvl w:val="8"/>
        <w:numId w:val="7"/>
      </w:numPr>
      <w:spacing w:before="240" w:after="6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FSHeading 1 Char"/>
    <w:link w:val="Heading1"/>
    <w:rsid w:val="00186DDE"/>
    <w:rPr>
      <w:rFonts w:ascii="Calibri" w:hAnsi="Calibri" w:cs="Calibri"/>
      <w:b/>
      <w:sz w:val="28"/>
      <w:szCs w:val="22"/>
      <w:lang w:eastAsia="zh-CN"/>
    </w:rPr>
  </w:style>
  <w:style w:type="character" w:customStyle="1" w:styleId="Heading2Char">
    <w:name w:val="Heading 2 Char"/>
    <w:aliases w:val="_FSHeading 2 Char"/>
    <w:link w:val="Heading2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3Char">
    <w:name w:val="Heading 3 Char"/>
    <w:aliases w:val="_FSHeading 3 Char"/>
    <w:link w:val="Heading3"/>
    <w:rsid w:val="00186DDE"/>
    <w:rPr>
      <w:rFonts w:ascii="Calibri" w:hAnsi="Calibri" w:cs="Calibri"/>
      <w:b/>
      <w:i/>
      <w:iCs/>
      <w:sz w:val="22"/>
      <w:szCs w:val="18"/>
      <w:lang w:val="en-US" w:eastAsia="zh-CN"/>
    </w:rPr>
  </w:style>
  <w:style w:type="character" w:customStyle="1" w:styleId="Heading4Char">
    <w:name w:val="Heading 4 Char"/>
    <w:aliases w:val="_FSHeading 4 Char"/>
    <w:link w:val="Heading4"/>
    <w:rsid w:val="00186DDE"/>
    <w:rPr>
      <w:rFonts w:ascii="Calibri" w:hAnsi="Calibri" w:cs="Calibri"/>
      <w:bCs/>
      <w:i/>
      <w:iCs/>
      <w:sz w:val="22"/>
      <w:u w:val="single"/>
      <w:lang w:val="en-US" w:eastAsia="zh-CN"/>
    </w:rPr>
  </w:style>
  <w:style w:type="character" w:customStyle="1" w:styleId="Heading5Char">
    <w:name w:val="Heading 5 Char"/>
    <w:link w:val="Heading5"/>
    <w:rsid w:val="00186DDE"/>
    <w:rPr>
      <w:rFonts w:ascii="Calibri" w:hAnsi="Calibri" w:cs="Calibri"/>
      <w:bCs/>
      <w:i/>
      <w:iCs/>
      <w:sz w:val="22"/>
      <w:lang w:val="en-US" w:eastAsia="zh-CN"/>
    </w:rPr>
  </w:style>
  <w:style w:type="character" w:customStyle="1" w:styleId="Heading6Char">
    <w:name w:val="Heading 6 Char"/>
    <w:link w:val="Heading6"/>
    <w:rsid w:val="00186DDE"/>
    <w:rPr>
      <w:rFonts w:ascii="Calibri" w:hAnsi="Calibri" w:cs="Calibri"/>
      <w:bCs/>
      <w:sz w:val="22"/>
      <w:szCs w:val="22"/>
      <w:lang w:val="en-US" w:eastAsia="zh-CN"/>
    </w:rPr>
  </w:style>
  <w:style w:type="character" w:customStyle="1" w:styleId="Heading7Char">
    <w:name w:val="Heading 7 Char"/>
    <w:link w:val="Heading7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8Char">
    <w:name w:val="Heading 8 Char"/>
    <w:link w:val="Heading8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9Char">
    <w:name w:val="Heading 9 Char"/>
    <w:link w:val="Heading9"/>
    <w:rsid w:val="00186DDE"/>
    <w:rPr>
      <w:rFonts w:ascii="Calibri" w:hAnsi="Calibri" w:cs="Calibri"/>
      <w:b/>
      <w:sz w:val="24"/>
      <w:szCs w:val="22"/>
      <w:lang w:val="en-US" w:eastAsia="zh-CN"/>
    </w:rPr>
  </w:style>
  <w:style w:type="paragraph" w:styleId="NormalIndent">
    <w:name w:val="Normal Indent"/>
    <w:basedOn w:val="Normal"/>
    <w:rsid w:val="00D034E5"/>
    <w:pPr>
      <w:ind w:left="708"/>
    </w:pPr>
  </w:style>
  <w:style w:type="paragraph" w:styleId="TOC5">
    <w:name w:val="toc 5"/>
    <w:basedOn w:val="Normal"/>
    <w:next w:val="Normal"/>
    <w:uiPriority w:val="39"/>
    <w:rsid w:val="00D034E5"/>
    <w:pPr>
      <w:ind w:left="800"/>
    </w:pPr>
  </w:style>
  <w:style w:type="paragraph" w:styleId="TOC4">
    <w:name w:val="toc 4"/>
    <w:basedOn w:val="Normal"/>
    <w:next w:val="Normal"/>
    <w:uiPriority w:val="39"/>
    <w:rsid w:val="00D034E5"/>
    <w:pPr>
      <w:ind w:left="600"/>
    </w:pPr>
  </w:style>
  <w:style w:type="paragraph" w:styleId="TOC3">
    <w:name w:val="toc 3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2160" w:hanging="720"/>
    </w:pPr>
    <w:rPr>
      <w:noProof/>
      <w:sz w:val="18"/>
      <w:szCs w:val="16"/>
      <w:lang w:eastAsia="zh-CN"/>
    </w:rPr>
  </w:style>
  <w:style w:type="paragraph" w:styleId="TOC2">
    <w:name w:val="toc 2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1440" w:hanging="540"/>
    </w:pPr>
    <w:rPr>
      <w:rFonts w:ascii="Calibri" w:hAnsi="Calibri" w:cs="Calibri"/>
      <w:noProof/>
      <w:sz w:val="22"/>
      <w:szCs w:val="22"/>
      <w:lang w:val="fr-FR" w:eastAsia="zh-CN"/>
    </w:rPr>
  </w:style>
  <w:style w:type="paragraph" w:styleId="TOC1">
    <w:name w:val="toc 1"/>
    <w:basedOn w:val="FSBullet1"/>
    <w:next w:val="Caption"/>
    <w:uiPriority w:val="39"/>
    <w:qFormat/>
    <w:rsid w:val="00D034E5"/>
    <w:pPr>
      <w:tabs>
        <w:tab w:val="right" w:leader="dot" w:pos="9293"/>
        <w:tab w:val="right" w:leader="dot" w:pos="9850"/>
      </w:tabs>
      <w:ind w:left="900" w:hanging="540"/>
    </w:pPr>
    <w:rPr>
      <w:bCs/>
      <w:caps/>
      <w:noProof/>
      <w:sz w:val="26"/>
      <w:szCs w:val="26"/>
      <w:lang w:val="fr-FR"/>
    </w:rPr>
  </w:style>
  <w:style w:type="paragraph" w:styleId="Footer">
    <w:name w:val="footer"/>
    <w:basedOn w:val="Normal"/>
    <w:link w:val="FooterChar"/>
    <w:rsid w:val="00D034E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rsid w:val="00D034E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character" w:customStyle="1" w:styleId="HeaderChar">
    <w:name w:val="Header Char"/>
    <w:link w:val="Header"/>
    <w:rsid w:val="00186DDE"/>
    <w:rPr>
      <w:rFonts w:ascii="Calibri" w:hAnsi="Calibri" w:cs="Calibri"/>
      <w:sz w:val="18"/>
      <w:szCs w:val="22"/>
      <w:lang w:val="en-US" w:eastAsia="zh-CN"/>
    </w:rPr>
  </w:style>
  <w:style w:type="paragraph" w:styleId="TOC6">
    <w:name w:val="toc 6"/>
    <w:basedOn w:val="Normal"/>
    <w:next w:val="Normal"/>
    <w:uiPriority w:val="39"/>
    <w:rsid w:val="00D034E5"/>
    <w:pPr>
      <w:ind w:left="1000"/>
    </w:pPr>
  </w:style>
  <w:style w:type="paragraph" w:styleId="TOC7">
    <w:name w:val="toc 7"/>
    <w:basedOn w:val="Normal"/>
    <w:next w:val="Normal"/>
    <w:uiPriority w:val="39"/>
    <w:rsid w:val="00D034E5"/>
    <w:pPr>
      <w:ind w:left="1200"/>
    </w:pPr>
  </w:style>
  <w:style w:type="paragraph" w:styleId="TOC8">
    <w:name w:val="toc 8"/>
    <w:basedOn w:val="Normal"/>
    <w:next w:val="Normal"/>
    <w:uiPriority w:val="39"/>
    <w:rsid w:val="00D034E5"/>
    <w:pPr>
      <w:ind w:left="1400"/>
    </w:pPr>
  </w:style>
  <w:style w:type="paragraph" w:styleId="TOC9">
    <w:name w:val="toc 9"/>
    <w:basedOn w:val="Normal"/>
    <w:next w:val="Normal"/>
    <w:uiPriority w:val="39"/>
    <w:rsid w:val="00D034E5"/>
    <w:pPr>
      <w:ind w:left="1600"/>
    </w:pPr>
  </w:style>
  <w:style w:type="paragraph" w:customStyle="1" w:styleId="R1">
    <w:name w:val="R1"/>
    <w:basedOn w:val="Normal"/>
    <w:rsid w:val="00D034E5"/>
    <w:pPr>
      <w:spacing w:after="168"/>
      <w:ind w:left="624" w:hanging="624"/>
    </w:pPr>
  </w:style>
  <w:style w:type="paragraph" w:customStyle="1" w:styleId="R2">
    <w:name w:val="R2"/>
    <w:basedOn w:val="Normal"/>
    <w:rsid w:val="00D034E5"/>
    <w:pPr>
      <w:ind w:left="1134"/>
    </w:pPr>
  </w:style>
  <w:style w:type="paragraph" w:customStyle="1" w:styleId="E1">
    <w:name w:val="E1"/>
    <w:basedOn w:val="Normal"/>
    <w:rsid w:val="00D034E5"/>
    <w:pPr>
      <w:tabs>
        <w:tab w:val="left" w:pos="454"/>
      </w:tabs>
      <w:spacing w:after="80"/>
      <w:ind w:left="454" w:hanging="284"/>
    </w:pPr>
  </w:style>
  <w:style w:type="paragraph" w:customStyle="1" w:styleId="E2">
    <w:name w:val="E2"/>
    <w:basedOn w:val="Normal"/>
    <w:rsid w:val="00D034E5"/>
    <w:pPr>
      <w:tabs>
        <w:tab w:val="left" w:pos="907"/>
      </w:tabs>
      <w:ind w:left="908" w:hanging="284"/>
    </w:pPr>
  </w:style>
  <w:style w:type="paragraph" w:customStyle="1" w:styleId="Sous-retraitE1">
    <w:name w:val="Sous-retrait E1"/>
    <w:basedOn w:val="E1"/>
    <w:rsid w:val="00D034E5"/>
    <w:pPr>
      <w:spacing w:after="160"/>
      <w:ind w:firstLine="0"/>
    </w:pPr>
  </w:style>
  <w:style w:type="paragraph" w:customStyle="1" w:styleId="l1pus">
    <w:name w:val="l1pus"/>
    <w:basedOn w:val="Normal"/>
    <w:rsid w:val="00D034E5"/>
    <w:pPr>
      <w:keepLines/>
      <w:ind w:left="1163" w:hanging="454"/>
    </w:pPr>
    <w:rPr>
      <w:color w:val="000000"/>
    </w:rPr>
  </w:style>
  <w:style w:type="paragraph" w:customStyle="1" w:styleId="Listepuces1">
    <w:name w:val="Liste à puces1"/>
    <w:basedOn w:val="Normal"/>
    <w:rsid w:val="00D034E5"/>
    <w:pPr>
      <w:ind w:left="1418" w:hanging="284"/>
    </w:pPr>
  </w:style>
  <w:style w:type="paragraph" w:customStyle="1" w:styleId="Finliste">
    <w:name w:val="Finliste"/>
    <w:basedOn w:val="Listepuces1"/>
    <w:rsid w:val="00D034E5"/>
    <w:pPr>
      <w:spacing w:after="240"/>
    </w:pPr>
  </w:style>
  <w:style w:type="paragraph" w:styleId="FootnoteText">
    <w:name w:val="footnote text"/>
    <w:link w:val="FootnoteTextChar"/>
    <w:semiHidden/>
    <w:rsid w:val="00D034E5"/>
    <w:pPr>
      <w:spacing w:after="192" w:line="200" w:lineRule="atLeast"/>
      <w:jc w:val="both"/>
    </w:pPr>
    <w:rPr>
      <w:sz w:val="16"/>
      <w:lang w:val="fr-FR"/>
    </w:rPr>
  </w:style>
  <w:style w:type="character" w:customStyle="1" w:styleId="FootnoteTextChar">
    <w:name w:val="Footnote Text Char"/>
    <w:link w:val="FootnoteText"/>
    <w:semiHidden/>
    <w:rsid w:val="00186DDE"/>
    <w:rPr>
      <w:sz w:val="16"/>
      <w:lang w:val="fr-FR"/>
    </w:rPr>
  </w:style>
  <w:style w:type="paragraph" w:customStyle="1" w:styleId="Sous-retraitE2">
    <w:name w:val="Sous-retrait E2"/>
    <w:basedOn w:val="E2"/>
    <w:rsid w:val="00D034E5"/>
    <w:pPr>
      <w:spacing w:after="160"/>
      <w:ind w:left="907" w:firstLine="0"/>
    </w:pPr>
  </w:style>
  <w:style w:type="paragraph" w:customStyle="1" w:styleId="Sous-retraitE3">
    <w:name w:val="Sous-retrait E3"/>
    <w:basedOn w:val="E3"/>
    <w:rsid w:val="00D034E5"/>
    <w:pPr>
      <w:spacing w:after="160"/>
      <w:ind w:left="1247" w:firstLine="0"/>
    </w:pPr>
  </w:style>
  <w:style w:type="paragraph" w:customStyle="1" w:styleId="E3">
    <w:name w:val="E3"/>
    <w:basedOn w:val="Normal"/>
    <w:rsid w:val="00D034E5"/>
    <w:pPr>
      <w:ind w:left="1248" w:hanging="284"/>
    </w:pPr>
  </w:style>
  <w:style w:type="paragraph" w:customStyle="1" w:styleId="Trait">
    <w:name w:val="Trait"/>
    <w:basedOn w:val="Normal"/>
    <w:rsid w:val="00D034E5"/>
    <w:pPr>
      <w:spacing w:after="480"/>
      <w:jc w:val="center"/>
    </w:pPr>
    <w:rPr>
      <w:b/>
      <w:sz w:val="28"/>
    </w:rPr>
  </w:style>
  <w:style w:type="paragraph" w:customStyle="1" w:styleId="Piedpage">
    <w:name w:val="Pied page"/>
    <w:basedOn w:val="Header"/>
    <w:rsid w:val="00D034E5"/>
    <w:pPr>
      <w:spacing w:line="240" w:lineRule="atLeast"/>
      <w:ind w:left="-1134" w:right="-1134"/>
    </w:pPr>
  </w:style>
  <w:style w:type="paragraph" w:customStyle="1" w:styleId="TITRESOMMAIRE">
    <w:name w:val="TITRE SOMMAIRE"/>
    <w:basedOn w:val="Header"/>
    <w:rsid w:val="00D034E5"/>
    <w:pPr>
      <w:tabs>
        <w:tab w:val="clear" w:pos="4536"/>
        <w:tab w:val="clear" w:pos="9072"/>
      </w:tabs>
      <w:spacing w:before="960" w:after="480"/>
    </w:pPr>
    <w:rPr>
      <w:b/>
      <w:sz w:val="28"/>
    </w:rPr>
  </w:style>
  <w:style w:type="paragraph" w:customStyle="1" w:styleId="CHAPITRE">
    <w:name w:val="CHAPITRE"/>
    <w:basedOn w:val="Header"/>
    <w:rsid w:val="00D034E5"/>
    <w:pPr>
      <w:tabs>
        <w:tab w:val="clear" w:pos="4536"/>
        <w:tab w:val="clear" w:pos="9072"/>
      </w:tabs>
      <w:spacing w:before="240" w:after="720"/>
    </w:pPr>
    <w:rPr>
      <w:b/>
      <w:caps/>
      <w:sz w:val="36"/>
    </w:rPr>
  </w:style>
  <w:style w:type="paragraph" w:customStyle="1" w:styleId="TITRECHAPITRE">
    <w:name w:val="TITRE CHAPITRE"/>
    <w:basedOn w:val="Header"/>
    <w:rsid w:val="00D034E5"/>
    <w:pPr>
      <w:tabs>
        <w:tab w:val="clear" w:pos="4536"/>
        <w:tab w:val="clear" w:pos="9072"/>
      </w:tabs>
      <w:spacing w:before="240" w:after="480"/>
    </w:pPr>
    <w:rPr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D034E5"/>
    <w:pPr>
      <w:spacing w:before="0" w:after="200"/>
    </w:pPr>
    <w:rPr>
      <w:b/>
      <w:bCs/>
      <w:color w:val="4F81BD"/>
      <w:sz w:val="18"/>
      <w:szCs w:val="18"/>
    </w:rPr>
  </w:style>
  <w:style w:type="paragraph" w:customStyle="1" w:styleId="para1">
    <w:name w:val="para1"/>
    <w:basedOn w:val="Normal"/>
    <w:rsid w:val="00D034E5"/>
    <w:pPr>
      <w:ind w:firstLine="567"/>
      <w:jc w:val="both"/>
    </w:pPr>
    <w:rPr>
      <w:sz w:val="24"/>
    </w:rPr>
  </w:style>
  <w:style w:type="character" w:styleId="PageNumber">
    <w:name w:val="page number"/>
    <w:basedOn w:val="DefaultParagraphFont"/>
    <w:rsid w:val="00D034E5"/>
  </w:style>
  <w:style w:type="character" w:styleId="CommentReference">
    <w:name w:val="annotation reference"/>
    <w:semiHidden/>
    <w:rsid w:val="00D034E5"/>
    <w:rPr>
      <w:sz w:val="16"/>
    </w:rPr>
  </w:style>
  <w:style w:type="paragraph" w:styleId="CommentText">
    <w:name w:val="annotation text"/>
    <w:basedOn w:val="Normal"/>
    <w:link w:val="CommentTextChar"/>
    <w:semiHidden/>
    <w:rsid w:val="00D034E5"/>
    <w:rPr>
      <w:rFonts w:cs="Times New Roman"/>
      <w:lang w:val="x-none"/>
    </w:rPr>
  </w:style>
  <w:style w:type="character" w:customStyle="1" w:styleId="CommentTextChar">
    <w:name w:val="Comment Text Char"/>
    <w:link w:val="CommentText"/>
    <w:semiHidden/>
    <w:rsid w:val="00E45920"/>
    <w:rPr>
      <w:rFonts w:ascii="Calibri" w:hAnsi="Calibri" w:cs="Calibri"/>
      <w:sz w:val="22"/>
      <w:szCs w:val="22"/>
      <w:lang w:eastAsia="zh-CN"/>
    </w:rPr>
  </w:style>
  <w:style w:type="character" w:styleId="FootnoteReference">
    <w:name w:val="footnote reference"/>
    <w:semiHidden/>
    <w:rsid w:val="00D034E5"/>
    <w:rPr>
      <w:vertAlign w:val="superscript"/>
    </w:rPr>
  </w:style>
  <w:style w:type="paragraph" w:customStyle="1" w:styleId="Norm-0-c">
    <w:name w:val="Norm-0-c"/>
    <w:basedOn w:val="Normal"/>
    <w:rsid w:val="00D034E5"/>
    <w:pPr>
      <w:jc w:val="center"/>
    </w:pPr>
  </w:style>
  <w:style w:type="paragraph" w:customStyle="1" w:styleId="Norm-0-g">
    <w:name w:val="Norm-0-g"/>
    <w:basedOn w:val="Normal"/>
    <w:rsid w:val="00D034E5"/>
  </w:style>
  <w:style w:type="paragraph" w:customStyle="1" w:styleId="norm">
    <w:name w:val="norm"/>
    <w:basedOn w:val="Normal"/>
    <w:rsid w:val="00D034E5"/>
    <w:pPr>
      <w:spacing w:before="60" w:after="60"/>
      <w:ind w:left="709"/>
      <w:jc w:val="both"/>
    </w:pPr>
  </w:style>
  <w:style w:type="paragraph" w:customStyle="1" w:styleId="Soustitre5">
    <w:name w:val="Sous titre 5"/>
    <w:basedOn w:val="Normal"/>
    <w:rsid w:val="00D034E5"/>
    <w:pPr>
      <w:tabs>
        <w:tab w:val="num" w:pos="360"/>
      </w:tabs>
      <w:ind w:left="360" w:hanging="360"/>
    </w:pPr>
    <w:rPr>
      <w:lang w:eastAsia="fr-FR"/>
    </w:rPr>
  </w:style>
  <w:style w:type="paragraph" w:customStyle="1" w:styleId="Specificationbody">
    <w:name w:val="Specification body"/>
    <w:basedOn w:val="Normal"/>
    <w:qFormat/>
    <w:rsid w:val="00D034E5"/>
    <w:pPr>
      <w:widowControl w:val="0"/>
      <w:adjustRightInd w:val="0"/>
      <w:ind w:left="397"/>
      <w:jc w:val="both"/>
      <w:textAlignment w:val="baseline"/>
    </w:pPr>
    <w:rPr>
      <w:lang w:eastAsia="fr-FR"/>
    </w:rPr>
  </w:style>
  <w:style w:type="paragraph" w:customStyle="1" w:styleId="CList">
    <w:name w:val="CList"/>
    <w:basedOn w:val="Normal"/>
    <w:rsid w:val="00D034E5"/>
    <w:pPr>
      <w:tabs>
        <w:tab w:val="num" w:pos="405"/>
      </w:tabs>
      <w:ind w:left="405" w:hanging="360"/>
      <w:jc w:val="both"/>
    </w:pPr>
    <w:rPr>
      <w:lang w:eastAsia="fr-FR"/>
    </w:rPr>
  </w:style>
  <w:style w:type="paragraph" w:styleId="BodyText">
    <w:name w:val="Body Text"/>
    <w:aliases w:val="_FSBody Text"/>
    <w:basedOn w:val="FSBodyText"/>
    <w:next w:val="Normal"/>
    <w:link w:val="BodyTextChar"/>
    <w:uiPriority w:val="99"/>
    <w:qFormat/>
    <w:rsid w:val="00D034E5"/>
    <w:rPr>
      <w:rFonts w:cs="Times New Roman"/>
      <w:lang w:val="x-none"/>
    </w:rPr>
  </w:style>
  <w:style w:type="paragraph" w:customStyle="1" w:styleId="FSBodyText">
    <w:name w:val="_FSBodyText"/>
    <w:basedOn w:val="Normal"/>
    <w:link w:val="FSBodyTextChar"/>
    <w:qFormat/>
    <w:rsid w:val="00D034E5"/>
    <w:pPr>
      <w:ind w:left="851"/>
    </w:pPr>
  </w:style>
  <w:style w:type="character" w:customStyle="1" w:styleId="FSBodyTextChar">
    <w:name w:val="_FSBodyText Char"/>
    <w:link w:val="FSBodyText"/>
    <w:rsid w:val="00186DDE"/>
    <w:rPr>
      <w:rFonts w:ascii="Calibri" w:hAnsi="Calibri" w:cs="Calibri"/>
      <w:sz w:val="22"/>
      <w:szCs w:val="22"/>
      <w:lang w:val="en-US" w:eastAsia="zh-CN"/>
    </w:rPr>
  </w:style>
  <w:style w:type="character" w:customStyle="1" w:styleId="BodyTextChar">
    <w:name w:val="Body Text Char"/>
    <w:aliases w:val="_FSBody Text Char"/>
    <w:link w:val="BodyText"/>
    <w:uiPriority w:val="99"/>
    <w:rsid w:val="00CA7AA1"/>
    <w:rPr>
      <w:rFonts w:ascii="Calibri" w:hAnsi="Calibri" w:cs="Calibri"/>
      <w:sz w:val="22"/>
      <w:szCs w:val="22"/>
      <w:lang w:eastAsia="zh-CN"/>
    </w:rPr>
  </w:style>
  <w:style w:type="paragraph" w:styleId="BodyText2">
    <w:name w:val="Body Text 2"/>
    <w:basedOn w:val="Normal"/>
    <w:link w:val="BodyText2Char"/>
    <w:rsid w:val="00D034E5"/>
    <w:pPr>
      <w:jc w:val="center"/>
    </w:pPr>
    <w:rPr>
      <w:i/>
      <w:iCs/>
      <w:sz w:val="16"/>
    </w:rPr>
  </w:style>
  <w:style w:type="character" w:customStyle="1" w:styleId="BodyText2Char">
    <w:name w:val="Body Text 2 Char"/>
    <w:link w:val="BodyText2"/>
    <w:rsid w:val="00186DDE"/>
    <w:rPr>
      <w:rFonts w:ascii="Calibri" w:hAnsi="Calibri" w:cs="Calibri"/>
      <w:i/>
      <w:iCs/>
      <w:sz w:val="16"/>
      <w:szCs w:val="22"/>
      <w:lang w:val="en-US" w:eastAsia="zh-CN"/>
    </w:rPr>
  </w:style>
  <w:style w:type="paragraph" w:styleId="BalloonText">
    <w:name w:val="Balloon Text"/>
    <w:basedOn w:val="Normal"/>
    <w:link w:val="BalloonTextChar"/>
    <w:semiHidden/>
    <w:rsid w:val="00D03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86DDE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rsid w:val="00D034E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Symbol" w:hAnsi="Symbol"/>
        <w:b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paragraph" w:styleId="DocumentMap">
    <w:name w:val="Document Map"/>
    <w:basedOn w:val="Normal"/>
    <w:link w:val="DocumentMapChar"/>
    <w:semiHidden/>
    <w:rsid w:val="00D034E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rsid w:val="00186DDE"/>
    <w:rPr>
      <w:rFonts w:ascii="Tahoma" w:hAnsi="Tahoma" w:cs="Tahoma"/>
      <w:sz w:val="22"/>
      <w:szCs w:val="22"/>
      <w:shd w:val="clear" w:color="auto" w:fill="000080"/>
      <w:lang w:val="en-US" w:eastAsia="zh-CN"/>
    </w:rPr>
  </w:style>
  <w:style w:type="paragraph" w:customStyle="1" w:styleId="Default">
    <w:name w:val="Default"/>
    <w:rsid w:val="00D034E5"/>
    <w:pPr>
      <w:autoSpaceDE w:val="0"/>
      <w:autoSpaceDN w:val="0"/>
      <w:adjustRightInd w:val="0"/>
    </w:pPr>
    <w:rPr>
      <w:rFonts w:ascii="EU Albertina" w:hAnsi="EU Albertina" w:cs="EU Albertina"/>
      <w:color w:val="000000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34E5"/>
    <w:rPr>
      <w:b/>
      <w:bCs/>
    </w:rPr>
  </w:style>
  <w:style w:type="character" w:customStyle="1" w:styleId="CommentSubjectChar">
    <w:name w:val="Comment Subject Char"/>
    <w:link w:val="CommentSubject"/>
    <w:semiHidden/>
    <w:rsid w:val="00186DDE"/>
    <w:rPr>
      <w:rFonts w:ascii="Calibri" w:hAnsi="Calibri"/>
      <w:b/>
      <w:bCs/>
      <w:sz w:val="22"/>
      <w:szCs w:val="22"/>
      <w:lang w:val="x-none" w:eastAsia="zh-CN"/>
    </w:rPr>
  </w:style>
  <w:style w:type="paragraph" w:customStyle="1" w:styleId="NormalBold">
    <w:name w:val="Normal + Bold"/>
    <w:basedOn w:val="Heading4"/>
    <w:rsid w:val="00D034E5"/>
    <w:pPr>
      <w:keepNext w:val="0"/>
      <w:numPr>
        <w:numId w:val="0"/>
      </w:numPr>
      <w:tabs>
        <w:tab w:val="num" w:pos="-31614"/>
      </w:tabs>
      <w:spacing w:before="240" w:after="0"/>
    </w:pPr>
  </w:style>
  <w:style w:type="paragraph" w:customStyle="1" w:styleId="Heading1Number">
    <w:name w:val="Heading 1 Number"/>
    <w:basedOn w:val="Normal"/>
    <w:rsid w:val="00D034E5"/>
  </w:style>
  <w:style w:type="paragraph" w:customStyle="1" w:styleId="BodyText1">
    <w:name w:val="Body Text 1"/>
    <w:basedOn w:val="Normal"/>
    <w:rsid w:val="00D034E5"/>
    <w:pPr>
      <w:ind w:left="851"/>
      <w:jc w:val="both"/>
    </w:pPr>
  </w:style>
  <w:style w:type="character" w:styleId="Strong">
    <w:name w:val="Strong"/>
    <w:uiPriority w:val="22"/>
    <w:qFormat/>
    <w:rsid w:val="00D034E5"/>
    <w:rPr>
      <w:b/>
      <w:bCs/>
    </w:rPr>
  </w:style>
  <w:style w:type="paragraph" w:customStyle="1" w:styleId="Tablenormal0">
    <w:name w:val="Table normal"/>
    <w:basedOn w:val="Normal"/>
    <w:link w:val="TablenormalChar"/>
    <w:rsid w:val="00D034E5"/>
    <w:pPr>
      <w:spacing w:before="60" w:after="60"/>
    </w:pPr>
    <w:rPr>
      <w:rFonts w:cs="Arabic Transparent"/>
      <w:bCs/>
      <w:sz w:val="18"/>
      <w:lang w:val="x-none" w:bidi="ar-EG"/>
    </w:rPr>
  </w:style>
  <w:style w:type="character" w:customStyle="1" w:styleId="TablenormalChar">
    <w:name w:val="Table normal Char"/>
    <w:link w:val="Tablenormal0"/>
    <w:rsid w:val="00A677B8"/>
    <w:rPr>
      <w:rFonts w:ascii="Calibri" w:hAnsi="Calibri" w:cs="Arabic Transparent"/>
      <w:bCs/>
      <w:sz w:val="18"/>
      <w:szCs w:val="22"/>
      <w:lang w:eastAsia="zh-CN" w:bidi="ar-EG"/>
    </w:rPr>
  </w:style>
  <w:style w:type="paragraph" w:customStyle="1" w:styleId="Tableheading">
    <w:name w:val="Table heading"/>
    <w:basedOn w:val="Normal"/>
    <w:rsid w:val="00D034E5"/>
    <w:pPr>
      <w:spacing w:before="60" w:after="60"/>
      <w:ind w:left="49"/>
      <w:jc w:val="center"/>
    </w:pPr>
    <w:rPr>
      <w:rFonts w:cs="Arial"/>
      <w:b/>
      <w:bCs/>
      <w:lang w:bidi="ar-EG"/>
    </w:rPr>
  </w:style>
  <w:style w:type="character" w:styleId="Hyperlink">
    <w:name w:val="Hyperlink"/>
    <w:uiPriority w:val="99"/>
    <w:rsid w:val="00D034E5"/>
    <w:rPr>
      <w:color w:val="0000FF"/>
      <w:u w:val="single"/>
    </w:rPr>
  </w:style>
  <w:style w:type="character" w:styleId="FollowedHyperlink">
    <w:name w:val="FollowedHyperlink"/>
    <w:rsid w:val="00D034E5"/>
    <w:rPr>
      <w:color w:val="800080"/>
      <w:u w:val="single"/>
    </w:rPr>
  </w:style>
  <w:style w:type="paragraph" w:customStyle="1" w:styleId="CoverPageside">
    <w:name w:val="Cover Page side"/>
    <w:basedOn w:val="Normal"/>
    <w:rsid w:val="00D034E5"/>
    <w:pPr>
      <w:jc w:val="right"/>
    </w:pPr>
    <w:rPr>
      <w:rFonts w:ascii="Futura Heavy" w:hAnsi="Futura Heavy" w:cs="Futura Book"/>
      <w:b/>
      <w:caps/>
      <w:noProof/>
      <w:sz w:val="56"/>
      <w:szCs w:val="56"/>
      <w:lang w:eastAsia="fr-FR"/>
    </w:rPr>
  </w:style>
  <w:style w:type="paragraph" w:customStyle="1" w:styleId="CopyrightSection">
    <w:name w:val="CopyrightSection"/>
    <w:autoRedefine/>
    <w:rsid w:val="00D034E5"/>
    <w:pPr>
      <w:tabs>
        <w:tab w:val="center" w:pos="4500"/>
        <w:tab w:val="right" w:pos="9071"/>
      </w:tabs>
      <w:spacing w:before="40" w:after="20"/>
      <w:jc w:val="center"/>
    </w:pPr>
    <w:rPr>
      <w:rFonts w:ascii="Futura Lt BT" w:hAnsi="Futura Lt BT"/>
      <w:sz w:val="16"/>
      <w:szCs w:val="18"/>
      <w:lang w:eastAsia="ar-SA"/>
    </w:rPr>
  </w:style>
  <w:style w:type="paragraph" w:customStyle="1" w:styleId="HeaderF">
    <w:name w:val="Header F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smallCaps/>
      <w:noProof/>
      <w:sz w:val="24"/>
      <w:szCs w:val="24"/>
      <w:lang w:eastAsia="fr-FR"/>
    </w:rPr>
  </w:style>
  <w:style w:type="paragraph" w:customStyle="1" w:styleId="HeaderFootermedium">
    <w:name w:val="Header/Footer medium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noProof/>
      <w:szCs w:val="18"/>
      <w:lang w:val="en-CA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D034E5"/>
    <w:pPr>
      <w:spacing w:before="240" w:after="60"/>
      <w:outlineLvl w:val="0"/>
    </w:pPr>
    <w:rPr>
      <w:rFonts w:ascii="Arial" w:hAnsi="Arial" w:cs="Times New Roman"/>
      <w:b/>
      <w:bCs/>
      <w:kern w:val="28"/>
      <w:sz w:val="48"/>
      <w:szCs w:val="32"/>
      <w:lang w:val="en-GB" w:eastAsia="en-GB"/>
    </w:rPr>
  </w:style>
  <w:style w:type="character" w:customStyle="1" w:styleId="TitleChar">
    <w:name w:val="Title Char"/>
    <w:link w:val="Title"/>
    <w:uiPriority w:val="10"/>
    <w:rsid w:val="00CA7AA1"/>
    <w:rPr>
      <w:rFonts w:cs="Arial"/>
      <w:b/>
      <w:bCs/>
      <w:kern w:val="28"/>
      <w:sz w:val="48"/>
      <w:szCs w:val="32"/>
      <w:lang w:val="en-GB" w:eastAsia="en-GB"/>
    </w:rPr>
  </w:style>
  <w:style w:type="paragraph" w:customStyle="1" w:styleId="mytable">
    <w:name w:val="mytable"/>
    <w:basedOn w:val="Normal"/>
    <w:rsid w:val="00D034E5"/>
    <w:pPr>
      <w:jc w:val="center"/>
    </w:pPr>
    <w:rPr>
      <w:b/>
      <w:bCs/>
    </w:rPr>
  </w:style>
  <w:style w:type="paragraph" w:styleId="Index1">
    <w:name w:val="index 1"/>
    <w:basedOn w:val="Normal"/>
    <w:next w:val="Normal"/>
    <w:autoRedefine/>
    <w:semiHidden/>
    <w:rsid w:val="00D034E5"/>
  </w:style>
  <w:style w:type="paragraph" w:customStyle="1" w:styleId="CoverAddress">
    <w:name w:val="Cover Address"/>
    <w:rsid w:val="00D034E5"/>
    <w:rPr>
      <w:rFonts w:ascii="Futura Book" w:hAnsi="Futura Book" w:cs="Futura Book"/>
      <w:sz w:val="24"/>
      <w:szCs w:val="24"/>
      <w:lang w:eastAsia="fr-FR"/>
    </w:rPr>
  </w:style>
  <w:style w:type="paragraph" w:customStyle="1" w:styleId="FooterF">
    <w:name w:val="Footer F"/>
    <w:basedOn w:val="Normal"/>
    <w:rsid w:val="00D034E5"/>
    <w:pPr>
      <w:jc w:val="center"/>
    </w:pPr>
    <w:rPr>
      <w:rFonts w:ascii="Futura Book" w:hAnsi="Futura Book" w:cs="Arial"/>
      <w:noProof/>
      <w:sz w:val="16"/>
      <w:szCs w:val="16"/>
      <w:lang w:eastAsia="fr-FR"/>
    </w:rPr>
  </w:style>
  <w:style w:type="paragraph" w:customStyle="1" w:styleId="CoverPagemisc">
    <w:name w:val="Cover Page misc"/>
    <w:basedOn w:val="Normal"/>
    <w:rsid w:val="00D034E5"/>
    <w:rPr>
      <w:rFonts w:ascii="Futura Heavy" w:hAnsi="Futura Heavy" w:cs="Arial"/>
      <w:sz w:val="32"/>
      <w:szCs w:val="32"/>
      <w:lang w:eastAsia="fr-FR"/>
    </w:rPr>
  </w:style>
  <w:style w:type="character" w:customStyle="1" w:styleId="CoverPageChar">
    <w:name w:val="Cover Page Char"/>
    <w:rsid w:val="00D034E5"/>
    <w:rPr>
      <w:rFonts w:ascii="Tahoma" w:hAnsi="Tahoma"/>
      <w:b/>
      <w:sz w:val="40"/>
      <w:lang w:val="en-GB" w:eastAsia="en-US" w:bidi="ar-SA"/>
    </w:rPr>
  </w:style>
  <w:style w:type="paragraph" w:customStyle="1" w:styleId="Bullet1">
    <w:name w:val="Bullet 1"/>
    <w:basedOn w:val="Normal"/>
    <w:qFormat/>
    <w:rsid w:val="00CA7AA1"/>
    <w:pPr>
      <w:numPr>
        <w:numId w:val="1"/>
      </w:numPr>
      <w:jc w:val="both"/>
    </w:pPr>
  </w:style>
  <w:style w:type="paragraph" w:customStyle="1" w:styleId="SpecificationbodyHeading">
    <w:name w:val="Specification body Heading"/>
    <w:basedOn w:val="Specificationbody"/>
    <w:next w:val="Specificationbody"/>
    <w:qFormat/>
    <w:rsid w:val="00D034E5"/>
    <w:pPr>
      <w:ind w:left="0"/>
    </w:pPr>
    <w:rPr>
      <w:rFonts w:eastAsia="Times New Roman"/>
      <w:b/>
      <w:bCs/>
    </w:rPr>
  </w:style>
  <w:style w:type="paragraph" w:customStyle="1" w:styleId="Interface-SEC">
    <w:name w:val="Interface-SEC"/>
    <w:basedOn w:val="Normal"/>
    <w:next w:val="Normal"/>
    <w:rsid w:val="00D034E5"/>
    <w:pPr>
      <w:tabs>
        <w:tab w:val="num" w:pos="0"/>
      </w:tabs>
      <w:ind w:left="1080" w:hanging="360"/>
    </w:pPr>
    <w:rPr>
      <w:b/>
    </w:rPr>
  </w:style>
  <w:style w:type="paragraph" w:customStyle="1" w:styleId="Interface-CFG">
    <w:name w:val="Interface-CFG"/>
    <w:basedOn w:val="Normal"/>
    <w:next w:val="Normal"/>
    <w:rsid w:val="00D034E5"/>
    <w:pPr>
      <w:ind w:left="1080" w:hanging="360"/>
    </w:pPr>
    <w:rPr>
      <w:b/>
    </w:rPr>
  </w:style>
  <w:style w:type="paragraph" w:styleId="ListParagraph">
    <w:name w:val="List Paragraph"/>
    <w:basedOn w:val="FSBodyText"/>
    <w:link w:val="ListParagraphChar"/>
    <w:uiPriority w:val="34"/>
    <w:qFormat/>
    <w:rsid w:val="00D034E5"/>
    <w:pPr>
      <w:ind w:hanging="284"/>
    </w:pPr>
    <w:rPr>
      <w:rFonts w:cs="Times New Roman"/>
      <w:lang w:val="x-none"/>
    </w:rPr>
  </w:style>
  <w:style w:type="character" w:customStyle="1" w:styleId="ListParagraphChar">
    <w:name w:val="List Paragraph Char"/>
    <w:link w:val="ListParagraph"/>
    <w:uiPriority w:val="34"/>
    <w:rsid w:val="00193058"/>
    <w:rPr>
      <w:rFonts w:ascii="Calibri" w:hAnsi="Calibri" w:cs="Calibri"/>
      <w:sz w:val="22"/>
      <w:szCs w:val="22"/>
      <w:lang w:eastAsia="zh-CN"/>
    </w:rPr>
  </w:style>
  <w:style w:type="table" w:styleId="TableClassic1">
    <w:name w:val="Table Classic 1"/>
    <w:basedOn w:val="TableNormal"/>
    <w:rsid w:val="006B3FB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3">
    <w:name w:val="Medium Grid 3 Accent 3"/>
    <w:basedOn w:val="TableNormal"/>
    <w:uiPriority w:val="69"/>
    <w:rsid w:val="006B3FB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TableSimple2">
    <w:name w:val="Table Simple 2"/>
    <w:basedOn w:val="TableNormal"/>
    <w:rsid w:val="006B3FB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4942B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4E5"/>
    <w:pPr>
      <w:keepLines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eastAsia="MS Gothic" w:hAnsi="Cambria" w:cs="Times New Roman"/>
      <w:bCs/>
      <w:color w:val="365F91"/>
      <w:szCs w:val="28"/>
      <w:lang w:val="en-US" w:eastAsia="ja-JP"/>
    </w:rPr>
  </w:style>
  <w:style w:type="paragraph" w:customStyle="1" w:styleId="StyleJustifi">
    <w:name w:val="Style Justifié"/>
    <w:basedOn w:val="Normal"/>
    <w:rsid w:val="00086F0C"/>
    <w:pPr>
      <w:tabs>
        <w:tab w:val="num" w:pos="284"/>
      </w:tabs>
      <w:jc w:val="both"/>
    </w:pPr>
    <w:rPr>
      <w:rFonts w:eastAsia="Times New Roman" w:cs="Arabic Transparent"/>
      <w:bCs/>
      <w:lang w:bidi="ar-EG"/>
    </w:rPr>
  </w:style>
  <w:style w:type="paragraph" w:customStyle="1" w:styleId="ErrorMessage">
    <w:name w:val="Error Message"/>
    <w:basedOn w:val="Normal"/>
    <w:qFormat/>
    <w:rsid w:val="00D034E5"/>
    <w:pPr>
      <w:ind w:left="720" w:hanging="360"/>
    </w:pPr>
  </w:style>
  <w:style w:type="paragraph" w:customStyle="1" w:styleId="Bullet2">
    <w:name w:val="Bullet 2"/>
    <w:basedOn w:val="Bullet1"/>
    <w:qFormat/>
    <w:rsid w:val="00CA7AA1"/>
    <w:pPr>
      <w:numPr>
        <w:numId w:val="0"/>
      </w:numPr>
    </w:pPr>
  </w:style>
  <w:style w:type="paragraph" w:customStyle="1" w:styleId="Specificationheader">
    <w:name w:val="Specification header"/>
    <w:basedOn w:val="Specificationbody"/>
    <w:next w:val="Specificationbody"/>
    <w:qFormat/>
    <w:rsid w:val="00D034E5"/>
    <w:pPr>
      <w:ind w:left="0"/>
    </w:pPr>
    <w:rPr>
      <w:b/>
    </w:rPr>
  </w:style>
  <w:style w:type="paragraph" w:customStyle="1" w:styleId="FooterFS">
    <w:name w:val="FooterFS"/>
    <w:basedOn w:val="Normal"/>
    <w:link w:val="FooterFSChar"/>
    <w:qFormat/>
    <w:rsid w:val="00CA7AA1"/>
    <w:pPr>
      <w:jc w:val="center"/>
    </w:pPr>
    <w:rPr>
      <w:rFonts w:cs="Times New Roman"/>
      <w:sz w:val="20"/>
      <w:szCs w:val="20"/>
    </w:rPr>
  </w:style>
  <w:style w:type="character" w:customStyle="1" w:styleId="FooterFSChar">
    <w:name w:val="FooterFS Char"/>
    <w:link w:val="FooterFS"/>
    <w:rsid w:val="00CA7AA1"/>
    <w:rPr>
      <w:rFonts w:ascii="Calibri" w:hAnsi="Calibri" w:cs="Calibri"/>
      <w:lang w:val="en-US" w:eastAsia="zh-CN"/>
    </w:rPr>
  </w:style>
  <w:style w:type="paragraph" w:customStyle="1" w:styleId="HeaderFS">
    <w:name w:val="HeaderFS"/>
    <w:basedOn w:val="HeaderF"/>
    <w:link w:val="HeaderFSChar"/>
    <w:qFormat/>
    <w:rsid w:val="00CA7AA1"/>
    <w:rPr>
      <w:rFonts w:ascii="Calibri" w:hAnsi="Calibri" w:cs="Times New Roman"/>
      <w:noProof w:val="0"/>
      <w:lang w:eastAsia="x-none"/>
    </w:rPr>
  </w:style>
  <w:style w:type="character" w:customStyle="1" w:styleId="HeaderFSChar">
    <w:name w:val="HeaderFS Char"/>
    <w:link w:val="HeaderFS"/>
    <w:rsid w:val="00CA7AA1"/>
    <w:rPr>
      <w:rFonts w:ascii="Calibri" w:hAnsi="Calibri" w:cs="Calibri"/>
      <w:smallCaps/>
      <w:sz w:val="24"/>
      <w:szCs w:val="24"/>
      <w:lang w:val="en-US"/>
    </w:rPr>
  </w:style>
  <w:style w:type="paragraph" w:customStyle="1" w:styleId="FSTableText">
    <w:name w:val="FSTableText"/>
    <w:basedOn w:val="Normal"/>
    <w:link w:val="FSTableTextChar"/>
    <w:qFormat/>
    <w:rsid w:val="00CA7AA1"/>
    <w:pPr>
      <w:spacing w:before="60" w:after="60"/>
    </w:pPr>
    <w:rPr>
      <w:rFonts w:cs="Times New Roman"/>
      <w:noProof/>
    </w:rPr>
  </w:style>
  <w:style w:type="character" w:customStyle="1" w:styleId="FSTableTextChar">
    <w:name w:val="FSTableText Char"/>
    <w:link w:val="FSTableText"/>
    <w:rsid w:val="00CA7AA1"/>
    <w:rPr>
      <w:rFonts w:ascii="Calibri" w:hAnsi="Calibri" w:cs="Calibri"/>
      <w:noProof/>
      <w:sz w:val="22"/>
      <w:szCs w:val="22"/>
      <w:lang w:val="en-US" w:eastAsia="zh-CN"/>
    </w:rPr>
  </w:style>
  <w:style w:type="paragraph" w:customStyle="1" w:styleId="FSBulletList">
    <w:name w:val="FSBulletList"/>
    <w:basedOn w:val="ListParagraph"/>
    <w:link w:val="FSBulletListChar"/>
    <w:qFormat/>
    <w:rsid w:val="00CA7AA1"/>
    <w:pPr>
      <w:tabs>
        <w:tab w:val="left" w:pos="1134"/>
      </w:tabs>
      <w:spacing w:before="60" w:after="60"/>
      <w:ind w:left="1135"/>
    </w:pPr>
    <w:rPr>
      <w:lang w:val="en-US"/>
    </w:rPr>
  </w:style>
  <w:style w:type="character" w:customStyle="1" w:styleId="FSBulletListChar">
    <w:name w:val="FSBulletList Char"/>
    <w:link w:val="FSBulletList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FSBodyText0">
    <w:name w:val="FSBodyText"/>
    <w:basedOn w:val="Normal"/>
    <w:link w:val="FSBodyTextChar0"/>
    <w:qFormat/>
    <w:rsid w:val="00CA7AA1"/>
    <w:pPr>
      <w:ind w:left="851"/>
    </w:pPr>
    <w:rPr>
      <w:rFonts w:cs="Times New Roman"/>
    </w:rPr>
  </w:style>
  <w:style w:type="character" w:customStyle="1" w:styleId="FSBodyTextChar0">
    <w:name w:val="FSBodyText Char"/>
    <w:link w:val="FSBodyText0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HeadingBar">
    <w:name w:val="Heading Bar"/>
    <w:basedOn w:val="Normal"/>
    <w:next w:val="Normal"/>
    <w:qFormat/>
    <w:rsid w:val="00D034E5"/>
    <w:pPr>
      <w:keepNext/>
      <w:keepLines/>
      <w:shd w:val="solid" w:color="006600" w:fill="auto"/>
      <w:spacing w:before="240" w:after="0"/>
      <w:ind w:right="8389"/>
    </w:pPr>
    <w:rPr>
      <w:rFonts w:ascii="Times New Roman" w:hAnsi="Times New Roman"/>
      <w:color w:val="FFFFFF"/>
      <w:sz w:val="8"/>
      <w:szCs w:val="20"/>
      <w:lang w:val="en-GB" w:eastAsia="en-GB"/>
    </w:rPr>
  </w:style>
  <w:style w:type="paragraph" w:customStyle="1" w:styleId="Changerecordstyle">
    <w:name w:val="Change record style"/>
    <w:basedOn w:val="Heading3"/>
    <w:next w:val="Normal"/>
    <w:link w:val="contentsChar"/>
    <w:qFormat/>
    <w:rsid w:val="00D034E5"/>
    <w:pPr>
      <w:keepNext w:val="0"/>
      <w:widowControl w:val="0"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 w:cs="Times New Roman"/>
      <w:bCs/>
      <w:color w:val="006600"/>
      <w:sz w:val="28"/>
      <w:szCs w:val="28"/>
      <w:lang w:val="en-GB" w:eastAsia="nl-NL"/>
    </w:rPr>
  </w:style>
  <w:style w:type="character" w:customStyle="1" w:styleId="contentsChar">
    <w:name w:val="contents Char"/>
    <w:link w:val="Changerecordstyle"/>
    <w:locked/>
    <w:rsid w:val="00CA7AA1"/>
    <w:rPr>
      <w:rFonts w:ascii="Times New Roman" w:hAnsi="Times New Roman" w:cs="Calibri"/>
      <w:b/>
      <w:bCs/>
      <w:i/>
      <w:iCs/>
      <w:color w:val="006600"/>
      <w:sz w:val="28"/>
      <w:szCs w:val="28"/>
      <w:lang w:val="en-GB" w:eastAsia="nl-NL"/>
    </w:rPr>
  </w:style>
  <w:style w:type="paragraph" w:customStyle="1" w:styleId="FSTitle">
    <w:name w:val="FS Title"/>
    <w:basedOn w:val="Normal"/>
    <w:link w:val="FSTitleChar"/>
    <w:qFormat/>
    <w:rsid w:val="00CA7AA1"/>
    <w:pPr>
      <w:jc w:val="center"/>
    </w:pPr>
    <w:rPr>
      <w:rFonts w:ascii="Futura Md BT" w:hAnsi="Futura Md BT" w:cs="Times New Roman"/>
      <w:b/>
      <w:caps/>
      <w:noProof/>
      <w:sz w:val="56"/>
      <w:szCs w:val="56"/>
    </w:rPr>
  </w:style>
  <w:style w:type="character" w:customStyle="1" w:styleId="FSTitleChar">
    <w:name w:val="FS Title Char"/>
    <w:link w:val="FSTitle"/>
    <w:rsid w:val="00CA7AA1"/>
    <w:rPr>
      <w:rFonts w:ascii="Futura Md BT" w:hAnsi="Futura Md BT"/>
      <w:b/>
      <w:caps/>
      <w:noProof/>
      <w:sz w:val="56"/>
      <w:szCs w:val="56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E5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IntenseQuoteChar">
    <w:name w:val="Intense Quote Char"/>
    <w:link w:val="IntenseQuote"/>
    <w:uiPriority w:val="30"/>
    <w:rsid w:val="00F1005E"/>
    <w:rPr>
      <w:rFonts w:ascii="Calibri" w:hAnsi="Calibri" w:cs="Calibri"/>
      <w:b/>
      <w:bCs/>
      <w:i/>
      <w:iCs/>
      <w:color w:val="4F81BD"/>
      <w:sz w:val="22"/>
      <w:szCs w:val="22"/>
      <w:lang w:eastAsia="zh-CN"/>
    </w:rPr>
  </w:style>
  <w:style w:type="paragraph" w:customStyle="1" w:styleId="NotCustomisable">
    <w:name w:val="NotCustomisable"/>
    <w:basedOn w:val="Normal"/>
    <w:link w:val="NotCustomisableChar"/>
    <w:qFormat/>
    <w:rsid w:val="005D0859"/>
    <w:pPr>
      <w:shd w:val="clear" w:color="auto" w:fill="BFBFBF"/>
      <w:jc w:val="center"/>
    </w:pPr>
    <w:rPr>
      <w:rFonts w:cs="Times New Roman"/>
      <w:i/>
      <w:iCs/>
    </w:rPr>
  </w:style>
  <w:style w:type="character" w:customStyle="1" w:styleId="NotCustomisableChar">
    <w:name w:val="NotCustomisable Char"/>
    <w:link w:val="NotCustomisable"/>
    <w:rsid w:val="005D0859"/>
    <w:rPr>
      <w:rFonts w:ascii="Calibri" w:hAnsi="Calibri" w:cs="Calibri"/>
      <w:i/>
      <w:iCs/>
      <w:sz w:val="22"/>
      <w:szCs w:val="22"/>
      <w:shd w:val="clear" w:color="auto" w:fill="BFBFBF"/>
      <w:lang w:val="en-US" w:eastAsia="zh-CN"/>
    </w:rPr>
  </w:style>
  <w:style w:type="paragraph" w:styleId="ListBullet">
    <w:name w:val="List Bullet"/>
    <w:basedOn w:val="Normal"/>
    <w:link w:val="ListBulletChar"/>
    <w:rsid w:val="00D034E5"/>
    <w:pPr>
      <w:ind w:left="1440" w:hanging="360"/>
    </w:pPr>
  </w:style>
  <w:style w:type="character" w:customStyle="1" w:styleId="ListBulletChar">
    <w:name w:val="List Bullet Char"/>
    <w:link w:val="ListBullet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1">
    <w:name w:val="_FSBullet 1"/>
    <w:basedOn w:val="ListBullet"/>
    <w:qFormat/>
    <w:rsid w:val="00D034E5"/>
    <w:pPr>
      <w:ind w:left="720"/>
    </w:pPr>
  </w:style>
  <w:style w:type="paragraph" w:customStyle="1" w:styleId="FSBullet2">
    <w:name w:val="_FSBullet2"/>
    <w:basedOn w:val="FSBullet1"/>
    <w:link w:val="FSBullet2Char"/>
    <w:qFormat/>
    <w:rsid w:val="00D034E5"/>
    <w:pPr>
      <w:ind w:left="1424"/>
    </w:pPr>
  </w:style>
  <w:style w:type="character" w:customStyle="1" w:styleId="FSBullet2Char">
    <w:name w:val="_FSBullet2 Char"/>
    <w:link w:val="FS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List0">
    <w:name w:val="_FSBulletList"/>
    <w:basedOn w:val="ListParagraph"/>
    <w:link w:val="FSBulletListChar0"/>
    <w:rsid w:val="00D034E5"/>
    <w:pPr>
      <w:tabs>
        <w:tab w:val="left" w:pos="567"/>
      </w:tabs>
      <w:spacing w:before="60" w:after="60"/>
      <w:ind w:left="1571" w:hanging="360"/>
    </w:pPr>
  </w:style>
  <w:style w:type="character" w:customStyle="1" w:styleId="FSBulletListChar0">
    <w:name w:val="_FSBulletList Char"/>
    <w:link w:val="FSBulletList0"/>
    <w:rsid w:val="00186DDE"/>
    <w:rPr>
      <w:rFonts w:ascii="Calibri" w:hAnsi="Calibri"/>
      <w:sz w:val="22"/>
      <w:szCs w:val="22"/>
      <w:lang w:val="x-none" w:eastAsia="zh-CN"/>
    </w:rPr>
  </w:style>
  <w:style w:type="paragraph" w:customStyle="1" w:styleId="FSDocTitle">
    <w:name w:val="_FSDocTitle"/>
    <w:basedOn w:val="Normal"/>
    <w:link w:val="FSDocTitleChar"/>
    <w:qFormat/>
    <w:rsid w:val="00D034E5"/>
    <w:pPr>
      <w:ind w:right="2543"/>
    </w:pPr>
    <w:rPr>
      <w:i/>
      <w:sz w:val="64"/>
      <w:szCs w:val="64"/>
    </w:rPr>
  </w:style>
  <w:style w:type="character" w:customStyle="1" w:styleId="FSDocTitleChar">
    <w:name w:val="_FSDocTitle Char"/>
    <w:link w:val="FSDocTitle"/>
    <w:rsid w:val="00186DDE"/>
    <w:rPr>
      <w:rFonts w:ascii="Calibri" w:hAnsi="Calibri" w:cs="Calibri"/>
      <w:i/>
      <w:sz w:val="64"/>
      <w:szCs w:val="64"/>
      <w:lang w:val="en-US" w:eastAsia="zh-CN"/>
    </w:rPr>
  </w:style>
  <w:style w:type="paragraph" w:customStyle="1" w:styleId="FSDocTitle2">
    <w:name w:val="_FSDocTitle2"/>
    <w:basedOn w:val="Normal"/>
    <w:link w:val="FSDocTitle2Char"/>
    <w:qFormat/>
    <w:rsid w:val="00D034E5"/>
  </w:style>
  <w:style w:type="character" w:customStyle="1" w:styleId="FSDocTitle2Char">
    <w:name w:val="_FSDocTitle2 Char"/>
    <w:link w:val="FSDocTitle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FooterFS">
    <w:name w:val="_FSFooterFS"/>
    <w:basedOn w:val="Normal"/>
    <w:link w:val="FSFooterFSChar"/>
    <w:qFormat/>
    <w:rsid w:val="00A86226"/>
    <w:pPr>
      <w:spacing w:before="0" w:after="0"/>
    </w:pPr>
    <w:rPr>
      <w:b/>
      <w:noProof/>
      <w:color w:val="006600"/>
      <w:sz w:val="16"/>
      <w:szCs w:val="16"/>
      <w:lang w:val="en-GB"/>
    </w:rPr>
  </w:style>
  <w:style w:type="character" w:customStyle="1" w:styleId="FSFooterFSChar">
    <w:name w:val="_FSFooterFS Char"/>
    <w:link w:val="FSFooterFS"/>
    <w:rsid w:val="00186DDE"/>
    <w:rPr>
      <w:rFonts w:ascii="Calibri" w:hAnsi="Calibri" w:cs="Calibri"/>
      <w:b/>
      <w:noProof/>
      <w:color w:val="006600"/>
      <w:sz w:val="16"/>
      <w:szCs w:val="16"/>
      <w:lang w:eastAsia="zh-CN"/>
    </w:rPr>
  </w:style>
  <w:style w:type="paragraph" w:customStyle="1" w:styleId="FSHeader">
    <w:name w:val="_FSHeader"/>
    <w:basedOn w:val="HeaderF"/>
    <w:link w:val="FSHeaderChar"/>
    <w:qFormat/>
    <w:rsid w:val="00D034E5"/>
    <w:rPr>
      <w:rFonts w:ascii="Calibri" w:hAnsi="Calibri" w:cs="Calibri"/>
      <w:noProof w:val="0"/>
      <w:sz w:val="20"/>
      <w:szCs w:val="20"/>
      <w:lang w:eastAsia="en-GB"/>
    </w:rPr>
  </w:style>
  <w:style w:type="character" w:customStyle="1" w:styleId="FSHeaderChar">
    <w:name w:val="_FSHeader Char"/>
    <w:link w:val="FSHeader"/>
    <w:rsid w:val="00186DDE"/>
    <w:rPr>
      <w:rFonts w:ascii="Calibri" w:hAnsi="Calibri" w:cs="Calibri"/>
      <w:smallCaps/>
      <w:lang w:val="en-US" w:eastAsia="en-GB"/>
    </w:rPr>
  </w:style>
  <w:style w:type="paragraph" w:customStyle="1" w:styleId="FSTableText0">
    <w:name w:val="_FSTableText"/>
    <w:basedOn w:val="Normal"/>
    <w:link w:val="FSTableTextChar0"/>
    <w:qFormat/>
    <w:rsid w:val="00D034E5"/>
    <w:pPr>
      <w:spacing w:before="60" w:after="60"/>
    </w:pPr>
    <w:rPr>
      <w:rFonts w:cs="Times New Roman"/>
      <w:noProof/>
      <w:sz w:val="20"/>
    </w:rPr>
  </w:style>
  <w:style w:type="character" w:customStyle="1" w:styleId="FSTableTextChar0">
    <w:name w:val="_FSTableText Char"/>
    <w:link w:val="FSTableText0"/>
    <w:rsid w:val="008A6DAE"/>
    <w:rPr>
      <w:rFonts w:ascii="Calibri" w:hAnsi="Calibri" w:cs="Calibri"/>
      <w:noProof/>
      <w:szCs w:val="22"/>
      <w:lang w:val="en-US" w:eastAsia="zh-CN"/>
    </w:rPr>
  </w:style>
  <w:style w:type="paragraph" w:customStyle="1" w:styleId="FSTableTitle">
    <w:name w:val="_FSTableTitle"/>
    <w:basedOn w:val="Normal"/>
    <w:link w:val="FSTableTitleChar"/>
    <w:qFormat/>
    <w:rsid w:val="00D034E5"/>
    <w:pPr>
      <w:spacing w:before="60" w:after="60"/>
    </w:pPr>
    <w:rPr>
      <w:rFonts w:cs="Times New Roman"/>
      <w:b/>
      <w:sz w:val="20"/>
    </w:rPr>
  </w:style>
  <w:style w:type="character" w:customStyle="1" w:styleId="FSTableTitleChar">
    <w:name w:val="_FSTableTitle Char"/>
    <w:link w:val="FSTableTitle"/>
    <w:rsid w:val="008A6DAE"/>
    <w:rPr>
      <w:rFonts w:ascii="Calibri" w:hAnsi="Calibri" w:cs="Calibri"/>
      <w:b/>
      <w:szCs w:val="22"/>
      <w:lang w:val="en-US" w:eastAsia="zh-CN"/>
    </w:rPr>
  </w:style>
  <w:style w:type="paragraph" w:customStyle="1" w:styleId="FSTitle0">
    <w:name w:val="_FSTitle"/>
    <w:basedOn w:val="Title"/>
    <w:link w:val="FSTitleChar0"/>
    <w:qFormat/>
    <w:rsid w:val="00D034E5"/>
    <w:pPr>
      <w:spacing w:after="120"/>
      <w:jc w:val="center"/>
    </w:pPr>
    <w:rPr>
      <w:rFonts w:ascii="Calibri" w:hAnsi="Calibri"/>
      <w:sz w:val="32"/>
    </w:rPr>
  </w:style>
  <w:style w:type="character" w:customStyle="1" w:styleId="FSTitleChar0">
    <w:name w:val="_FSTitle Char"/>
    <w:link w:val="FSTitle0"/>
    <w:rsid w:val="008138A2"/>
    <w:rPr>
      <w:rFonts w:ascii="Calibri" w:hAnsi="Calibri" w:cs="Calibri"/>
      <w:b/>
      <w:bCs/>
      <w:kern w:val="28"/>
      <w:sz w:val="32"/>
      <w:szCs w:val="32"/>
      <w:lang w:val="en-GB" w:eastAsia="en-GB"/>
    </w:rPr>
  </w:style>
  <w:style w:type="paragraph" w:customStyle="1" w:styleId="FSTitle2">
    <w:name w:val="_FSTitle2"/>
    <w:basedOn w:val="Normal"/>
    <w:link w:val="FSTitle2Char"/>
    <w:qFormat/>
    <w:rsid w:val="00D034E5"/>
    <w:rPr>
      <w:b/>
      <w:bCs/>
      <w:sz w:val="28"/>
      <w:szCs w:val="28"/>
    </w:rPr>
  </w:style>
  <w:style w:type="character" w:customStyle="1" w:styleId="FSTitle2Char">
    <w:name w:val="_FSTitle2 Char"/>
    <w:link w:val="FSTitle2"/>
    <w:rsid w:val="00186DDE"/>
    <w:rPr>
      <w:rFonts w:ascii="Calibri" w:hAnsi="Calibri" w:cs="Calibri"/>
      <w:b/>
      <w:bCs/>
      <w:sz w:val="28"/>
      <w:szCs w:val="28"/>
      <w:lang w:val="en-US" w:eastAsia="zh-CN"/>
    </w:rPr>
  </w:style>
  <w:style w:type="character" w:customStyle="1" w:styleId="b1">
    <w:name w:val="b1"/>
    <w:rsid w:val="00D034E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BookTitle">
    <w:name w:val="Book Title"/>
    <w:uiPriority w:val="33"/>
    <w:qFormat/>
    <w:rsid w:val="00D034E5"/>
    <w:rPr>
      <w:b/>
      <w:bCs/>
      <w:smallCaps/>
      <w:spacing w:val="5"/>
    </w:rPr>
  </w:style>
  <w:style w:type="character" w:styleId="Emphasis">
    <w:name w:val="Emphasis"/>
    <w:uiPriority w:val="20"/>
    <w:qFormat/>
    <w:rsid w:val="00D034E5"/>
    <w:rPr>
      <w:i/>
      <w:iCs/>
    </w:rPr>
  </w:style>
  <w:style w:type="paragraph" w:customStyle="1" w:styleId="En-ttedetabledesmatires1">
    <w:name w:val="En-tête de table des matières1"/>
    <w:basedOn w:val="Heading1"/>
    <w:next w:val="Normal"/>
    <w:uiPriority w:val="39"/>
    <w:unhideWhenUsed/>
    <w:qFormat/>
    <w:rsid w:val="00D034E5"/>
    <w:pPr>
      <w:numPr>
        <w:numId w:val="0"/>
      </w:numPr>
      <w:spacing w:after="60" w:line="480" w:lineRule="auto"/>
      <w:jc w:val="center"/>
      <w:outlineLvl w:val="9"/>
    </w:pPr>
    <w:rPr>
      <w:bCs/>
      <w:caps/>
      <w:kern w:val="32"/>
      <w:sz w:val="32"/>
      <w:szCs w:val="32"/>
    </w:rPr>
  </w:style>
  <w:style w:type="paragraph" w:customStyle="1" w:styleId="Heading31">
    <w:name w:val="Heading 31"/>
    <w:basedOn w:val="Normal"/>
    <w:next w:val="Normal"/>
    <w:rsid w:val="00D034E5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styleId="IntenseEmphasis">
    <w:name w:val="Intense Emphasis"/>
    <w:uiPriority w:val="21"/>
    <w:qFormat/>
    <w:rsid w:val="00D034E5"/>
    <w:rPr>
      <w:b/>
      <w:bCs/>
      <w:i/>
      <w:iCs/>
      <w:color w:val="4F81BD"/>
    </w:rPr>
  </w:style>
  <w:style w:type="character" w:styleId="IntenseReference">
    <w:name w:val="Intense Reference"/>
    <w:uiPriority w:val="32"/>
    <w:qFormat/>
    <w:rsid w:val="00D034E5"/>
    <w:rPr>
      <w:b/>
      <w:bCs/>
      <w:smallCaps/>
      <w:color w:val="C0504D"/>
      <w:spacing w:val="5"/>
      <w:u w:val="single"/>
    </w:rPr>
  </w:style>
  <w:style w:type="paragraph" w:customStyle="1" w:styleId="Interface">
    <w:name w:val="Interface"/>
    <w:basedOn w:val="Normal"/>
    <w:rsid w:val="00D034E5"/>
    <w:pPr>
      <w:tabs>
        <w:tab w:val="num" w:pos="349"/>
      </w:tabs>
      <w:ind w:left="1069" w:hanging="360"/>
    </w:pPr>
    <w:rPr>
      <w:b/>
    </w:rPr>
  </w:style>
  <w:style w:type="paragraph" w:customStyle="1" w:styleId="LastPage">
    <w:name w:val="Last Page"/>
    <w:basedOn w:val="Normal"/>
    <w:rsid w:val="00D034E5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7E0DF"/>
      <w:jc w:val="center"/>
    </w:pPr>
    <w:rPr>
      <w:rFonts w:ascii="Futura Heavy" w:hAnsi="Futura Heavy"/>
      <w:sz w:val="40"/>
    </w:rPr>
  </w:style>
  <w:style w:type="paragraph" w:styleId="List">
    <w:name w:val="List"/>
    <w:basedOn w:val="Normal"/>
    <w:rsid w:val="00D034E5"/>
    <w:pPr>
      <w:ind w:left="283" w:hanging="283"/>
    </w:pPr>
  </w:style>
  <w:style w:type="paragraph" w:styleId="List2">
    <w:name w:val="List 2"/>
    <w:basedOn w:val="Normal"/>
    <w:rsid w:val="00D034E5"/>
    <w:pPr>
      <w:ind w:left="566" w:hanging="283"/>
    </w:pPr>
  </w:style>
  <w:style w:type="paragraph" w:styleId="List3">
    <w:name w:val="List 3"/>
    <w:basedOn w:val="Normal"/>
    <w:rsid w:val="00D034E5"/>
    <w:pPr>
      <w:ind w:left="849" w:hanging="283"/>
    </w:pPr>
  </w:style>
  <w:style w:type="paragraph" w:styleId="ListBullet2">
    <w:name w:val="List Bullet 2"/>
    <w:basedOn w:val="Normal"/>
    <w:link w:val="ListBullet2Char"/>
    <w:rsid w:val="00D034E5"/>
  </w:style>
  <w:style w:type="character" w:customStyle="1" w:styleId="ListBullet2Char">
    <w:name w:val="List Bullet 2 Char"/>
    <w:link w:val="List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Bullet3">
    <w:name w:val="List Bullet 3"/>
    <w:basedOn w:val="Normal"/>
    <w:link w:val="ListBullet3Char"/>
    <w:rsid w:val="00D034E5"/>
    <w:pPr>
      <w:tabs>
        <w:tab w:val="num" w:pos="630"/>
      </w:tabs>
      <w:ind w:left="630" w:hanging="360"/>
    </w:pPr>
  </w:style>
  <w:style w:type="character" w:customStyle="1" w:styleId="ListBullet3Char">
    <w:name w:val="List Bullet 3 Char"/>
    <w:link w:val="ListBullet3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Continue3">
    <w:name w:val="List Continue 3"/>
    <w:basedOn w:val="Normal"/>
    <w:rsid w:val="00D034E5"/>
    <w:pPr>
      <w:ind w:left="849"/>
    </w:pPr>
  </w:style>
  <w:style w:type="paragraph" w:styleId="ListNumber">
    <w:name w:val="List Number"/>
    <w:basedOn w:val="Normal"/>
    <w:rsid w:val="00D034E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034E5"/>
    <w:pPr>
      <w:tabs>
        <w:tab w:val="num" w:pos="643"/>
      </w:tabs>
      <w:ind w:left="643" w:hanging="360"/>
    </w:pPr>
  </w:style>
  <w:style w:type="character" w:customStyle="1" w:styleId="m1">
    <w:name w:val="m1"/>
    <w:rsid w:val="00D034E5"/>
    <w:rPr>
      <w:color w:val="0000FF"/>
    </w:rPr>
  </w:style>
  <w:style w:type="paragraph" w:styleId="NoSpacing">
    <w:name w:val="No Spacing"/>
    <w:basedOn w:val="Normal"/>
    <w:uiPriority w:val="1"/>
    <w:qFormat/>
    <w:rsid w:val="00D034E5"/>
    <w:pPr>
      <w:spacing w:before="0" w:after="0"/>
    </w:pPr>
  </w:style>
  <w:style w:type="paragraph" w:styleId="NormalWeb">
    <w:name w:val="Normal (Web)"/>
    <w:basedOn w:val="Normal"/>
    <w:rsid w:val="00D034E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customStyle="1" w:styleId="Paragraphedeliste1">
    <w:name w:val="Paragraphe de liste1"/>
    <w:basedOn w:val="Normal"/>
    <w:uiPriority w:val="34"/>
    <w:qFormat/>
    <w:rsid w:val="00D034E5"/>
    <w:pPr>
      <w:ind w:left="720"/>
      <w:contextualSpacing/>
    </w:pPr>
  </w:style>
  <w:style w:type="character" w:customStyle="1" w:styleId="pi1">
    <w:name w:val="pi1"/>
    <w:rsid w:val="00D034E5"/>
    <w:rPr>
      <w:color w:val="0000FF"/>
    </w:rPr>
  </w:style>
  <w:style w:type="paragraph" w:styleId="Quote">
    <w:name w:val="Quote"/>
    <w:basedOn w:val="Normal"/>
    <w:next w:val="Normal"/>
    <w:link w:val="QuoteChar"/>
    <w:uiPriority w:val="29"/>
    <w:qFormat/>
    <w:rsid w:val="00D034E5"/>
    <w:rPr>
      <w:rFonts w:cs="Times New Roman"/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D034E5"/>
    <w:rPr>
      <w:rFonts w:ascii="Calibri" w:hAnsi="Calibri" w:cs="Calibri"/>
      <w:i/>
      <w:iCs/>
      <w:color w:val="000000"/>
      <w:sz w:val="22"/>
      <w:szCs w:val="2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E5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D034E5"/>
    <w:rPr>
      <w:rFonts w:ascii="Cambria" w:eastAsia="Times New Roman" w:hAnsi="Cambria"/>
      <w:sz w:val="24"/>
      <w:szCs w:val="24"/>
      <w:lang w:eastAsia="zh-CN"/>
    </w:rPr>
  </w:style>
  <w:style w:type="character" w:styleId="SubtleEmphasis">
    <w:name w:val="Subtle Emphasis"/>
    <w:uiPriority w:val="19"/>
    <w:qFormat/>
    <w:rsid w:val="00D034E5"/>
    <w:rPr>
      <w:i/>
      <w:iCs/>
      <w:color w:val="808080"/>
    </w:rPr>
  </w:style>
  <w:style w:type="character" w:styleId="SubtleReference">
    <w:name w:val="Subtle Reference"/>
    <w:uiPriority w:val="31"/>
    <w:qFormat/>
    <w:rsid w:val="00D034E5"/>
    <w:rPr>
      <w:smallCaps/>
      <w:color w:val="C0504D"/>
      <w:u w:val="single"/>
    </w:rPr>
  </w:style>
  <w:style w:type="character" w:customStyle="1" w:styleId="t1">
    <w:name w:val="t1"/>
    <w:rsid w:val="00D034E5"/>
    <w:rPr>
      <w:color w:val="990000"/>
    </w:rPr>
  </w:style>
  <w:style w:type="table" w:styleId="TableClassic3">
    <w:name w:val="Table Classic 3"/>
    <w:basedOn w:val="TableNormal"/>
    <w:rsid w:val="00D034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x1">
    <w:name w:val="tx1"/>
    <w:rsid w:val="00D034E5"/>
    <w:rPr>
      <w:b/>
      <w:bCs/>
    </w:rPr>
  </w:style>
  <w:style w:type="paragraph" w:customStyle="1" w:styleId="ControlBox">
    <w:name w:val="Control Box"/>
    <w:basedOn w:val="BodyText"/>
    <w:rsid w:val="0077635B"/>
    <w:pPr>
      <w:spacing w:before="0" w:after="0"/>
      <w:ind w:left="113"/>
    </w:pPr>
    <w:rPr>
      <w:rFonts w:ascii="Times New Roman" w:eastAsia="Times New Roman" w:hAnsi="Times New Roman"/>
      <w:sz w:val="20"/>
      <w:szCs w:val="20"/>
      <w:lang w:val="en-GB" w:eastAsia="en-GB"/>
    </w:rPr>
  </w:style>
  <w:style w:type="paragraph" w:customStyle="1" w:styleId="FSBullet3">
    <w:name w:val="_FSBullet3"/>
    <w:basedOn w:val="FSBullet2"/>
    <w:link w:val="FSBullet3Char"/>
    <w:qFormat/>
    <w:rsid w:val="00186DDE"/>
    <w:pPr>
      <w:numPr>
        <w:ilvl w:val="2"/>
      </w:numPr>
      <w:spacing w:before="60" w:after="60"/>
      <w:ind w:left="1440" w:hanging="283"/>
    </w:pPr>
    <w:rPr>
      <w:rFonts w:cs="Times New Roman"/>
    </w:rPr>
  </w:style>
  <w:style w:type="character" w:customStyle="1" w:styleId="FSBullet3Char">
    <w:name w:val="_FSBullet3 Char"/>
    <w:link w:val="FSBullet3"/>
    <w:rsid w:val="00186DDE"/>
    <w:rPr>
      <w:rFonts w:ascii="Calibri" w:hAnsi="Calibri"/>
      <w:sz w:val="22"/>
      <w:szCs w:val="22"/>
      <w:lang w:val="en-US" w:eastAsia="zh-CN"/>
    </w:rPr>
  </w:style>
  <w:style w:type="paragraph" w:customStyle="1" w:styleId="Interface-LTR">
    <w:name w:val="Interface-LTR"/>
    <w:basedOn w:val="Normal"/>
    <w:next w:val="Normal"/>
    <w:rsid w:val="00186DDE"/>
    <w:pPr>
      <w:tabs>
        <w:tab w:val="num" w:pos="349"/>
      </w:tabs>
      <w:ind w:left="1080" w:hanging="360"/>
    </w:pPr>
    <w:rPr>
      <w:b/>
    </w:rPr>
  </w:style>
  <w:style w:type="paragraph" w:customStyle="1" w:styleId="Interface-CAM">
    <w:name w:val="Interface-CAM"/>
    <w:basedOn w:val="Normal"/>
    <w:next w:val="Normal"/>
    <w:rsid w:val="00186DDE"/>
    <w:pPr>
      <w:ind w:left="644" w:hanging="360"/>
    </w:pPr>
    <w:rPr>
      <w:b/>
    </w:rPr>
  </w:style>
  <w:style w:type="paragraph" w:customStyle="1" w:styleId="IndenttoNumber">
    <w:name w:val="Indent to Number"/>
    <w:basedOn w:val="Normal"/>
    <w:autoRedefine/>
    <w:rsid w:val="00186DDE"/>
    <w:pPr>
      <w:ind w:left="811"/>
    </w:pPr>
    <w:rPr>
      <w:lang w:eastAsia="es-ES"/>
    </w:rPr>
  </w:style>
  <w:style w:type="paragraph" w:customStyle="1" w:styleId="MediumGrid1-Accent21">
    <w:name w:val="Medium Grid 1 - Accent 21"/>
    <w:basedOn w:val="FSBodyText"/>
    <w:link w:val="MediumGrid1-Accent2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MediumGrid1-Accent2Char">
    <w:name w:val="Medium Grid 1 - Accent 2 Char"/>
    <w:link w:val="MediumGrid1-Accent21"/>
    <w:uiPriority w:val="34"/>
    <w:rsid w:val="00186DDE"/>
    <w:rPr>
      <w:rFonts w:ascii="Calibri" w:hAnsi="Calibri"/>
      <w:sz w:val="22"/>
      <w:szCs w:val="22"/>
      <w:lang w:val="en-US" w:eastAsia="zh-CN"/>
    </w:rPr>
  </w:style>
  <w:style w:type="character" w:customStyle="1" w:styleId="BookTitle1">
    <w:name w:val="Book Title1"/>
    <w:uiPriority w:val="33"/>
    <w:qFormat/>
    <w:rsid w:val="00186DDE"/>
    <w:rPr>
      <w:b/>
      <w:bCs/>
      <w:smallCaps/>
      <w:spacing w:val="5"/>
    </w:rPr>
  </w:style>
  <w:style w:type="paragraph" w:customStyle="1" w:styleId="Heading310">
    <w:name w:val="Heading 31"/>
    <w:basedOn w:val="Normal"/>
    <w:next w:val="Normal"/>
    <w:rsid w:val="00186DDE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customStyle="1" w:styleId="IntenseEmphasis1">
    <w:name w:val="Intense Emphasis1"/>
    <w:uiPriority w:val="21"/>
    <w:qFormat/>
    <w:rsid w:val="00186DDE"/>
    <w:rPr>
      <w:b/>
      <w:bCs/>
      <w:i/>
      <w:iCs/>
      <w:color w:val="4F81BD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186DDE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MediumGrid3-Accent2Char">
    <w:name w:val="Medium Grid 3 - Accent 2 Char"/>
    <w:link w:val="MediumGrid3-Accent21"/>
    <w:uiPriority w:val="30"/>
    <w:rsid w:val="00186DDE"/>
    <w:rPr>
      <w:rFonts w:ascii="Calibri" w:hAnsi="Calibri"/>
      <w:b/>
      <w:bCs/>
      <w:i/>
      <w:iCs/>
      <w:color w:val="4F81BD"/>
      <w:sz w:val="22"/>
      <w:szCs w:val="22"/>
      <w:lang w:val="en-US" w:eastAsia="zh-CN"/>
    </w:rPr>
  </w:style>
  <w:style w:type="character" w:customStyle="1" w:styleId="IntenseReference1">
    <w:name w:val="Intense Reference1"/>
    <w:uiPriority w:val="32"/>
    <w:qFormat/>
    <w:rsid w:val="00186DDE"/>
    <w:rPr>
      <w:b/>
      <w:bCs/>
      <w:smallCaps/>
      <w:color w:val="C0504D"/>
      <w:spacing w:val="5"/>
      <w:u w:val="single"/>
    </w:rPr>
  </w:style>
  <w:style w:type="paragraph" w:customStyle="1" w:styleId="MediumGrid21">
    <w:name w:val="Medium Grid 21"/>
    <w:basedOn w:val="Normal"/>
    <w:uiPriority w:val="1"/>
    <w:qFormat/>
    <w:rsid w:val="00186DDE"/>
    <w:pPr>
      <w:spacing w:before="0" w:after="0"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186DDE"/>
    <w:rPr>
      <w:rFonts w:cs="Times New Roman"/>
      <w:i/>
      <w:iCs/>
      <w:color w:val="000000"/>
    </w:rPr>
  </w:style>
  <w:style w:type="character" w:customStyle="1" w:styleId="MediumGrid2-Accent2Char">
    <w:name w:val="Medium Grid 2 - Accent 2 Char"/>
    <w:link w:val="MediumGrid2-Accent21"/>
    <w:uiPriority w:val="29"/>
    <w:rsid w:val="00186DDE"/>
    <w:rPr>
      <w:rFonts w:ascii="Calibri" w:hAnsi="Calibri"/>
      <w:i/>
      <w:iCs/>
      <w:color w:val="000000"/>
      <w:sz w:val="22"/>
      <w:szCs w:val="22"/>
      <w:lang w:val="en-US" w:eastAsia="zh-CN"/>
    </w:rPr>
  </w:style>
  <w:style w:type="character" w:customStyle="1" w:styleId="SubtleEmphasis1">
    <w:name w:val="Subtle Emphasis1"/>
    <w:uiPriority w:val="19"/>
    <w:qFormat/>
    <w:rsid w:val="00186DDE"/>
    <w:rPr>
      <w:i/>
      <w:iCs/>
      <w:color w:val="808080"/>
    </w:rPr>
  </w:style>
  <w:style w:type="character" w:customStyle="1" w:styleId="SubtleReference1">
    <w:name w:val="Subtle Reference1"/>
    <w:uiPriority w:val="31"/>
    <w:qFormat/>
    <w:rsid w:val="00186DDE"/>
    <w:rPr>
      <w:smallCaps/>
      <w:color w:val="C0504D"/>
      <w:u w:val="single"/>
    </w:rPr>
  </w:style>
  <w:style w:type="paragraph" w:customStyle="1" w:styleId="FSHeading5">
    <w:name w:val="_FSHeading5"/>
    <w:basedOn w:val="Heading5"/>
    <w:link w:val="FSHeading5Char"/>
    <w:qFormat/>
    <w:rsid w:val="00186DDE"/>
    <w:pPr>
      <w:numPr>
        <w:ilvl w:val="0"/>
        <w:numId w:val="0"/>
      </w:numPr>
      <w:tabs>
        <w:tab w:val="num" w:pos="630"/>
      </w:tabs>
    </w:pPr>
    <w:rPr>
      <w:rFonts w:cs="Times New Roman"/>
      <w:i w:val="0"/>
      <w:iCs w:val="0"/>
      <w:sz w:val="24"/>
      <w:szCs w:val="18"/>
    </w:rPr>
  </w:style>
  <w:style w:type="character" w:customStyle="1" w:styleId="FSHeading5Char">
    <w:name w:val="_FSHeading5 Char"/>
    <w:link w:val="FSHeading5"/>
    <w:rsid w:val="00186DDE"/>
    <w:rPr>
      <w:rFonts w:ascii="Calibri" w:hAnsi="Calibri"/>
      <w:bCs/>
      <w:sz w:val="24"/>
      <w:szCs w:val="18"/>
      <w:lang w:val="en-US" w:eastAsia="zh-CN"/>
    </w:rPr>
  </w:style>
  <w:style w:type="paragraph" w:customStyle="1" w:styleId="ColorfulList-Accent11">
    <w:name w:val="Colorful List - Accent 11"/>
    <w:basedOn w:val="FSBodyText"/>
    <w:link w:val="ColorfulList-Accent1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ColorfulList-Accent1Char">
    <w:name w:val="Colorful List - Accent 1 Char"/>
    <w:link w:val="ColorfulList-Accent11"/>
    <w:uiPriority w:val="34"/>
    <w:rsid w:val="00186DDE"/>
    <w:rPr>
      <w:rFonts w:ascii="Calibri" w:hAnsi="Calibri"/>
      <w:sz w:val="22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uiPriority="99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7E5"/>
    <w:pPr>
      <w:spacing w:before="120" w:after="120"/>
    </w:pPr>
    <w:rPr>
      <w:rFonts w:ascii="Calibri" w:hAnsi="Calibri" w:cs="Calibri"/>
      <w:sz w:val="22"/>
      <w:szCs w:val="22"/>
      <w:lang w:val="en-US" w:eastAsia="zh-CN"/>
    </w:rPr>
  </w:style>
  <w:style w:type="paragraph" w:styleId="Heading1">
    <w:name w:val="heading 1"/>
    <w:aliases w:val="_FSHeading 1"/>
    <w:basedOn w:val="Normal"/>
    <w:next w:val="Normal"/>
    <w:link w:val="Heading1Char"/>
    <w:qFormat/>
    <w:rsid w:val="00D034E5"/>
    <w:pPr>
      <w:keepNext/>
      <w:pageBreakBefore/>
      <w:numPr>
        <w:numId w:val="7"/>
      </w:numPr>
      <w:tabs>
        <w:tab w:val="left" w:pos="851"/>
      </w:tabs>
      <w:spacing w:before="240"/>
      <w:outlineLvl w:val="0"/>
    </w:pPr>
    <w:rPr>
      <w:b/>
      <w:sz w:val="28"/>
      <w:lang w:val="en-GB"/>
    </w:rPr>
  </w:style>
  <w:style w:type="paragraph" w:styleId="Heading2">
    <w:name w:val="heading 2"/>
    <w:aliases w:val="_FSHeading 2"/>
    <w:basedOn w:val="Normal"/>
    <w:next w:val="Normal"/>
    <w:link w:val="Heading2Char"/>
    <w:qFormat/>
    <w:rsid w:val="00D034E5"/>
    <w:pPr>
      <w:keepNext/>
      <w:numPr>
        <w:ilvl w:val="1"/>
        <w:numId w:val="7"/>
      </w:numPr>
      <w:tabs>
        <w:tab w:val="left" w:pos="851"/>
      </w:tabs>
      <w:spacing w:before="240"/>
      <w:outlineLvl w:val="1"/>
    </w:pPr>
    <w:rPr>
      <w:b/>
      <w:sz w:val="24"/>
    </w:rPr>
  </w:style>
  <w:style w:type="paragraph" w:styleId="Heading3">
    <w:name w:val="heading 3"/>
    <w:aliases w:val="_FSHeading 3"/>
    <w:basedOn w:val="Normal"/>
    <w:next w:val="Normal"/>
    <w:link w:val="Heading3Char"/>
    <w:qFormat/>
    <w:rsid w:val="00D034E5"/>
    <w:pPr>
      <w:keepNext/>
      <w:numPr>
        <w:ilvl w:val="2"/>
        <w:numId w:val="7"/>
      </w:numPr>
      <w:tabs>
        <w:tab w:val="left" w:pos="851"/>
      </w:tabs>
      <w:spacing w:before="240"/>
      <w:outlineLvl w:val="2"/>
    </w:pPr>
    <w:rPr>
      <w:b/>
      <w:i/>
      <w:iCs/>
      <w:szCs w:val="18"/>
    </w:rPr>
  </w:style>
  <w:style w:type="paragraph" w:styleId="Heading4">
    <w:name w:val="heading 4"/>
    <w:aliases w:val="_FSHeading 4"/>
    <w:basedOn w:val="Normal"/>
    <w:next w:val="Normal"/>
    <w:link w:val="Heading4Char"/>
    <w:qFormat/>
    <w:rsid w:val="00D034E5"/>
    <w:pPr>
      <w:keepNext/>
      <w:numPr>
        <w:ilvl w:val="3"/>
        <w:numId w:val="7"/>
      </w:numPr>
      <w:tabs>
        <w:tab w:val="left" w:pos="851"/>
      </w:tabs>
      <w:spacing w:before="168" w:after="168"/>
      <w:outlineLvl w:val="3"/>
    </w:pPr>
    <w:rPr>
      <w:bCs/>
      <w:i/>
      <w:iCs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7B574D"/>
    <w:pPr>
      <w:numPr>
        <w:ilvl w:val="4"/>
        <w:numId w:val="7"/>
      </w:numPr>
      <w:spacing w:before="168" w:after="168"/>
      <w:outlineLvl w:val="4"/>
    </w:pPr>
    <w:rPr>
      <w:bCs/>
      <w:i/>
      <w:iCs/>
      <w:szCs w:val="20"/>
    </w:rPr>
  </w:style>
  <w:style w:type="paragraph" w:styleId="Heading6">
    <w:name w:val="heading 6"/>
    <w:basedOn w:val="Normal"/>
    <w:next w:val="Normal"/>
    <w:link w:val="Heading6Char"/>
    <w:qFormat/>
    <w:rsid w:val="00087EEE"/>
    <w:pPr>
      <w:numPr>
        <w:ilvl w:val="5"/>
        <w:numId w:val="7"/>
      </w:numPr>
      <w:spacing w:before="168" w:after="168" w:line="240" w:lineRule="atLeast"/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qFormat/>
    <w:rsid w:val="00D034E5"/>
    <w:pPr>
      <w:numPr>
        <w:ilvl w:val="6"/>
        <w:numId w:val="7"/>
      </w:numPr>
      <w:spacing w:before="240" w:after="60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D034E5"/>
    <w:pPr>
      <w:numPr>
        <w:ilvl w:val="7"/>
        <w:numId w:val="7"/>
      </w:numPr>
      <w:spacing w:before="240" w:after="60"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D034E5"/>
    <w:pPr>
      <w:numPr>
        <w:ilvl w:val="8"/>
        <w:numId w:val="7"/>
      </w:numPr>
      <w:spacing w:before="240" w:after="6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FSHeading 1 Char"/>
    <w:link w:val="Heading1"/>
    <w:rsid w:val="00186DDE"/>
    <w:rPr>
      <w:rFonts w:ascii="Calibri" w:hAnsi="Calibri" w:cs="Calibri"/>
      <w:b/>
      <w:sz w:val="28"/>
      <w:szCs w:val="22"/>
      <w:lang w:eastAsia="zh-CN"/>
    </w:rPr>
  </w:style>
  <w:style w:type="character" w:customStyle="1" w:styleId="Heading2Char">
    <w:name w:val="Heading 2 Char"/>
    <w:aliases w:val="_FSHeading 2 Char"/>
    <w:link w:val="Heading2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3Char">
    <w:name w:val="Heading 3 Char"/>
    <w:aliases w:val="_FSHeading 3 Char"/>
    <w:link w:val="Heading3"/>
    <w:rsid w:val="00186DDE"/>
    <w:rPr>
      <w:rFonts w:ascii="Calibri" w:hAnsi="Calibri" w:cs="Calibri"/>
      <w:b/>
      <w:i/>
      <w:iCs/>
      <w:sz w:val="22"/>
      <w:szCs w:val="18"/>
      <w:lang w:val="en-US" w:eastAsia="zh-CN"/>
    </w:rPr>
  </w:style>
  <w:style w:type="character" w:customStyle="1" w:styleId="Heading4Char">
    <w:name w:val="Heading 4 Char"/>
    <w:aliases w:val="_FSHeading 4 Char"/>
    <w:link w:val="Heading4"/>
    <w:rsid w:val="00186DDE"/>
    <w:rPr>
      <w:rFonts w:ascii="Calibri" w:hAnsi="Calibri" w:cs="Calibri"/>
      <w:bCs/>
      <w:i/>
      <w:iCs/>
      <w:sz w:val="22"/>
      <w:u w:val="single"/>
      <w:lang w:val="en-US" w:eastAsia="zh-CN"/>
    </w:rPr>
  </w:style>
  <w:style w:type="character" w:customStyle="1" w:styleId="Heading5Char">
    <w:name w:val="Heading 5 Char"/>
    <w:link w:val="Heading5"/>
    <w:rsid w:val="00186DDE"/>
    <w:rPr>
      <w:rFonts w:ascii="Calibri" w:hAnsi="Calibri" w:cs="Calibri"/>
      <w:bCs/>
      <w:i/>
      <w:iCs/>
      <w:sz w:val="22"/>
      <w:lang w:val="en-US" w:eastAsia="zh-CN"/>
    </w:rPr>
  </w:style>
  <w:style w:type="character" w:customStyle="1" w:styleId="Heading6Char">
    <w:name w:val="Heading 6 Char"/>
    <w:link w:val="Heading6"/>
    <w:rsid w:val="00186DDE"/>
    <w:rPr>
      <w:rFonts w:ascii="Calibri" w:hAnsi="Calibri" w:cs="Calibri"/>
      <w:bCs/>
      <w:sz w:val="22"/>
      <w:szCs w:val="22"/>
      <w:lang w:val="en-US" w:eastAsia="zh-CN"/>
    </w:rPr>
  </w:style>
  <w:style w:type="character" w:customStyle="1" w:styleId="Heading7Char">
    <w:name w:val="Heading 7 Char"/>
    <w:link w:val="Heading7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8Char">
    <w:name w:val="Heading 8 Char"/>
    <w:link w:val="Heading8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9Char">
    <w:name w:val="Heading 9 Char"/>
    <w:link w:val="Heading9"/>
    <w:rsid w:val="00186DDE"/>
    <w:rPr>
      <w:rFonts w:ascii="Calibri" w:hAnsi="Calibri" w:cs="Calibri"/>
      <w:b/>
      <w:sz w:val="24"/>
      <w:szCs w:val="22"/>
      <w:lang w:val="en-US" w:eastAsia="zh-CN"/>
    </w:rPr>
  </w:style>
  <w:style w:type="paragraph" w:styleId="NormalIndent">
    <w:name w:val="Normal Indent"/>
    <w:basedOn w:val="Normal"/>
    <w:rsid w:val="00D034E5"/>
    <w:pPr>
      <w:ind w:left="708"/>
    </w:pPr>
  </w:style>
  <w:style w:type="paragraph" w:styleId="TOC5">
    <w:name w:val="toc 5"/>
    <w:basedOn w:val="Normal"/>
    <w:next w:val="Normal"/>
    <w:uiPriority w:val="39"/>
    <w:rsid w:val="00D034E5"/>
    <w:pPr>
      <w:ind w:left="800"/>
    </w:pPr>
  </w:style>
  <w:style w:type="paragraph" w:styleId="TOC4">
    <w:name w:val="toc 4"/>
    <w:basedOn w:val="Normal"/>
    <w:next w:val="Normal"/>
    <w:uiPriority w:val="39"/>
    <w:rsid w:val="00D034E5"/>
    <w:pPr>
      <w:ind w:left="600"/>
    </w:pPr>
  </w:style>
  <w:style w:type="paragraph" w:styleId="TOC3">
    <w:name w:val="toc 3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2160" w:hanging="720"/>
    </w:pPr>
    <w:rPr>
      <w:noProof/>
      <w:sz w:val="18"/>
      <w:szCs w:val="16"/>
      <w:lang w:eastAsia="zh-CN"/>
    </w:rPr>
  </w:style>
  <w:style w:type="paragraph" w:styleId="TOC2">
    <w:name w:val="toc 2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1440" w:hanging="540"/>
    </w:pPr>
    <w:rPr>
      <w:rFonts w:ascii="Calibri" w:hAnsi="Calibri" w:cs="Calibri"/>
      <w:noProof/>
      <w:sz w:val="22"/>
      <w:szCs w:val="22"/>
      <w:lang w:val="fr-FR" w:eastAsia="zh-CN"/>
    </w:rPr>
  </w:style>
  <w:style w:type="paragraph" w:styleId="TOC1">
    <w:name w:val="toc 1"/>
    <w:basedOn w:val="FSBullet1"/>
    <w:next w:val="Caption"/>
    <w:uiPriority w:val="39"/>
    <w:qFormat/>
    <w:rsid w:val="00D034E5"/>
    <w:pPr>
      <w:tabs>
        <w:tab w:val="right" w:leader="dot" w:pos="9293"/>
        <w:tab w:val="right" w:leader="dot" w:pos="9850"/>
      </w:tabs>
      <w:ind w:left="900" w:hanging="540"/>
    </w:pPr>
    <w:rPr>
      <w:bCs/>
      <w:caps/>
      <w:noProof/>
      <w:sz w:val="26"/>
      <w:szCs w:val="26"/>
      <w:lang w:val="fr-FR"/>
    </w:rPr>
  </w:style>
  <w:style w:type="paragraph" w:styleId="Footer">
    <w:name w:val="footer"/>
    <w:basedOn w:val="Normal"/>
    <w:link w:val="FooterChar"/>
    <w:rsid w:val="00D034E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rsid w:val="00D034E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character" w:customStyle="1" w:styleId="HeaderChar">
    <w:name w:val="Header Char"/>
    <w:link w:val="Header"/>
    <w:rsid w:val="00186DDE"/>
    <w:rPr>
      <w:rFonts w:ascii="Calibri" w:hAnsi="Calibri" w:cs="Calibri"/>
      <w:sz w:val="18"/>
      <w:szCs w:val="22"/>
      <w:lang w:val="en-US" w:eastAsia="zh-CN"/>
    </w:rPr>
  </w:style>
  <w:style w:type="paragraph" w:styleId="TOC6">
    <w:name w:val="toc 6"/>
    <w:basedOn w:val="Normal"/>
    <w:next w:val="Normal"/>
    <w:uiPriority w:val="39"/>
    <w:rsid w:val="00D034E5"/>
    <w:pPr>
      <w:ind w:left="1000"/>
    </w:pPr>
  </w:style>
  <w:style w:type="paragraph" w:styleId="TOC7">
    <w:name w:val="toc 7"/>
    <w:basedOn w:val="Normal"/>
    <w:next w:val="Normal"/>
    <w:uiPriority w:val="39"/>
    <w:rsid w:val="00D034E5"/>
    <w:pPr>
      <w:ind w:left="1200"/>
    </w:pPr>
  </w:style>
  <w:style w:type="paragraph" w:styleId="TOC8">
    <w:name w:val="toc 8"/>
    <w:basedOn w:val="Normal"/>
    <w:next w:val="Normal"/>
    <w:uiPriority w:val="39"/>
    <w:rsid w:val="00D034E5"/>
    <w:pPr>
      <w:ind w:left="1400"/>
    </w:pPr>
  </w:style>
  <w:style w:type="paragraph" w:styleId="TOC9">
    <w:name w:val="toc 9"/>
    <w:basedOn w:val="Normal"/>
    <w:next w:val="Normal"/>
    <w:uiPriority w:val="39"/>
    <w:rsid w:val="00D034E5"/>
    <w:pPr>
      <w:ind w:left="1600"/>
    </w:pPr>
  </w:style>
  <w:style w:type="paragraph" w:customStyle="1" w:styleId="R1">
    <w:name w:val="R1"/>
    <w:basedOn w:val="Normal"/>
    <w:rsid w:val="00D034E5"/>
    <w:pPr>
      <w:spacing w:after="168"/>
      <w:ind w:left="624" w:hanging="624"/>
    </w:pPr>
  </w:style>
  <w:style w:type="paragraph" w:customStyle="1" w:styleId="R2">
    <w:name w:val="R2"/>
    <w:basedOn w:val="Normal"/>
    <w:rsid w:val="00D034E5"/>
    <w:pPr>
      <w:ind w:left="1134"/>
    </w:pPr>
  </w:style>
  <w:style w:type="paragraph" w:customStyle="1" w:styleId="E1">
    <w:name w:val="E1"/>
    <w:basedOn w:val="Normal"/>
    <w:rsid w:val="00D034E5"/>
    <w:pPr>
      <w:tabs>
        <w:tab w:val="left" w:pos="454"/>
      </w:tabs>
      <w:spacing w:after="80"/>
      <w:ind w:left="454" w:hanging="284"/>
    </w:pPr>
  </w:style>
  <w:style w:type="paragraph" w:customStyle="1" w:styleId="E2">
    <w:name w:val="E2"/>
    <w:basedOn w:val="Normal"/>
    <w:rsid w:val="00D034E5"/>
    <w:pPr>
      <w:tabs>
        <w:tab w:val="left" w:pos="907"/>
      </w:tabs>
      <w:ind w:left="908" w:hanging="284"/>
    </w:pPr>
  </w:style>
  <w:style w:type="paragraph" w:customStyle="1" w:styleId="Sous-retraitE1">
    <w:name w:val="Sous-retrait E1"/>
    <w:basedOn w:val="E1"/>
    <w:rsid w:val="00D034E5"/>
    <w:pPr>
      <w:spacing w:after="160"/>
      <w:ind w:firstLine="0"/>
    </w:pPr>
  </w:style>
  <w:style w:type="paragraph" w:customStyle="1" w:styleId="l1pus">
    <w:name w:val="l1pus"/>
    <w:basedOn w:val="Normal"/>
    <w:rsid w:val="00D034E5"/>
    <w:pPr>
      <w:keepLines/>
      <w:ind w:left="1163" w:hanging="454"/>
    </w:pPr>
    <w:rPr>
      <w:color w:val="000000"/>
    </w:rPr>
  </w:style>
  <w:style w:type="paragraph" w:customStyle="1" w:styleId="Listepuces1">
    <w:name w:val="Liste à puces1"/>
    <w:basedOn w:val="Normal"/>
    <w:rsid w:val="00D034E5"/>
    <w:pPr>
      <w:ind w:left="1418" w:hanging="284"/>
    </w:pPr>
  </w:style>
  <w:style w:type="paragraph" w:customStyle="1" w:styleId="Finliste">
    <w:name w:val="Finliste"/>
    <w:basedOn w:val="Listepuces1"/>
    <w:rsid w:val="00D034E5"/>
    <w:pPr>
      <w:spacing w:after="240"/>
    </w:pPr>
  </w:style>
  <w:style w:type="paragraph" w:styleId="FootnoteText">
    <w:name w:val="footnote text"/>
    <w:link w:val="FootnoteTextChar"/>
    <w:semiHidden/>
    <w:rsid w:val="00D034E5"/>
    <w:pPr>
      <w:spacing w:after="192" w:line="200" w:lineRule="atLeast"/>
      <w:jc w:val="both"/>
    </w:pPr>
    <w:rPr>
      <w:sz w:val="16"/>
      <w:lang w:val="fr-FR"/>
    </w:rPr>
  </w:style>
  <w:style w:type="character" w:customStyle="1" w:styleId="FootnoteTextChar">
    <w:name w:val="Footnote Text Char"/>
    <w:link w:val="FootnoteText"/>
    <w:semiHidden/>
    <w:rsid w:val="00186DDE"/>
    <w:rPr>
      <w:sz w:val="16"/>
      <w:lang w:val="fr-FR"/>
    </w:rPr>
  </w:style>
  <w:style w:type="paragraph" w:customStyle="1" w:styleId="Sous-retraitE2">
    <w:name w:val="Sous-retrait E2"/>
    <w:basedOn w:val="E2"/>
    <w:rsid w:val="00D034E5"/>
    <w:pPr>
      <w:spacing w:after="160"/>
      <w:ind w:left="907" w:firstLine="0"/>
    </w:pPr>
  </w:style>
  <w:style w:type="paragraph" w:customStyle="1" w:styleId="Sous-retraitE3">
    <w:name w:val="Sous-retrait E3"/>
    <w:basedOn w:val="E3"/>
    <w:rsid w:val="00D034E5"/>
    <w:pPr>
      <w:spacing w:after="160"/>
      <w:ind w:left="1247" w:firstLine="0"/>
    </w:pPr>
  </w:style>
  <w:style w:type="paragraph" w:customStyle="1" w:styleId="E3">
    <w:name w:val="E3"/>
    <w:basedOn w:val="Normal"/>
    <w:rsid w:val="00D034E5"/>
    <w:pPr>
      <w:ind w:left="1248" w:hanging="284"/>
    </w:pPr>
  </w:style>
  <w:style w:type="paragraph" w:customStyle="1" w:styleId="Trait">
    <w:name w:val="Trait"/>
    <w:basedOn w:val="Normal"/>
    <w:rsid w:val="00D034E5"/>
    <w:pPr>
      <w:spacing w:after="480"/>
      <w:jc w:val="center"/>
    </w:pPr>
    <w:rPr>
      <w:b/>
      <w:sz w:val="28"/>
    </w:rPr>
  </w:style>
  <w:style w:type="paragraph" w:customStyle="1" w:styleId="Piedpage">
    <w:name w:val="Pied page"/>
    <w:basedOn w:val="Header"/>
    <w:rsid w:val="00D034E5"/>
    <w:pPr>
      <w:spacing w:line="240" w:lineRule="atLeast"/>
      <w:ind w:left="-1134" w:right="-1134"/>
    </w:pPr>
  </w:style>
  <w:style w:type="paragraph" w:customStyle="1" w:styleId="TITRESOMMAIRE">
    <w:name w:val="TITRE SOMMAIRE"/>
    <w:basedOn w:val="Header"/>
    <w:rsid w:val="00D034E5"/>
    <w:pPr>
      <w:tabs>
        <w:tab w:val="clear" w:pos="4536"/>
        <w:tab w:val="clear" w:pos="9072"/>
      </w:tabs>
      <w:spacing w:before="960" w:after="480"/>
    </w:pPr>
    <w:rPr>
      <w:b/>
      <w:sz w:val="28"/>
    </w:rPr>
  </w:style>
  <w:style w:type="paragraph" w:customStyle="1" w:styleId="CHAPITRE">
    <w:name w:val="CHAPITRE"/>
    <w:basedOn w:val="Header"/>
    <w:rsid w:val="00D034E5"/>
    <w:pPr>
      <w:tabs>
        <w:tab w:val="clear" w:pos="4536"/>
        <w:tab w:val="clear" w:pos="9072"/>
      </w:tabs>
      <w:spacing w:before="240" w:after="720"/>
    </w:pPr>
    <w:rPr>
      <w:b/>
      <w:caps/>
      <w:sz w:val="36"/>
    </w:rPr>
  </w:style>
  <w:style w:type="paragraph" w:customStyle="1" w:styleId="TITRECHAPITRE">
    <w:name w:val="TITRE CHAPITRE"/>
    <w:basedOn w:val="Header"/>
    <w:rsid w:val="00D034E5"/>
    <w:pPr>
      <w:tabs>
        <w:tab w:val="clear" w:pos="4536"/>
        <w:tab w:val="clear" w:pos="9072"/>
      </w:tabs>
      <w:spacing w:before="240" w:after="480"/>
    </w:pPr>
    <w:rPr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D034E5"/>
    <w:pPr>
      <w:spacing w:before="0" w:after="200"/>
    </w:pPr>
    <w:rPr>
      <w:b/>
      <w:bCs/>
      <w:color w:val="4F81BD"/>
      <w:sz w:val="18"/>
      <w:szCs w:val="18"/>
    </w:rPr>
  </w:style>
  <w:style w:type="paragraph" w:customStyle="1" w:styleId="para1">
    <w:name w:val="para1"/>
    <w:basedOn w:val="Normal"/>
    <w:rsid w:val="00D034E5"/>
    <w:pPr>
      <w:ind w:firstLine="567"/>
      <w:jc w:val="both"/>
    </w:pPr>
    <w:rPr>
      <w:sz w:val="24"/>
    </w:rPr>
  </w:style>
  <w:style w:type="character" w:styleId="PageNumber">
    <w:name w:val="page number"/>
    <w:basedOn w:val="DefaultParagraphFont"/>
    <w:rsid w:val="00D034E5"/>
  </w:style>
  <w:style w:type="character" w:styleId="CommentReference">
    <w:name w:val="annotation reference"/>
    <w:semiHidden/>
    <w:rsid w:val="00D034E5"/>
    <w:rPr>
      <w:sz w:val="16"/>
    </w:rPr>
  </w:style>
  <w:style w:type="paragraph" w:styleId="CommentText">
    <w:name w:val="annotation text"/>
    <w:basedOn w:val="Normal"/>
    <w:link w:val="CommentTextChar"/>
    <w:semiHidden/>
    <w:rsid w:val="00D034E5"/>
    <w:rPr>
      <w:rFonts w:cs="Times New Roman"/>
      <w:lang w:val="x-none"/>
    </w:rPr>
  </w:style>
  <w:style w:type="character" w:customStyle="1" w:styleId="CommentTextChar">
    <w:name w:val="Comment Text Char"/>
    <w:link w:val="CommentText"/>
    <w:semiHidden/>
    <w:rsid w:val="00E45920"/>
    <w:rPr>
      <w:rFonts w:ascii="Calibri" w:hAnsi="Calibri" w:cs="Calibri"/>
      <w:sz w:val="22"/>
      <w:szCs w:val="22"/>
      <w:lang w:eastAsia="zh-CN"/>
    </w:rPr>
  </w:style>
  <w:style w:type="character" w:styleId="FootnoteReference">
    <w:name w:val="footnote reference"/>
    <w:semiHidden/>
    <w:rsid w:val="00D034E5"/>
    <w:rPr>
      <w:vertAlign w:val="superscript"/>
    </w:rPr>
  </w:style>
  <w:style w:type="paragraph" w:customStyle="1" w:styleId="Norm-0-c">
    <w:name w:val="Norm-0-c"/>
    <w:basedOn w:val="Normal"/>
    <w:rsid w:val="00D034E5"/>
    <w:pPr>
      <w:jc w:val="center"/>
    </w:pPr>
  </w:style>
  <w:style w:type="paragraph" w:customStyle="1" w:styleId="Norm-0-g">
    <w:name w:val="Norm-0-g"/>
    <w:basedOn w:val="Normal"/>
    <w:rsid w:val="00D034E5"/>
  </w:style>
  <w:style w:type="paragraph" w:customStyle="1" w:styleId="norm">
    <w:name w:val="norm"/>
    <w:basedOn w:val="Normal"/>
    <w:rsid w:val="00D034E5"/>
    <w:pPr>
      <w:spacing w:before="60" w:after="60"/>
      <w:ind w:left="709"/>
      <w:jc w:val="both"/>
    </w:pPr>
  </w:style>
  <w:style w:type="paragraph" w:customStyle="1" w:styleId="Soustitre5">
    <w:name w:val="Sous titre 5"/>
    <w:basedOn w:val="Normal"/>
    <w:rsid w:val="00D034E5"/>
    <w:pPr>
      <w:tabs>
        <w:tab w:val="num" w:pos="360"/>
      </w:tabs>
      <w:ind w:left="360" w:hanging="360"/>
    </w:pPr>
    <w:rPr>
      <w:lang w:eastAsia="fr-FR"/>
    </w:rPr>
  </w:style>
  <w:style w:type="paragraph" w:customStyle="1" w:styleId="Specificationbody">
    <w:name w:val="Specification body"/>
    <w:basedOn w:val="Normal"/>
    <w:qFormat/>
    <w:rsid w:val="00D034E5"/>
    <w:pPr>
      <w:widowControl w:val="0"/>
      <w:adjustRightInd w:val="0"/>
      <w:ind w:left="397"/>
      <w:jc w:val="both"/>
      <w:textAlignment w:val="baseline"/>
    </w:pPr>
    <w:rPr>
      <w:lang w:eastAsia="fr-FR"/>
    </w:rPr>
  </w:style>
  <w:style w:type="paragraph" w:customStyle="1" w:styleId="CList">
    <w:name w:val="CList"/>
    <w:basedOn w:val="Normal"/>
    <w:rsid w:val="00D034E5"/>
    <w:pPr>
      <w:tabs>
        <w:tab w:val="num" w:pos="405"/>
      </w:tabs>
      <w:ind w:left="405" w:hanging="360"/>
      <w:jc w:val="both"/>
    </w:pPr>
    <w:rPr>
      <w:lang w:eastAsia="fr-FR"/>
    </w:rPr>
  </w:style>
  <w:style w:type="paragraph" w:styleId="BodyText">
    <w:name w:val="Body Text"/>
    <w:aliases w:val="_FSBody Text"/>
    <w:basedOn w:val="FSBodyText"/>
    <w:next w:val="Normal"/>
    <w:link w:val="BodyTextChar"/>
    <w:uiPriority w:val="99"/>
    <w:qFormat/>
    <w:rsid w:val="00D034E5"/>
    <w:rPr>
      <w:rFonts w:cs="Times New Roman"/>
      <w:lang w:val="x-none"/>
    </w:rPr>
  </w:style>
  <w:style w:type="paragraph" w:customStyle="1" w:styleId="FSBodyText">
    <w:name w:val="_FSBodyText"/>
    <w:basedOn w:val="Normal"/>
    <w:link w:val="FSBodyTextChar"/>
    <w:qFormat/>
    <w:rsid w:val="00D034E5"/>
    <w:pPr>
      <w:ind w:left="851"/>
    </w:pPr>
  </w:style>
  <w:style w:type="character" w:customStyle="1" w:styleId="FSBodyTextChar">
    <w:name w:val="_FSBodyText Char"/>
    <w:link w:val="FSBodyText"/>
    <w:rsid w:val="00186DDE"/>
    <w:rPr>
      <w:rFonts w:ascii="Calibri" w:hAnsi="Calibri" w:cs="Calibri"/>
      <w:sz w:val="22"/>
      <w:szCs w:val="22"/>
      <w:lang w:val="en-US" w:eastAsia="zh-CN"/>
    </w:rPr>
  </w:style>
  <w:style w:type="character" w:customStyle="1" w:styleId="BodyTextChar">
    <w:name w:val="Body Text Char"/>
    <w:aliases w:val="_FSBody Text Char"/>
    <w:link w:val="BodyText"/>
    <w:uiPriority w:val="99"/>
    <w:rsid w:val="00CA7AA1"/>
    <w:rPr>
      <w:rFonts w:ascii="Calibri" w:hAnsi="Calibri" w:cs="Calibri"/>
      <w:sz w:val="22"/>
      <w:szCs w:val="22"/>
      <w:lang w:eastAsia="zh-CN"/>
    </w:rPr>
  </w:style>
  <w:style w:type="paragraph" w:styleId="BodyText2">
    <w:name w:val="Body Text 2"/>
    <w:basedOn w:val="Normal"/>
    <w:link w:val="BodyText2Char"/>
    <w:rsid w:val="00D034E5"/>
    <w:pPr>
      <w:jc w:val="center"/>
    </w:pPr>
    <w:rPr>
      <w:i/>
      <w:iCs/>
      <w:sz w:val="16"/>
    </w:rPr>
  </w:style>
  <w:style w:type="character" w:customStyle="1" w:styleId="BodyText2Char">
    <w:name w:val="Body Text 2 Char"/>
    <w:link w:val="BodyText2"/>
    <w:rsid w:val="00186DDE"/>
    <w:rPr>
      <w:rFonts w:ascii="Calibri" w:hAnsi="Calibri" w:cs="Calibri"/>
      <w:i/>
      <w:iCs/>
      <w:sz w:val="16"/>
      <w:szCs w:val="22"/>
      <w:lang w:val="en-US" w:eastAsia="zh-CN"/>
    </w:rPr>
  </w:style>
  <w:style w:type="paragraph" w:styleId="BalloonText">
    <w:name w:val="Balloon Text"/>
    <w:basedOn w:val="Normal"/>
    <w:link w:val="BalloonTextChar"/>
    <w:semiHidden/>
    <w:rsid w:val="00D03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86DDE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rsid w:val="00D034E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Symbol" w:hAnsi="Symbol"/>
        <w:b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paragraph" w:styleId="DocumentMap">
    <w:name w:val="Document Map"/>
    <w:basedOn w:val="Normal"/>
    <w:link w:val="DocumentMapChar"/>
    <w:semiHidden/>
    <w:rsid w:val="00D034E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rsid w:val="00186DDE"/>
    <w:rPr>
      <w:rFonts w:ascii="Tahoma" w:hAnsi="Tahoma" w:cs="Tahoma"/>
      <w:sz w:val="22"/>
      <w:szCs w:val="22"/>
      <w:shd w:val="clear" w:color="auto" w:fill="000080"/>
      <w:lang w:val="en-US" w:eastAsia="zh-CN"/>
    </w:rPr>
  </w:style>
  <w:style w:type="paragraph" w:customStyle="1" w:styleId="Default">
    <w:name w:val="Default"/>
    <w:rsid w:val="00D034E5"/>
    <w:pPr>
      <w:autoSpaceDE w:val="0"/>
      <w:autoSpaceDN w:val="0"/>
      <w:adjustRightInd w:val="0"/>
    </w:pPr>
    <w:rPr>
      <w:rFonts w:ascii="EU Albertina" w:hAnsi="EU Albertina" w:cs="EU Albertina"/>
      <w:color w:val="000000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34E5"/>
    <w:rPr>
      <w:b/>
      <w:bCs/>
    </w:rPr>
  </w:style>
  <w:style w:type="character" w:customStyle="1" w:styleId="CommentSubjectChar">
    <w:name w:val="Comment Subject Char"/>
    <w:link w:val="CommentSubject"/>
    <w:semiHidden/>
    <w:rsid w:val="00186DDE"/>
    <w:rPr>
      <w:rFonts w:ascii="Calibri" w:hAnsi="Calibri"/>
      <w:b/>
      <w:bCs/>
      <w:sz w:val="22"/>
      <w:szCs w:val="22"/>
      <w:lang w:val="x-none" w:eastAsia="zh-CN"/>
    </w:rPr>
  </w:style>
  <w:style w:type="paragraph" w:customStyle="1" w:styleId="NormalBold">
    <w:name w:val="Normal + Bold"/>
    <w:basedOn w:val="Heading4"/>
    <w:rsid w:val="00D034E5"/>
    <w:pPr>
      <w:keepNext w:val="0"/>
      <w:numPr>
        <w:numId w:val="0"/>
      </w:numPr>
      <w:tabs>
        <w:tab w:val="num" w:pos="-31614"/>
      </w:tabs>
      <w:spacing w:before="240" w:after="0"/>
    </w:pPr>
  </w:style>
  <w:style w:type="paragraph" w:customStyle="1" w:styleId="Heading1Number">
    <w:name w:val="Heading 1 Number"/>
    <w:basedOn w:val="Normal"/>
    <w:rsid w:val="00D034E5"/>
  </w:style>
  <w:style w:type="paragraph" w:customStyle="1" w:styleId="BodyText1">
    <w:name w:val="Body Text 1"/>
    <w:basedOn w:val="Normal"/>
    <w:rsid w:val="00D034E5"/>
    <w:pPr>
      <w:ind w:left="851"/>
      <w:jc w:val="both"/>
    </w:pPr>
  </w:style>
  <w:style w:type="character" w:styleId="Strong">
    <w:name w:val="Strong"/>
    <w:uiPriority w:val="22"/>
    <w:qFormat/>
    <w:rsid w:val="00D034E5"/>
    <w:rPr>
      <w:b/>
      <w:bCs/>
    </w:rPr>
  </w:style>
  <w:style w:type="paragraph" w:customStyle="1" w:styleId="Tablenormal0">
    <w:name w:val="Table normal"/>
    <w:basedOn w:val="Normal"/>
    <w:link w:val="TablenormalChar"/>
    <w:rsid w:val="00D034E5"/>
    <w:pPr>
      <w:spacing w:before="60" w:after="60"/>
    </w:pPr>
    <w:rPr>
      <w:rFonts w:cs="Arabic Transparent"/>
      <w:bCs/>
      <w:sz w:val="18"/>
      <w:lang w:val="x-none" w:bidi="ar-EG"/>
    </w:rPr>
  </w:style>
  <w:style w:type="character" w:customStyle="1" w:styleId="TablenormalChar">
    <w:name w:val="Table normal Char"/>
    <w:link w:val="Tablenormal0"/>
    <w:rsid w:val="00A677B8"/>
    <w:rPr>
      <w:rFonts w:ascii="Calibri" w:hAnsi="Calibri" w:cs="Arabic Transparent"/>
      <w:bCs/>
      <w:sz w:val="18"/>
      <w:szCs w:val="22"/>
      <w:lang w:eastAsia="zh-CN" w:bidi="ar-EG"/>
    </w:rPr>
  </w:style>
  <w:style w:type="paragraph" w:customStyle="1" w:styleId="Tableheading">
    <w:name w:val="Table heading"/>
    <w:basedOn w:val="Normal"/>
    <w:rsid w:val="00D034E5"/>
    <w:pPr>
      <w:spacing w:before="60" w:after="60"/>
      <w:ind w:left="49"/>
      <w:jc w:val="center"/>
    </w:pPr>
    <w:rPr>
      <w:rFonts w:cs="Arial"/>
      <w:b/>
      <w:bCs/>
      <w:lang w:bidi="ar-EG"/>
    </w:rPr>
  </w:style>
  <w:style w:type="character" w:styleId="Hyperlink">
    <w:name w:val="Hyperlink"/>
    <w:uiPriority w:val="99"/>
    <w:rsid w:val="00D034E5"/>
    <w:rPr>
      <w:color w:val="0000FF"/>
      <w:u w:val="single"/>
    </w:rPr>
  </w:style>
  <w:style w:type="character" w:styleId="FollowedHyperlink">
    <w:name w:val="FollowedHyperlink"/>
    <w:rsid w:val="00D034E5"/>
    <w:rPr>
      <w:color w:val="800080"/>
      <w:u w:val="single"/>
    </w:rPr>
  </w:style>
  <w:style w:type="paragraph" w:customStyle="1" w:styleId="CoverPageside">
    <w:name w:val="Cover Page side"/>
    <w:basedOn w:val="Normal"/>
    <w:rsid w:val="00D034E5"/>
    <w:pPr>
      <w:jc w:val="right"/>
    </w:pPr>
    <w:rPr>
      <w:rFonts w:ascii="Futura Heavy" w:hAnsi="Futura Heavy" w:cs="Futura Book"/>
      <w:b/>
      <w:caps/>
      <w:noProof/>
      <w:sz w:val="56"/>
      <w:szCs w:val="56"/>
      <w:lang w:eastAsia="fr-FR"/>
    </w:rPr>
  </w:style>
  <w:style w:type="paragraph" w:customStyle="1" w:styleId="CopyrightSection">
    <w:name w:val="CopyrightSection"/>
    <w:autoRedefine/>
    <w:rsid w:val="00D034E5"/>
    <w:pPr>
      <w:tabs>
        <w:tab w:val="center" w:pos="4500"/>
        <w:tab w:val="right" w:pos="9071"/>
      </w:tabs>
      <w:spacing w:before="40" w:after="20"/>
      <w:jc w:val="center"/>
    </w:pPr>
    <w:rPr>
      <w:rFonts w:ascii="Futura Lt BT" w:hAnsi="Futura Lt BT"/>
      <w:sz w:val="16"/>
      <w:szCs w:val="18"/>
      <w:lang w:eastAsia="ar-SA"/>
    </w:rPr>
  </w:style>
  <w:style w:type="paragraph" w:customStyle="1" w:styleId="HeaderF">
    <w:name w:val="Header F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smallCaps/>
      <w:noProof/>
      <w:sz w:val="24"/>
      <w:szCs w:val="24"/>
      <w:lang w:eastAsia="fr-FR"/>
    </w:rPr>
  </w:style>
  <w:style w:type="paragraph" w:customStyle="1" w:styleId="HeaderFootermedium">
    <w:name w:val="Header/Footer medium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noProof/>
      <w:szCs w:val="18"/>
      <w:lang w:val="en-CA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D034E5"/>
    <w:pPr>
      <w:spacing w:before="240" w:after="60"/>
      <w:outlineLvl w:val="0"/>
    </w:pPr>
    <w:rPr>
      <w:rFonts w:ascii="Arial" w:hAnsi="Arial" w:cs="Times New Roman"/>
      <w:b/>
      <w:bCs/>
      <w:kern w:val="28"/>
      <w:sz w:val="48"/>
      <w:szCs w:val="32"/>
      <w:lang w:val="en-GB" w:eastAsia="en-GB"/>
    </w:rPr>
  </w:style>
  <w:style w:type="character" w:customStyle="1" w:styleId="TitleChar">
    <w:name w:val="Title Char"/>
    <w:link w:val="Title"/>
    <w:uiPriority w:val="10"/>
    <w:rsid w:val="00CA7AA1"/>
    <w:rPr>
      <w:rFonts w:cs="Arial"/>
      <w:b/>
      <w:bCs/>
      <w:kern w:val="28"/>
      <w:sz w:val="48"/>
      <w:szCs w:val="32"/>
      <w:lang w:val="en-GB" w:eastAsia="en-GB"/>
    </w:rPr>
  </w:style>
  <w:style w:type="paragraph" w:customStyle="1" w:styleId="mytable">
    <w:name w:val="mytable"/>
    <w:basedOn w:val="Normal"/>
    <w:rsid w:val="00D034E5"/>
    <w:pPr>
      <w:jc w:val="center"/>
    </w:pPr>
    <w:rPr>
      <w:b/>
      <w:bCs/>
    </w:rPr>
  </w:style>
  <w:style w:type="paragraph" w:styleId="Index1">
    <w:name w:val="index 1"/>
    <w:basedOn w:val="Normal"/>
    <w:next w:val="Normal"/>
    <w:autoRedefine/>
    <w:semiHidden/>
    <w:rsid w:val="00D034E5"/>
  </w:style>
  <w:style w:type="paragraph" w:customStyle="1" w:styleId="CoverAddress">
    <w:name w:val="Cover Address"/>
    <w:rsid w:val="00D034E5"/>
    <w:rPr>
      <w:rFonts w:ascii="Futura Book" w:hAnsi="Futura Book" w:cs="Futura Book"/>
      <w:sz w:val="24"/>
      <w:szCs w:val="24"/>
      <w:lang w:eastAsia="fr-FR"/>
    </w:rPr>
  </w:style>
  <w:style w:type="paragraph" w:customStyle="1" w:styleId="FooterF">
    <w:name w:val="Footer F"/>
    <w:basedOn w:val="Normal"/>
    <w:rsid w:val="00D034E5"/>
    <w:pPr>
      <w:jc w:val="center"/>
    </w:pPr>
    <w:rPr>
      <w:rFonts w:ascii="Futura Book" w:hAnsi="Futura Book" w:cs="Arial"/>
      <w:noProof/>
      <w:sz w:val="16"/>
      <w:szCs w:val="16"/>
      <w:lang w:eastAsia="fr-FR"/>
    </w:rPr>
  </w:style>
  <w:style w:type="paragraph" w:customStyle="1" w:styleId="CoverPagemisc">
    <w:name w:val="Cover Page misc"/>
    <w:basedOn w:val="Normal"/>
    <w:rsid w:val="00D034E5"/>
    <w:rPr>
      <w:rFonts w:ascii="Futura Heavy" w:hAnsi="Futura Heavy" w:cs="Arial"/>
      <w:sz w:val="32"/>
      <w:szCs w:val="32"/>
      <w:lang w:eastAsia="fr-FR"/>
    </w:rPr>
  </w:style>
  <w:style w:type="character" w:customStyle="1" w:styleId="CoverPageChar">
    <w:name w:val="Cover Page Char"/>
    <w:rsid w:val="00D034E5"/>
    <w:rPr>
      <w:rFonts w:ascii="Tahoma" w:hAnsi="Tahoma"/>
      <w:b/>
      <w:sz w:val="40"/>
      <w:lang w:val="en-GB" w:eastAsia="en-US" w:bidi="ar-SA"/>
    </w:rPr>
  </w:style>
  <w:style w:type="paragraph" w:customStyle="1" w:styleId="Bullet1">
    <w:name w:val="Bullet 1"/>
    <w:basedOn w:val="Normal"/>
    <w:qFormat/>
    <w:rsid w:val="00CA7AA1"/>
    <w:pPr>
      <w:numPr>
        <w:numId w:val="1"/>
      </w:numPr>
      <w:jc w:val="both"/>
    </w:pPr>
  </w:style>
  <w:style w:type="paragraph" w:customStyle="1" w:styleId="SpecificationbodyHeading">
    <w:name w:val="Specification body Heading"/>
    <w:basedOn w:val="Specificationbody"/>
    <w:next w:val="Specificationbody"/>
    <w:qFormat/>
    <w:rsid w:val="00D034E5"/>
    <w:pPr>
      <w:ind w:left="0"/>
    </w:pPr>
    <w:rPr>
      <w:rFonts w:eastAsia="Times New Roman"/>
      <w:b/>
      <w:bCs/>
    </w:rPr>
  </w:style>
  <w:style w:type="paragraph" w:customStyle="1" w:styleId="Interface-SEC">
    <w:name w:val="Interface-SEC"/>
    <w:basedOn w:val="Normal"/>
    <w:next w:val="Normal"/>
    <w:rsid w:val="00D034E5"/>
    <w:pPr>
      <w:tabs>
        <w:tab w:val="num" w:pos="0"/>
      </w:tabs>
      <w:ind w:left="1080" w:hanging="360"/>
    </w:pPr>
    <w:rPr>
      <w:b/>
    </w:rPr>
  </w:style>
  <w:style w:type="paragraph" w:customStyle="1" w:styleId="Interface-CFG">
    <w:name w:val="Interface-CFG"/>
    <w:basedOn w:val="Normal"/>
    <w:next w:val="Normal"/>
    <w:rsid w:val="00D034E5"/>
    <w:pPr>
      <w:ind w:left="1080" w:hanging="360"/>
    </w:pPr>
    <w:rPr>
      <w:b/>
    </w:rPr>
  </w:style>
  <w:style w:type="paragraph" w:styleId="ListParagraph">
    <w:name w:val="List Paragraph"/>
    <w:basedOn w:val="FSBodyText"/>
    <w:link w:val="ListParagraphChar"/>
    <w:uiPriority w:val="34"/>
    <w:qFormat/>
    <w:rsid w:val="00D034E5"/>
    <w:pPr>
      <w:ind w:hanging="284"/>
    </w:pPr>
    <w:rPr>
      <w:rFonts w:cs="Times New Roman"/>
      <w:lang w:val="x-none"/>
    </w:rPr>
  </w:style>
  <w:style w:type="character" w:customStyle="1" w:styleId="ListParagraphChar">
    <w:name w:val="List Paragraph Char"/>
    <w:link w:val="ListParagraph"/>
    <w:uiPriority w:val="34"/>
    <w:rsid w:val="00193058"/>
    <w:rPr>
      <w:rFonts w:ascii="Calibri" w:hAnsi="Calibri" w:cs="Calibri"/>
      <w:sz w:val="22"/>
      <w:szCs w:val="22"/>
      <w:lang w:eastAsia="zh-CN"/>
    </w:rPr>
  </w:style>
  <w:style w:type="table" w:styleId="TableClassic1">
    <w:name w:val="Table Classic 1"/>
    <w:basedOn w:val="TableNormal"/>
    <w:rsid w:val="006B3FB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3">
    <w:name w:val="Medium Grid 3 Accent 3"/>
    <w:basedOn w:val="TableNormal"/>
    <w:uiPriority w:val="69"/>
    <w:rsid w:val="006B3FB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TableSimple2">
    <w:name w:val="Table Simple 2"/>
    <w:basedOn w:val="TableNormal"/>
    <w:rsid w:val="006B3FB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4942B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4E5"/>
    <w:pPr>
      <w:keepLines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eastAsia="MS Gothic" w:hAnsi="Cambria" w:cs="Times New Roman"/>
      <w:bCs/>
      <w:color w:val="365F91"/>
      <w:szCs w:val="28"/>
      <w:lang w:val="en-US" w:eastAsia="ja-JP"/>
    </w:rPr>
  </w:style>
  <w:style w:type="paragraph" w:customStyle="1" w:styleId="StyleJustifi">
    <w:name w:val="Style Justifié"/>
    <w:basedOn w:val="Normal"/>
    <w:rsid w:val="00086F0C"/>
    <w:pPr>
      <w:tabs>
        <w:tab w:val="num" w:pos="284"/>
      </w:tabs>
      <w:jc w:val="both"/>
    </w:pPr>
    <w:rPr>
      <w:rFonts w:eastAsia="Times New Roman" w:cs="Arabic Transparent"/>
      <w:bCs/>
      <w:lang w:bidi="ar-EG"/>
    </w:rPr>
  </w:style>
  <w:style w:type="paragraph" w:customStyle="1" w:styleId="ErrorMessage">
    <w:name w:val="Error Message"/>
    <w:basedOn w:val="Normal"/>
    <w:qFormat/>
    <w:rsid w:val="00D034E5"/>
    <w:pPr>
      <w:ind w:left="720" w:hanging="360"/>
    </w:pPr>
  </w:style>
  <w:style w:type="paragraph" w:customStyle="1" w:styleId="Bullet2">
    <w:name w:val="Bullet 2"/>
    <w:basedOn w:val="Bullet1"/>
    <w:qFormat/>
    <w:rsid w:val="00CA7AA1"/>
    <w:pPr>
      <w:numPr>
        <w:numId w:val="0"/>
      </w:numPr>
    </w:pPr>
  </w:style>
  <w:style w:type="paragraph" w:customStyle="1" w:styleId="Specificationheader">
    <w:name w:val="Specification header"/>
    <w:basedOn w:val="Specificationbody"/>
    <w:next w:val="Specificationbody"/>
    <w:qFormat/>
    <w:rsid w:val="00D034E5"/>
    <w:pPr>
      <w:ind w:left="0"/>
    </w:pPr>
    <w:rPr>
      <w:b/>
    </w:rPr>
  </w:style>
  <w:style w:type="paragraph" w:customStyle="1" w:styleId="FooterFS">
    <w:name w:val="FooterFS"/>
    <w:basedOn w:val="Normal"/>
    <w:link w:val="FooterFSChar"/>
    <w:qFormat/>
    <w:rsid w:val="00CA7AA1"/>
    <w:pPr>
      <w:jc w:val="center"/>
    </w:pPr>
    <w:rPr>
      <w:rFonts w:cs="Times New Roman"/>
      <w:sz w:val="20"/>
      <w:szCs w:val="20"/>
    </w:rPr>
  </w:style>
  <w:style w:type="character" w:customStyle="1" w:styleId="FooterFSChar">
    <w:name w:val="FooterFS Char"/>
    <w:link w:val="FooterFS"/>
    <w:rsid w:val="00CA7AA1"/>
    <w:rPr>
      <w:rFonts w:ascii="Calibri" w:hAnsi="Calibri" w:cs="Calibri"/>
      <w:lang w:val="en-US" w:eastAsia="zh-CN"/>
    </w:rPr>
  </w:style>
  <w:style w:type="paragraph" w:customStyle="1" w:styleId="HeaderFS">
    <w:name w:val="HeaderFS"/>
    <w:basedOn w:val="HeaderF"/>
    <w:link w:val="HeaderFSChar"/>
    <w:qFormat/>
    <w:rsid w:val="00CA7AA1"/>
    <w:rPr>
      <w:rFonts w:ascii="Calibri" w:hAnsi="Calibri" w:cs="Times New Roman"/>
      <w:noProof w:val="0"/>
      <w:lang w:eastAsia="x-none"/>
    </w:rPr>
  </w:style>
  <w:style w:type="character" w:customStyle="1" w:styleId="HeaderFSChar">
    <w:name w:val="HeaderFS Char"/>
    <w:link w:val="HeaderFS"/>
    <w:rsid w:val="00CA7AA1"/>
    <w:rPr>
      <w:rFonts w:ascii="Calibri" w:hAnsi="Calibri" w:cs="Calibri"/>
      <w:smallCaps/>
      <w:sz w:val="24"/>
      <w:szCs w:val="24"/>
      <w:lang w:val="en-US"/>
    </w:rPr>
  </w:style>
  <w:style w:type="paragraph" w:customStyle="1" w:styleId="FSTableText">
    <w:name w:val="FSTableText"/>
    <w:basedOn w:val="Normal"/>
    <w:link w:val="FSTableTextChar"/>
    <w:qFormat/>
    <w:rsid w:val="00CA7AA1"/>
    <w:pPr>
      <w:spacing w:before="60" w:after="60"/>
    </w:pPr>
    <w:rPr>
      <w:rFonts w:cs="Times New Roman"/>
      <w:noProof/>
    </w:rPr>
  </w:style>
  <w:style w:type="character" w:customStyle="1" w:styleId="FSTableTextChar">
    <w:name w:val="FSTableText Char"/>
    <w:link w:val="FSTableText"/>
    <w:rsid w:val="00CA7AA1"/>
    <w:rPr>
      <w:rFonts w:ascii="Calibri" w:hAnsi="Calibri" w:cs="Calibri"/>
      <w:noProof/>
      <w:sz w:val="22"/>
      <w:szCs w:val="22"/>
      <w:lang w:val="en-US" w:eastAsia="zh-CN"/>
    </w:rPr>
  </w:style>
  <w:style w:type="paragraph" w:customStyle="1" w:styleId="FSBulletList">
    <w:name w:val="FSBulletList"/>
    <w:basedOn w:val="ListParagraph"/>
    <w:link w:val="FSBulletListChar"/>
    <w:qFormat/>
    <w:rsid w:val="00CA7AA1"/>
    <w:pPr>
      <w:tabs>
        <w:tab w:val="left" w:pos="1134"/>
      </w:tabs>
      <w:spacing w:before="60" w:after="60"/>
      <w:ind w:left="1135"/>
    </w:pPr>
    <w:rPr>
      <w:lang w:val="en-US"/>
    </w:rPr>
  </w:style>
  <w:style w:type="character" w:customStyle="1" w:styleId="FSBulletListChar">
    <w:name w:val="FSBulletList Char"/>
    <w:link w:val="FSBulletList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FSBodyText0">
    <w:name w:val="FSBodyText"/>
    <w:basedOn w:val="Normal"/>
    <w:link w:val="FSBodyTextChar0"/>
    <w:qFormat/>
    <w:rsid w:val="00CA7AA1"/>
    <w:pPr>
      <w:ind w:left="851"/>
    </w:pPr>
    <w:rPr>
      <w:rFonts w:cs="Times New Roman"/>
    </w:rPr>
  </w:style>
  <w:style w:type="character" w:customStyle="1" w:styleId="FSBodyTextChar0">
    <w:name w:val="FSBodyText Char"/>
    <w:link w:val="FSBodyText0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HeadingBar">
    <w:name w:val="Heading Bar"/>
    <w:basedOn w:val="Normal"/>
    <w:next w:val="Normal"/>
    <w:qFormat/>
    <w:rsid w:val="00D034E5"/>
    <w:pPr>
      <w:keepNext/>
      <w:keepLines/>
      <w:shd w:val="solid" w:color="006600" w:fill="auto"/>
      <w:spacing w:before="240" w:after="0"/>
      <w:ind w:right="8389"/>
    </w:pPr>
    <w:rPr>
      <w:rFonts w:ascii="Times New Roman" w:hAnsi="Times New Roman"/>
      <w:color w:val="FFFFFF"/>
      <w:sz w:val="8"/>
      <w:szCs w:val="20"/>
      <w:lang w:val="en-GB" w:eastAsia="en-GB"/>
    </w:rPr>
  </w:style>
  <w:style w:type="paragraph" w:customStyle="1" w:styleId="Changerecordstyle">
    <w:name w:val="Change record style"/>
    <w:basedOn w:val="Heading3"/>
    <w:next w:val="Normal"/>
    <w:link w:val="contentsChar"/>
    <w:qFormat/>
    <w:rsid w:val="00D034E5"/>
    <w:pPr>
      <w:keepNext w:val="0"/>
      <w:widowControl w:val="0"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 w:cs="Times New Roman"/>
      <w:bCs/>
      <w:color w:val="006600"/>
      <w:sz w:val="28"/>
      <w:szCs w:val="28"/>
      <w:lang w:val="en-GB" w:eastAsia="nl-NL"/>
    </w:rPr>
  </w:style>
  <w:style w:type="character" w:customStyle="1" w:styleId="contentsChar">
    <w:name w:val="contents Char"/>
    <w:link w:val="Changerecordstyle"/>
    <w:locked/>
    <w:rsid w:val="00CA7AA1"/>
    <w:rPr>
      <w:rFonts w:ascii="Times New Roman" w:hAnsi="Times New Roman" w:cs="Calibri"/>
      <w:b/>
      <w:bCs/>
      <w:i/>
      <w:iCs/>
      <w:color w:val="006600"/>
      <w:sz w:val="28"/>
      <w:szCs w:val="28"/>
      <w:lang w:val="en-GB" w:eastAsia="nl-NL"/>
    </w:rPr>
  </w:style>
  <w:style w:type="paragraph" w:customStyle="1" w:styleId="FSTitle">
    <w:name w:val="FS Title"/>
    <w:basedOn w:val="Normal"/>
    <w:link w:val="FSTitleChar"/>
    <w:qFormat/>
    <w:rsid w:val="00CA7AA1"/>
    <w:pPr>
      <w:jc w:val="center"/>
    </w:pPr>
    <w:rPr>
      <w:rFonts w:ascii="Futura Md BT" w:hAnsi="Futura Md BT" w:cs="Times New Roman"/>
      <w:b/>
      <w:caps/>
      <w:noProof/>
      <w:sz w:val="56"/>
      <w:szCs w:val="56"/>
    </w:rPr>
  </w:style>
  <w:style w:type="character" w:customStyle="1" w:styleId="FSTitleChar">
    <w:name w:val="FS Title Char"/>
    <w:link w:val="FSTitle"/>
    <w:rsid w:val="00CA7AA1"/>
    <w:rPr>
      <w:rFonts w:ascii="Futura Md BT" w:hAnsi="Futura Md BT"/>
      <w:b/>
      <w:caps/>
      <w:noProof/>
      <w:sz w:val="56"/>
      <w:szCs w:val="56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E5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IntenseQuoteChar">
    <w:name w:val="Intense Quote Char"/>
    <w:link w:val="IntenseQuote"/>
    <w:uiPriority w:val="30"/>
    <w:rsid w:val="00F1005E"/>
    <w:rPr>
      <w:rFonts w:ascii="Calibri" w:hAnsi="Calibri" w:cs="Calibri"/>
      <w:b/>
      <w:bCs/>
      <w:i/>
      <w:iCs/>
      <w:color w:val="4F81BD"/>
      <w:sz w:val="22"/>
      <w:szCs w:val="22"/>
      <w:lang w:eastAsia="zh-CN"/>
    </w:rPr>
  </w:style>
  <w:style w:type="paragraph" w:customStyle="1" w:styleId="NotCustomisable">
    <w:name w:val="NotCustomisable"/>
    <w:basedOn w:val="Normal"/>
    <w:link w:val="NotCustomisableChar"/>
    <w:qFormat/>
    <w:rsid w:val="005D0859"/>
    <w:pPr>
      <w:shd w:val="clear" w:color="auto" w:fill="BFBFBF"/>
      <w:jc w:val="center"/>
    </w:pPr>
    <w:rPr>
      <w:rFonts w:cs="Times New Roman"/>
      <w:i/>
      <w:iCs/>
    </w:rPr>
  </w:style>
  <w:style w:type="character" w:customStyle="1" w:styleId="NotCustomisableChar">
    <w:name w:val="NotCustomisable Char"/>
    <w:link w:val="NotCustomisable"/>
    <w:rsid w:val="005D0859"/>
    <w:rPr>
      <w:rFonts w:ascii="Calibri" w:hAnsi="Calibri" w:cs="Calibri"/>
      <w:i/>
      <w:iCs/>
      <w:sz w:val="22"/>
      <w:szCs w:val="22"/>
      <w:shd w:val="clear" w:color="auto" w:fill="BFBFBF"/>
      <w:lang w:val="en-US" w:eastAsia="zh-CN"/>
    </w:rPr>
  </w:style>
  <w:style w:type="paragraph" w:styleId="ListBullet">
    <w:name w:val="List Bullet"/>
    <w:basedOn w:val="Normal"/>
    <w:link w:val="ListBulletChar"/>
    <w:rsid w:val="00D034E5"/>
    <w:pPr>
      <w:ind w:left="1440" w:hanging="360"/>
    </w:pPr>
  </w:style>
  <w:style w:type="character" w:customStyle="1" w:styleId="ListBulletChar">
    <w:name w:val="List Bullet Char"/>
    <w:link w:val="ListBullet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1">
    <w:name w:val="_FSBullet 1"/>
    <w:basedOn w:val="ListBullet"/>
    <w:qFormat/>
    <w:rsid w:val="00D034E5"/>
    <w:pPr>
      <w:ind w:left="720"/>
    </w:pPr>
  </w:style>
  <w:style w:type="paragraph" w:customStyle="1" w:styleId="FSBullet2">
    <w:name w:val="_FSBullet2"/>
    <w:basedOn w:val="FSBullet1"/>
    <w:link w:val="FSBullet2Char"/>
    <w:qFormat/>
    <w:rsid w:val="00D034E5"/>
    <w:pPr>
      <w:ind w:left="1424"/>
    </w:pPr>
  </w:style>
  <w:style w:type="character" w:customStyle="1" w:styleId="FSBullet2Char">
    <w:name w:val="_FSBullet2 Char"/>
    <w:link w:val="FS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List0">
    <w:name w:val="_FSBulletList"/>
    <w:basedOn w:val="ListParagraph"/>
    <w:link w:val="FSBulletListChar0"/>
    <w:rsid w:val="00D034E5"/>
    <w:pPr>
      <w:tabs>
        <w:tab w:val="left" w:pos="567"/>
      </w:tabs>
      <w:spacing w:before="60" w:after="60"/>
      <w:ind w:left="1571" w:hanging="360"/>
    </w:pPr>
  </w:style>
  <w:style w:type="character" w:customStyle="1" w:styleId="FSBulletListChar0">
    <w:name w:val="_FSBulletList Char"/>
    <w:link w:val="FSBulletList0"/>
    <w:rsid w:val="00186DDE"/>
    <w:rPr>
      <w:rFonts w:ascii="Calibri" w:hAnsi="Calibri"/>
      <w:sz w:val="22"/>
      <w:szCs w:val="22"/>
      <w:lang w:val="x-none" w:eastAsia="zh-CN"/>
    </w:rPr>
  </w:style>
  <w:style w:type="paragraph" w:customStyle="1" w:styleId="FSDocTitle">
    <w:name w:val="_FSDocTitle"/>
    <w:basedOn w:val="Normal"/>
    <w:link w:val="FSDocTitleChar"/>
    <w:qFormat/>
    <w:rsid w:val="00D034E5"/>
    <w:pPr>
      <w:ind w:right="2543"/>
    </w:pPr>
    <w:rPr>
      <w:i/>
      <w:sz w:val="64"/>
      <w:szCs w:val="64"/>
    </w:rPr>
  </w:style>
  <w:style w:type="character" w:customStyle="1" w:styleId="FSDocTitleChar">
    <w:name w:val="_FSDocTitle Char"/>
    <w:link w:val="FSDocTitle"/>
    <w:rsid w:val="00186DDE"/>
    <w:rPr>
      <w:rFonts w:ascii="Calibri" w:hAnsi="Calibri" w:cs="Calibri"/>
      <w:i/>
      <w:sz w:val="64"/>
      <w:szCs w:val="64"/>
      <w:lang w:val="en-US" w:eastAsia="zh-CN"/>
    </w:rPr>
  </w:style>
  <w:style w:type="paragraph" w:customStyle="1" w:styleId="FSDocTitle2">
    <w:name w:val="_FSDocTitle2"/>
    <w:basedOn w:val="Normal"/>
    <w:link w:val="FSDocTitle2Char"/>
    <w:qFormat/>
    <w:rsid w:val="00D034E5"/>
  </w:style>
  <w:style w:type="character" w:customStyle="1" w:styleId="FSDocTitle2Char">
    <w:name w:val="_FSDocTitle2 Char"/>
    <w:link w:val="FSDocTitle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FooterFS">
    <w:name w:val="_FSFooterFS"/>
    <w:basedOn w:val="Normal"/>
    <w:link w:val="FSFooterFSChar"/>
    <w:qFormat/>
    <w:rsid w:val="00A86226"/>
    <w:pPr>
      <w:spacing w:before="0" w:after="0"/>
    </w:pPr>
    <w:rPr>
      <w:b/>
      <w:noProof/>
      <w:color w:val="006600"/>
      <w:sz w:val="16"/>
      <w:szCs w:val="16"/>
      <w:lang w:val="en-GB"/>
    </w:rPr>
  </w:style>
  <w:style w:type="character" w:customStyle="1" w:styleId="FSFooterFSChar">
    <w:name w:val="_FSFooterFS Char"/>
    <w:link w:val="FSFooterFS"/>
    <w:rsid w:val="00186DDE"/>
    <w:rPr>
      <w:rFonts w:ascii="Calibri" w:hAnsi="Calibri" w:cs="Calibri"/>
      <w:b/>
      <w:noProof/>
      <w:color w:val="006600"/>
      <w:sz w:val="16"/>
      <w:szCs w:val="16"/>
      <w:lang w:eastAsia="zh-CN"/>
    </w:rPr>
  </w:style>
  <w:style w:type="paragraph" w:customStyle="1" w:styleId="FSHeader">
    <w:name w:val="_FSHeader"/>
    <w:basedOn w:val="HeaderF"/>
    <w:link w:val="FSHeaderChar"/>
    <w:qFormat/>
    <w:rsid w:val="00D034E5"/>
    <w:rPr>
      <w:rFonts w:ascii="Calibri" w:hAnsi="Calibri" w:cs="Calibri"/>
      <w:noProof w:val="0"/>
      <w:sz w:val="20"/>
      <w:szCs w:val="20"/>
      <w:lang w:eastAsia="en-GB"/>
    </w:rPr>
  </w:style>
  <w:style w:type="character" w:customStyle="1" w:styleId="FSHeaderChar">
    <w:name w:val="_FSHeader Char"/>
    <w:link w:val="FSHeader"/>
    <w:rsid w:val="00186DDE"/>
    <w:rPr>
      <w:rFonts w:ascii="Calibri" w:hAnsi="Calibri" w:cs="Calibri"/>
      <w:smallCaps/>
      <w:lang w:val="en-US" w:eastAsia="en-GB"/>
    </w:rPr>
  </w:style>
  <w:style w:type="paragraph" w:customStyle="1" w:styleId="FSTableText0">
    <w:name w:val="_FSTableText"/>
    <w:basedOn w:val="Normal"/>
    <w:link w:val="FSTableTextChar0"/>
    <w:qFormat/>
    <w:rsid w:val="00D034E5"/>
    <w:pPr>
      <w:spacing w:before="60" w:after="60"/>
    </w:pPr>
    <w:rPr>
      <w:rFonts w:cs="Times New Roman"/>
      <w:noProof/>
      <w:sz w:val="20"/>
    </w:rPr>
  </w:style>
  <w:style w:type="character" w:customStyle="1" w:styleId="FSTableTextChar0">
    <w:name w:val="_FSTableText Char"/>
    <w:link w:val="FSTableText0"/>
    <w:rsid w:val="008A6DAE"/>
    <w:rPr>
      <w:rFonts w:ascii="Calibri" w:hAnsi="Calibri" w:cs="Calibri"/>
      <w:noProof/>
      <w:szCs w:val="22"/>
      <w:lang w:val="en-US" w:eastAsia="zh-CN"/>
    </w:rPr>
  </w:style>
  <w:style w:type="paragraph" w:customStyle="1" w:styleId="FSTableTitle">
    <w:name w:val="_FSTableTitle"/>
    <w:basedOn w:val="Normal"/>
    <w:link w:val="FSTableTitleChar"/>
    <w:qFormat/>
    <w:rsid w:val="00D034E5"/>
    <w:pPr>
      <w:spacing w:before="60" w:after="60"/>
    </w:pPr>
    <w:rPr>
      <w:rFonts w:cs="Times New Roman"/>
      <w:b/>
      <w:sz w:val="20"/>
    </w:rPr>
  </w:style>
  <w:style w:type="character" w:customStyle="1" w:styleId="FSTableTitleChar">
    <w:name w:val="_FSTableTitle Char"/>
    <w:link w:val="FSTableTitle"/>
    <w:rsid w:val="008A6DAE"/>
    <w:rPr>
      <w:rFonts w:ascii="Calibri" w:hAnsi="Calibri" w:cs="Calibri"/>
      <w:b/>
      <w:szCs w:val="22"/>
      <w:lang w:val="en-US" w:eastAsia="zh-CN"/>
    </w:rPr>
  </w:style>
  <w:style w:type="paragraph" w:customStyle="1" w:styleId="FSTitle0">
    <w:name w:val="_FSTitle"/>
    <w:basedOn w:val="Title"/>
    <w:link w:val="FSTitleChar0"/>
    <w:qFormat/>
    <w:rsid w:val="00D034E5"/>
    <w:pPr>
      <w:spacing w:after="120"/>
      <w:jc w:val="center"/>
    </w:pPr>
    <w:rPr>
      <w:rFonts w:ascii="Calibri" w:hAnsi="Calibri"/>
      <w:sz w:val="32"/>
    </w:rPr>
  </w:style>
  <w:style w:type="character" w:customStyle="1" w:styleId="FSTitleChar0">
    <w:name w:val="_FSTitle Char"/>
    <w:link w:val="FSTitle0"/>
    <w:rsid w:val="008138A2"/>
    <w:rPr>
      <w:rFonts w:ascii="Calibri" w:hAnsi="Calibri" w:cs="Calibri"/>
      <w:b/>
      <w:bCs/>
      <w:kern w:val="28"/>
      <w:sz w:val="32"/>
      <w:szCs w:val="32"/>
      <w:lang w:val="en-GB" w:eastAsia="en-GB"/>
    </w:rPr>
  </w:style>
  <w:style w:type="paragraph" w:customStyle="1" w:styleId="FSTitle2">
    <w:name w:val="_FSTitle2"/>
    <w:basedOn w:val="Normal"/>
    <w:link w:val="FSTitle2Char"/>
    <w:qFormat/>
    <w:rsid w:val="00D034E5"/>
    <w:rPr>
      <w:b/>
      <w:bCs/>
      <w:sz w:val="28"/>
      <w:szCs w:val="28"/>
    </w:rPr>
  </w:style>
  <w:style w:type="character" w:customStyle="1" w:styleId="FSTitle2Char">
    <w:name w:val="_FSTitle2 Char"/>
    <w:link w:val="FSTitle2"/>
    <w:rsid w:val="00186DDE"/>
    <w:rPr>
      <w:rFonts w:ascii="Calibri" w:hAnsi="Calibri" w:cs="Calibri"/>
      <w:b/>
      <w:bCs/>
      <w:sz w:val="28"/>
      <w:szCs w:val="28"/>
      <w:lang w:val="en-US" w:eastAsia="zh-CN"/>
    </w:rPr>
  </w:style>
  <w:style w:type="character" w:customStyle="1" w:styleId="b1">
    <w:name w:val="b1"/>
    <w:rsid w:val="00D034E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BookTitle">
    <w:name w:val="Book Title"/>
    <w:uiPriority w:val="33"/>
    <w:qFormat/>
    <w:rsid w:val="00D034E5"/>
    <w:rPr>
      <w:b/>
      <w:bCs/>
      <w:smallCaps/>
      <w:spacing w:val="5"/>
    </w:rPr>
  </w:style>
  <w:style w:type="character" w:styleId="Emphasis">
    <w:name w:val="Emphasis"/>
    <w:uiPriority w:val="20"/>
    <w:qFormat/>
    <w:rsid w:val="00D034E5"/>
    <w:rPr>
      <w:i/>
      <w:iCs/>
    </w:rPr>
  </w:style>
  <w:style w:type="paragraph" w:customStyle="1" w:styleId="En-ttedetabledesmatires1">
    <w:name w:val="En-tête de table des matières1"/>
    <w:basedOn w:val="Heading1"/>
    <w:next w:val="Normal"/>
    <w:uiPriority w:val="39"/>
    <w:unhideWhenUsed/>
    <w:qFormat/>
    <w:rsid w:val="00D034E5"/>
    <w:pPr>
      <w:numPr>
        <w:numId w:val="0"/>
      </w:numPr>
      <w:spacing w:after="60" w:line="480" w:lineRule="auto"/>
      <w:jc w:val="center"/>
      <w:outlineLvl w:val="9"/>
    </w:pPr>
    <w:rPr>
      <w:bCs/>
      <w:caps/>
      <w:kern w:val="32"/>
      <w:sz w:val="32"/>
      <w:szCs w:val="32"/>
    </w:rPr>
  </w:style>
  <w:style w:type="paragraph" w:customStyle="1" w:styleId="Heading31">
    <w:name w:val="Heading 31"/>
    <w:basedOn w:val="Normal"/>
    <w:next w:val="Normal"/>
    <w:rsid w:val="00D034E5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styleId="IntenseEmphasis">
    <w:name w:val="Intense Emphasis"/>
    <w:uiPriority w:val="21"/>
    <w:qFormat/>
    <w:rsid w:val="00D034E5"/>
    <w:rPr>
      <w:b/>
      <w:bCs/>
      <w:i/>
      <w:iCs/>
      <w:color w:val="4F81BD"/>
    </w:rPr>
  </w:style>
  <w:style w:type="character" w:styleId="IntenseReference">
    <w:name w:val="Intense Reference"/>
    <w:uiPriority w:val="32"/>
    <w:qFormat/>
    <w:rsid w:val="00D034E5"/>
    <w:rPr>
      <w:b/>
      <w:bCs/>
      <w:smallCaps/>
      <w:color w:val="C0504D"/>
      <w:spacing w:val="5"/>
      <w:u w:val="single"/>
    </w:rPr>
  </w:style>
  <w:style w:type="paragraph" w:customStyle="1" w:styleId="Interface">
    <w:name w:val="Interface"/>
    <w:basedOn w:val="Normal"/>
    <w:rsid w:val="00D034E5"/>
    <w:pPr>
      <w:tabs>
        <w:tab w:val="num" w:pos="349"/>
      </w:tabs>
      <w:ind w:left="1069" w:hanging="360"/>
    </w:pPr>
    <w:rPr>
      <w:b/>
    </w:rPr>
  </w:style>
  <w:style w:type="paragraph" w:customStyle="1" w:styleId="LastPage">
    <w:name w:val="Last Page"/>
    <w:basedOn w:val="Normal"/>
    <w:rsid w:val="00D034E5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7E0DF"/>
      <w:jc w:val="center"/>
    </w:pPr>
    <w:rPr>
      <w:rFonts w:ascii="Futura Heavy" w:hAnsi="Futura Heavy"/>
      <w:sz w:val="40"/>
    </w:rPr>
  </w:style>
  <w:style w:type="paragraph" w:styleId="List">
    <w:name w:val="List"/>
    <w:basedOn w:val="Normal"/>
    <w:rsid w:val="00D034E5"/>
    <w:pPr>
      <w:ind w:left="283" w:hanging="283"/>
    </w:pPr>
  </w:style>
  <w:style w:type="paragraph" w:styleId="List2">
    <w:name w:val="List 2"/>
    <w:basedOn w:val="Normal"/>
    <w:rsid w:val="00D034E5"/>
    <w:pPr>
      <w:ind w:left="566" w:hanging="283"/>
    </w:pPr>
  </w:style>
  <w:style w:type="paragraph" w:styleId="List3">
    <w:name w:val="List 3"/>
    <w:basedOn w:val="Normal"/>
    <w:rsid w:val="00D034E5"/>
    <w:pPr>
      <w:ind w:left="849" w:hanging="283"/>
    </w:pPr>
  </w:style>
  <w:style w:type="paragraph" w:styleId="ListBullet2">
    <w:name w:val="List Bullet 2"/>
    <w:basedOn w:val="Normal"/>
    <w:link w:val="ListBullet2Char"/>
    <w:rsid w:val="00D034E5"/>
  </w:style>
  <w:style w:type="character" w:customStyle="1" w:styleId="ListBullet2Char">
    <w:name w:val="List Bullet 2 Char"/>
    <w:link w:val="List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Bullet3">
    <w:name w:val="List Bullet 3"/>
    <w:basedOn w:val="Normal"/>
    <w:link w:val="ListBullet3Char"/>
    <w:rsid w:val="00D034E5"/>
    <w:pPr>
      <w:tabs>
        <w:tab w:val="num" w:pos="630"/>
      </w:tabs>
      <w:ind w:left="630" w:hanging="360"/>
    </w:pPr>
  </w:style>
  <w:style w:type="character" w:customStyle="1" w:styleId="ListBullet3Char">
    <w:name w:val="List Bullet 3 Char"/>
    <w:link w:val="ListBullet3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Continue3">
    <w:name w:val="List Continue 3"/>
    <w:basedOn w:val="Normal"/>
    <w:rsid w:val="00D034E5"/>
    <w:pPr>
      <w:ind w:left="849"/>
    </w:pPr>
  </w:style>
  <w:style w:type="paragraph" w:styleId="ListNumber">
    <w:name w:val="List Number"/>
    <w:basedOn w:val="Normal"/>
    <w:rsid w:val="00D034E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034E5"/>
    <w:pPr>
      <w:tabs>
        <w:tab w:val="num" w:pos="643"/>
      </w:tabs>
      <w:ind w:left="643" w:hanging="360"/>
    </w:pPr>
  </w:style>
  <w:style w:type="character" w:customStyle="1" w:styleId="m1">
    <w:name w:val="m1"/>
    <w:rsid w:val="00D034E5"/>
    <w:rPr>
      <w:color w:val="0000FF"/>
    </w:rPr>
  </w:style>
  <w:style w:type="paragraph" w:styleId="NoSpacing">
    <w:name w:val="No Spacing"/>
    <w:basedOn w:val="Normal"/>
    <w:uiPriority w:val="1"/>
    <w:qFormat/>
    <w:rsid w:val="00D034E5"/>
    <w:pPr>
      <w:spacing w:before="0" w:after="0"/>
    </w:pPr>
  </w:style>
  <w:style w:type="paragraph" w:styleId="NormalWeb">
    <w:name w:val="Normal (Web)"/>
    <w:basedOn w:val="Normal"/>
    <w:rsid w:val="00D034E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customStyle="1" w:styleId="Paragraphedeliste1">
    <w:name w:val="Paragraphe de liste1"/>
    <w:basedOn w:val="Normal"/>
    <w:uiPriority w:val="34"/>
    <w:qFormat/>
    <w:rsid w:val="00D034E5"/>
    <w:pPr>
      <w:ind w:left="720"/>
      <w:contextualSpacing/>
    </w:pPr>
  </w:style>
  <w:style w:type="character" w:customStyle="1" w:styleId="pi1">
    <w:name w:val="pi1"/>
    <w:rsid w:val="00D034E5"/>
    <w:rPr>
      <w:color w:val="0000FF"/>
    </w:rPr>
  </w:style>
  <w:style w:type="paragraph" w:styleId="Quote">
    <w:name w:val="Quote"/>
    <w:basedOn w:val="Normal"/>
    <w:next w:val="Normal"/>
    <w:link w:val="QuoteChar"/>
    <w:uiPriority w:val="29"/>
    <w:qFormat/>
    <w:rsid w:val="00D034E5"/>
    <w:rPr>
      <w:rFonts w:cs="Times New Roman"/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D034E5"/>
    <w:rPr>
      <w:rFonts w:ascii="Calibri" w:hAnsi="Calibri" w:cs="Calibri"/>
      <w:i/>
      <w:iCs/>
      <w:color w:val="000000"/>
      <w:sz w:val="22"/>
      <w:szCs w:val="2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E5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D034E5"/>
    <w:rPr>
      <w:rFonts w:ascii="Cambria" w:eastAsia="Times New Roman" w:hAnsi="Cambria"/>
      <w:sz w:val="24"/>
      <w:szCs w:val="24"/>
      <w:lang w:eastAsia="zh-CN"/>
    </w:rPr>
  </w:style>
  <w:style w:type="character" w:styleId="SubtleEmphasis">
    <w:name w:val="Subtle Emphasis"/>
    <w:uiPriority w:val="19"/>
    <w:qFormat/>
    <w:rsid w:val="00D034E5"/>
    <w:rPr>
      <w:i/>
      <w:iCs/>
      <w:color w:val="808080"/>
    </w:rPr>
  </w:style>
  <w:style w:type="character" w:styleId="SubtleReference">
    <w:name w:val="Subtle Reference"/>
    <w:uiPriority w:val="31"/>
    <w:qFormat/>
    <w:rsid w:val="00D034E5"/>
    <w:rPr>
      <w:smallCaps/>
      <w:color w:val="C0504D"/>
      <w:u w:val="single"/>
    </w:rPr>
  </w:style>
  <w:style w:type="character" w:customStyle="1" w:styleId="t1">
    <w:name w:val="t1"/>
    <w:rsid w:val="00D034E5"/>
    <w:rPr>
      <w:color w:val="990000"/>
    </w:rPr>
  </w:style>
  <w:style w:type="table" w:styleId="TableClassic3">
    <w:name w:val="Table Classic 3"/>
    <w:basedOn w:val="TableNormal"/>
    <w:rsid w:val="00D034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x1">
    <w:name w:val="tx1"/>
    <w:rsid w:val="00D034E5"/>
    <w:rPr>
      <w:b/>
      <w:bCs/>
    </w:rPr>
  </w:style>
  <w:style w:type="paragraph" w:customStyle="1" w:styleId="ControlBox">
    <w:name w:val="Control Box"/>
    <w:basedOn w:val="BodyText"/>
    <w:rsid w:val="0077635B"/>
    <w:pPr>
      <w:spacing w:before="0" w:after="0"/>
      <w:ind w:left="113"/>
    </w:pPr>
    <w:rPr>
      <w:rFonts w:ascii="Times New Roman" w:eastAsia="Times New Roman" w:hAnsi="Times New Roman"/>
      <w:sz w:val="20"/>
      <w:szCs w:val="20"/>
      <w:lang w:val="en-GB" w:eastAsia="en-GB"/>
    </w:rPr>
  </w:style>
  <w:style w:type="paragraph" w:customStyle="1" w:styleId="FSBullet3">
    <w:name w:val="_FSBullet3"/>
    <w:basedOn w:val="FSBullet2"/>
    <w:link w:val="FSBullet3Char"/>
    <w:qFormat/>
    <w:rsid w:val="00186DDE"/>
    <w:pPr>
      <w:numPr>
        <w:ilvl w:val="2"/>
      </w:numPr>
      <w:spacing w:before="60" w:after="60"/>
      <w:ind w:left="1440" w:hanging="283"/>
    </w:pPr>
    <w:rPr>
      <w:rFonts w:cs="Times New Roman"/>
    </w:rPr>
  </w:style>
  <w:style w:type="character" w:customStyle="1" w:styleId="FSBullet3Char">
    <w:name w:val="_FSBullet3 Char"/>
    <w:link w:val="FSBullet3"/>
    <w:rsid w:val="00186DDE"/>
    <w:rPr>
      <w:rFonts w:ascii="Calibri" w:hAnsi="Calibri"/>
      <w:sz w:val="22"/>
      <w:szCs w:val="22"/>
      <w:lang w:val="en-US" w:eastAsia="zh-CN"/>
    </w:rPr>
  </w:style>
  <w:style w:type="paragraph" w:customStyle="1" w:styleId="Interface-LTR">
    <w:name w:val="Interface-LTR"/>
    <w:basedOn w:val="Normal"/>
    <w:next w:val="Normal"/>
    <w:rsid w:val="00186DDE"/>
    <w:pPr>
      <w:tabs>
        <w:tab w:val="num" w:pos="349"/>
      </w:tabs>
      <w:ind w:left="1080" w:hanging="360"/>
    </w:pPr>
    <w:rPr>
      <w:b/>
    </w:rPr>
  </w:style>
  <w:style w:type="paragraph" w:customStyle="1" w:styleId="Interface-CAM">
    <w:name w:val="Interface-CAM"/>
    <w:basedOn w:val="Normal"/>
    <w:next w:val="Normal"/>
    <w:rsid w:val="00186DDE"/>
    <w:pPr>
      <w:ind w:left="644" w:hanging="360"/>
    </w:pPr>
    <w:rPr>
      <w:b/>
    </w:rPr>
  </w:style>
  <w:style w:type="paragraph" w:customStyle="1" w:styleId="IndenttoNumber">
    <w:name w:val="Indent to Number"/>
    <w:basedOn w:val="Normal"/>
    <w:autoRedefine/>
    <w:rsid w:val="00186DDE"/>
    <w:pPr>
      <w:ind w:left="811"/>
    </w:pPr>
    <w:rPr>
      <w:lang w:eastAsia="es-ES"/>
    </w:rPr>
  </w:style>
  <w:style w:type="paragraph" w:customStyle="1" w:styleId="MediumGrid1-Accent21">
    <w:name w:val="Medium Grid 1 - Accent 21"/>
    <w:basedOn w:val="FSBodyText"/>
    <w:link w:val="MediumGrid1-Accent2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MediumGrid1-Accent2Char">
    <w:name w:val="Medium Grid 1 - Accent 2 Char"/>
    <w:link w:val="MediumGrid1-Accent21"/>
    <w:uiPriority w:val="34"/>
    <w:rsid w:val="00186DDE"/>
    <w:rPr>
      <w:rFonts w:ascii="Calibri" w:hAnsi="Calibri"/>
      <w:sz w:val="22"/>
      <w:szCs w:val="22"/>
      <w:lang w:val="en-US" w:eastAsia="zh-CN"/>
    </w:rPr>
  </w:style>
  <w:style w:type="character" w:customStyle="1" w:styleId="BookTitle1">
    <w:name w:val="Book Title1"/>
    <w:uiPriority w:val="33"/>
    <w:qFormat/>
    <w:rsid w:val="00186DDE"/>
    <w:rPr>
      <w:b/>
      <w:bCs/>
      <w:smallCaps/>
      <w:spacing w:val="5"/>
    </w:rPr>
  </w:style>
  <w:style w:type="paragraph" w:customStyle="1" w:styleId="Heading310">
    <w:name w:val="Heading 31"/>
    <w:basedOn w:val="Normal"/>
    <w:next w:val="Normal"/>
    <w:rsid w:val="00186DDE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customStyle="1" w:styleId="IntenseEmphasis1">
    <w:name w:val="Intense Emphasis1"/>
    <w:uiPriority w:val="21"/>
    <w:qFormat/>
    <w:rsid w:val="00186DDE"/>
    <w:rPr>
      <w:b/>
      <w:bCs/>
      <w:i/>
      <w:iCs/>
      <w:color w:val="4F81BD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186DDE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MediumGrid3-Accent2Char">
    <w:name w:val="Medium Grid 3 - Accent 2 Char"/>
    <w:link w:val="MediumGrid3-Accent21"/>
    <w:uiPriority w:val="30"/>
    <w:rsid w:val="00186DDE"/>
    <w:rPr>
      <w:rFonts w:ascii="Calibri" w:hAnsi="Calibri"/>
      <w:b/>
      <w:bCs/>
      <w:i/>
      <w:iCs/>
      <w:color w:val="4F81BD"/>
      <w:sz w:val="22"/>
      <w:szCs w:val="22"/>
      <w:lang w:val="en-US" w:eastAsia="zh-CN"/>
    </w:rPr>
  </w:style>
  <w:style w:type="character" w:customStyle="1" w:styleId="IntenseReference1">
    <w:name w:val="Intense Reference1"/>
    <w:uiPriority w:val="32"/>
    <w:qFormat/>
    <w:rsid w:val="00186DDE"/>
    <w:rPr>
      <w:b/>
      <w:bCs/>
      <w:smallCaps/>
      <w:color w:val="C0504D"/>
      <w:spacing w:val="5"/>
      <w:u w:val="single"/>
    </w:rPr>
  </w:style>
  <w:style w:type="paragraph" w:customStyle="1" w:styleId="MediumGrid21">
    <w:name w:val="Medium Grid 21"/>
    <w:basedOn w:val="Normal"/>
    <w:uiPriority w:val="1"/>
    <w:qFormat/>
    <w:rsid w:val="00186DDE"/>
    <w:pPr>
      <w:spacing w:before="0" w:after="0"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186DDE"/>
    <w:rPr>
      <w:rFonts w:cs="Times New Roman"/>
      <w:i/>
      <w:iCs/>
      <w:color w:val="000000"/>
    </w:rPr>
  </w:style>
  <w:style w:type="character" w:customStyle="1" w:styleId="MediumGrid2-Accent2Char">
    <w:name w:val="Medium Grid 2 - Accent 2 Char"/>
    <w:link w:val="MediumGrid2-Accent21"/>
    <w:uiPriority w:val="29"/>
    <w:rsid w:val="00186DDE"/>
    <w:rPr>
      <w:rFonts w:ascii="Calibri" w:hAnsi="Calibri"/>
      <w:i/>
      <w:iCs/>
      <w:color w:val="000000"/>
      <w:sz w:val="22"/>
      <w:szCs w:val="22"/>
      <w:lang w:val="en-US" w:eastAsia="zh-CN"/>
    </w:rPr>
  </w:style>
  <w:style w:type="character" w:customStyle="1" w:styleId="SubtleEmphasis1">
    <w:name w:val="Subtle Emphasis1"/>
    <w:uiPriority w:val="19"/>
    <w:qFormat/>
    <w:rsid w:val="00186DDE"/>
    <w:rPr>
      <w:i/>
      <w:iCs/>
      <w:color w:val="808080"/>
    </w:rPr>
  </w:style>
  <w:style w:type="character" w:customStyle="1" w:styleId="SubtleReference1">
    <w:name w:val="Subtle Reference1"/>
    <w:uiPriority w:val="31"/>
    <w:qFormat/>
    <w:rsid w:val="00186DDE"/>
    <w:rPr>
      <w:smallCaps/>
      <w:color w:val="C0504D"/>
      <w:u w:val="single"/>
    </w:rPr>
  </w:style>
  <w:style w:type="paragraph" w:customStyle="1" w:styleId="FSHeading5">
    <w:name w:val="_FSHeading5"/>
    <w:basedOn w:val="Heading5"/>
    <w:link w:val="FSHeading5Char"/>
    <w:qFormat/>
    <w:rsid w:val="00186DDE"/>
    <w:pPr>
      <w:numPr>
        <w:ilvl w:val="0"/>
        <w:numId w:val="0"/>
      </w:numPr>
      <w:tabs>
        <w:tab w:val="num" w:pos="630"/>
      </w:tabs>
    </w:pPr>
    <w:rPr>
      <w:rFonts w:cs="Times New Roman"/>
      <w:i w:val="0"/>
      <w:iCs w:val="0"/>
      <w:sz w:val="24"/>
      <w:szCs w:val="18"/>
    </w:rPr>
  </w:style>
  <w:style w:type="character" w:customStyle="1" w:styleId="FSHeading5Char">
    <w:name w:val="_FSHeading5 Char"/>
    <w:link w:val="FSHeading5"/>
    <w:rsid w:val="00186DDE"/>
    <w:rPr>
      <w:rFonts w:ascii="Calibri" w:hAnsi="Calibri"/>
      <w:bCs/>
      <w:sz w:val="24"/>
      <w:szCs w:val="18"/>
      <w:lang w:val="en-US" w:eastAsia="zh-CN"/>
    </w:rPr>
  </w:style>
  <w:style w:type="paragraph" w:customStyle="1" w:styleId="ColorfulList-Accent11">
    <w:name w:val="Colorful List - Accent 11"/>
    <w:basedOn w:val="FSBodyText"/>
    <w:link w:val="ColorfulList-Accent1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ColorfulList-Accent1Char">
    <w:name w:val="Colorful List - Accent 1 Char"/>
    <w:link w:val="ColorfulList-Accent11"/>
    <w:uiPriority w:val="34"/>
    <w:rsid w:val="00186DDE"/>
    <w:rPr>
      <w:rFonts w:ascii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MODELES\stydimo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78783-1AC8-42EF-BD08-7CE15499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stydimo6.dot</Template>
  <TotalTime>13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惠康一号</vt:lpstr>
    </vt:vector>
  </TitlesOfParts>
  <Company>Group BULL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惠康一号</dc:title>
  <dc:subject>Functional Specification</dc:subject>
  <dc:creator>Bull SAS</dc:creator>
  <cp:keywords>需求说明书</cp:keywords>
  <dc:description>0.1</dc:description>
  <cp:lastModifiedBy>Cong Huang</cp:lastModifiedBy>
  <cp:revision>3</cp:revision>
  <cp:lastPrinted>2011-12-16T19:31:00Z</cp:lastPrinted>
  <dcterms:created xsi:type="dcterms:W3CDTF">2012-05-04T06:31:00Z</dcterms:created>
  <dcterms:modified xsi:type="dcterms:W3CDTF">2012-05-04T06:50:00Z</dcterms:modified>
  <cp:category>System Administration and User Management (ADM)</cp:category>
  <cp:contentStatus>Draft</cp:contentStatus>
</cp:coreProperties>
</file>