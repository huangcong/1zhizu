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02" w:type="dxa"/>
        <w:tblBorders>
          <w:top w:val="single" w:sz="12" w:space="0" w:color="007800"/>
          <w:left w:val="single" w:sz="12" w:space="0" w:color="007800"/>
          <w:bottom w:val="single" w:sz="12" w:space="0" w:color="007800"/>
          <w:right w:val="single" w:sz="12" w:space="0" w:color="007800"/>
          <w:insideH w:val="single" w:sz="12" w:space="0" w:color="007800"/>
          <w:insideV w:val="single" w:sz="12" w:space="0" w:color="007800"/>
        </w:tblBorders>
        <w:tblLayout w:type="fixed"/>
        <w:tblLook w:val="04A0" w:firstRow="1" w:lastRow="0" w:firstColumn="1" w:lastColumn="0" w:noHBand="0" w:noVBand="1"/>
      </w:tblPr>
      <w:tblGrid>
        <w:gridCol w:w="8190"/>
        <w:gridCol w:w="2083"/>
      </w:tblGrid>
      <w:tr w:rsidR="008265C7" w14:paraId="1B66DC9C" w14:textId="77777777" w:rsidTr="008F3D7F">
        <w:trPr>
          <w:cantSplit/>
          <w:trHeight w:hRule="exact" w:val="2880"/>
        </w:trPr>
        <w:tc>
          <w:tcPr>
            <w:tcW w:w="819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6E4D1888" w14:textId="63086F39" w:rsidR="008265C7" w:rsidRDefault="008664AB" w:rsidP="00721EB4">
            <w:pPr>
              <w:pStyle w:val="FSDocTitle"/>
              <w:ind w:right="-108"/>
              <w:rPr>
                <w:lang w:val="en-GB"/>
              </w:rPr>
            </w:pPr>
            <w:bookmarkStart w:id="0" w:name="_Toc270087195"/>
            <w:bookmarkStart w:id="1" w:name="_Toc270087646"/>
            <w:bookmarkStart w:id="2" w:name="_Toc270087745"/>
            <w:bookmarkStart w:id="3" w:name="_Toc270087961"/>
            <w:bookmarkStart w:id="4" w:name="_Toc270088282"/>
            <w:bookmarkStart w:id="5" w:name="_Toc270088508"/>
            <w:bookmarkStart w:id="6" w:name="_Toc270088609"/>
            <w:bookmarkStart w:id="7" w:name="_Toc270090011"/>
            <w:bookmarkStart w:id="8" w:name="_Toc270090087"/>
            <w:bookmarkStart w:id="9" w:name="_Toc270092292"/>
            <w:bookmarkStart w:id="10" w:name="_Toc270092364"/>
            <w:bookmarkStart w:id="11" w:name="_Toc270600834"/>
            <w:bookmarkStart w:id="12" w:name="_Ref58989206"/>
            <w:bookmarkStart w:id="13" w:name="_Ref61261600"/>
            <w:bookmarkStart w:id="14" w:name="_Toc68280660"/>
            <w:bookmarkStart w:id="15" w:name="_Ref1032968"/>
            <w:bookmarkStart w:id="16" w:name="_Ref1033012"/>
            <w:bookmarkStart w:id="17" w:name="_Toc43206809"/>
            <w:bookmarkStart w:id="18" w:name="_Ref68074900"/>
            <w:bookmarkStart w:id="19" w:name="_Toc68280792"/>
            <w:bookmarkStart w:id="20" w:name="_Toc206259608"/>
            <w:bookmarkStart w:id="21" w:name="_Toc210104094"/>
            <w:bookmarkStart w:id="22" w:name="_Toc263889716"/>
            <w:r>
              <w:rPr>
                <w:noProof/>
              </w:rPr>
              <w:pict w14:anchorId="377138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3192" type="#_x0000_t75" style="position:absolute;margin-left:4.1pt;margin-top:26.7pt;width:109.95pt;height:83.1pt;z-index:251662336;mso-position-horizontal-relative:margin;mso-position-vertical-relative:margin">
                  <v:imagedata r:id="rId9" o:title=""/>
                  <w10:wrap type="square" anchorx="margin" anchory="margin"/>
                </v:shape>
                <o:OLEObject Type="Embed" ProgID="PBrush" ShapeID="_x0000_s3192" DrawAspect="Content" ObjectID="_1397645272" r:id="rId10"/>
              </w:pict>
            </w:r>
          </w:p>
        </w:tc>
        <w:tc>
          <w:tcPr>
            <w:tcW w:w="2083" w:type="dxa"/>
            <w:vMerge w:val="restart"/>
            <w:tcBorders>
              <w:top w:val="nil"/>
              <w:left w:val="single" w:sz="24" w:space="0" w:color="auto"/>
              <w:right w:val="nil"/>
            </w:tcBorders>
            <w:textDirection w:val="btLr"/>
            <w:vAlign w:val="center"/>
          </w:tcPr>
          <w:p w14:paraId="532A5E0C" w14:textId="7BEB0002" w:rsidR="008265C7" w:rsidRPr="005C5D23" w:rsidRDefault="002E1FDD" w:rsidP="00721EB4">
            <w:pPr>
              <w:pStyle w:val="FSTitle0"/>
              <w:outlineLvl w:val="9"/>
              <w:rPr>
                <w:sz w:val="72"/>
                <w:szCs w:val="72"/>
                <w:lang w:eastAsia="zh-CN"/>
              </w:rPr>
            </w:pPr>
            <w:r>
              <w:rPr>
                <w:rFonts w:hint="eastAsia"/>
                <w:sz w:val="72"/>
                <w:szCs w:val="72"/>
                <w:lang w:eastAsia="zh-CN"/>
              </w:rPr>
              <w:t>系统</w:t>
            </w:r>
            <w:r w:rsidR="001503C0">
              <w:rPr>
                <w:rFonts w:hint="eastAsia"/>
                <w:sz w:val="72"/>
                <w:szCs w:val="72"/>
                <w:lang w:eastAsia="zh-CN"/>
              </w:rPr>
              <w:t>功能</w:t>
            </w:r>
            <w:r w:rsidR="00BE60E3">
              <w:rPr>
                <w:rFonts w:hint="eastAsia"/>
                <w:sz w:val="72"/>
                <w:szCs w:val="72"/>
                <w:lang w:eastAsia="zh-CN"/>
              </w:rPr>
              <w:t>说明书</w:t>
            </w:r>
          </w:p>
        </w:tc>
      </w:tr>
      <w:tr w:rsidR="008265C7" w14:paraId="4B5D795F" w14:textId="77777777" w:rsidTr="005C5D23">
        <w:trPr>
          <w:cantSplit/>
          <w:trHeight w:hRule="exact" w:val="7200"/>
        </w:trPr>
        <w:tc>
          <w:tcPr>
            <w:tcW w:w="819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6D961DF8" w14:textId="042881B3" w:rsidR="008265C7" w:rsidRPr="00BE60E3" w:rsidRDefault="00BE60E3" w:rsidP="001503C0">
            <w:pPr>
              <w:pStyle w:val="FSDocTitle"/>
              <w:ind w:right="-108"/>
              <w:jc w:val="center"/>
              <w:rPr>
                <w:b/>
                <w:sz w:val="72"/>
                <w:lang w:val="en-GB"/>
              </w:rPr>
            </w:pPr>
            <w:r w:rsidRPr="00BE60E3">
              <w:rPr>
                <w:rFonts w:hint="eastAsia"/>
                <w:b/>
                <w:sz w:val="72"/>
                <w:lang w:val="en-GB"/>
              </w:rPr>
              <w:t>惠康一号</w:t>
            </w:r>
          </w:p>
          <w:p w14:paraId="3308AD01" w14:textId="77777777" w:rsidR="008265C7" w:rsidRPr="00ED48EA" w:rsidRDefault="008265C7" w:rsidP="00811FE9">
            <w:pPr>
              <w:pStyle w:val="FSDocTitle"/>
              <w:ind w:right="-108"/>
              <w:rPr>
                <w:lang w:val="en-GB"/>
              </w:rPr>
            </w:pPr>
          </w:p>
          <w:p w14:paraId="6EE1C738" w14:textId="4E388456" w:rsidR="008265C7" w:rsidRDefault="00BE60E3" w:rsidP="001503C0">
            <w:pPr>
              <w:pStyle w:val="FSDocTitle"/>
              <w:ind w:right="-108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工作管理</w:t>
            </w:r>
            <w:r w:rsidR="001503C0">
              <w:rPr>
                <w:rFonts w:hint="eastAsia"/>
                <w:lang w:val="en-GB"/>
              </w:rPr>
              <w:t>模块</w:t>
            </w:r>
          </w:p>
          <w:p w14:paraId="66A49099" w14:textId="77777777" w:rsidR="00AE36F6" w:rsidRDefault="00AE36F6" w:rsidP="00811FE9">
            <w:pPr>
              <w:pStyle w:val="FSDocTitle"/>
              <w:ind w:right="-108"/>
              <w:rPr>
                <w:lang w:val="en-GB"/>
              </w:rPr>
            </w:pPr>
          </w:p>
          <w:p w14:paraId="524C3518" w14:textId="1D65D7EC" w:rsidR="008265C7" w:rsidRPr="00AE36F6" w:rsidRDefault="008265C7" w:rsidP="00B57110">
            <w:pPr>
              <w:pStyle w:val="FSDocTitle2"/>
              <w:rPr>
                <w:color w:val="075400"/>
                <w:sz w:val="44"/>
                <w:szCs w:val="44"/>
                <w:lang w:val="en-GB"/>
              </w:rPr>
            </w:pPr>
          </w:p>
        </w:tc>
        <w:tc>
          <w:tcPr>
            <w:tcW w:w="2083" w:type="dxa"/>
            <w:vMerge/>
            <w:tcBorders>
              <w:left w:val="single" w:sz="24" w:space="0" w:color="auto"/>
              <w:bottom w:val="single" w:sz="24" w:space="0" w:color="auto"/>
              <w:right w:val="nil"/>
            </w:tcBorders>
            <w:textDirection w:val="btLr"/>
            <w:vAlign w:val="center"/>
          </w:tcPr>
          <w:p w14:paraId="509DA8B1" w14:textId="77777777" w:rsidR="008265C7" w:rsidRDefault="008265C7" w:rsidP="00811FE9">
            <w:pPr>
              <w:pStyle w:val="FSTitle"/>
              <w:rPr>
                <w:lang w:val="en-GB"/>
              </w:rPr>
            </w:pPr>
          </w:p>
        </w:tc>
      </w:tr>
      <w:tr w:rsidR="0077635B" w14:paraId="1358BD29" w14:textId="77777777" w:rsidTr="005C5D23">
        <w:trPr>
          <w:trHeight w:hRule="exact" w:val="3600"/>
        </w:trPr>
        <w:tc>
          <w:tcPr>
            <w:tcW w:w="8190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vAlign w:val="center"/>
          </w:tcPr>
          <w:tbl>
            <w:tblPr>
              <w:tblW w:w="7683" w:type="dxa"/>
              <w:jc w:val="center"/>
              <w:tblInd w:w="1101" w:type="dxa"/>
              <w:tblBorders>
                <w:top w:val="single" w:sz="12" w:space="0" w:color="548DD4" w:themeColor="text2" w:themeTint="99"/>
                <w:left w:val="single" w:sz="12" w:space="0" w:color="548DD4" w:themeColor="text2" w:themeTint="99"/>
                <w:bottom w:val="single" w:sz="12" w:space="0" w:color="548DD4" w:themeColor="text2" w:themeTint="99"/>
                <w:right w:val="single" w:sz="12" w:space="0" w:color="548DD4" w:themeColor="text2" w:themeTint="99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08" w:type="dxa"/>
                <w:bottom w:w="108" w:type="dxa"/>
              </w:tblCellMar>
              <w:tblLook w:val="01E0" w:firstRow="1" w:lastRow="1" w:firstColumn="1" w:lastColumn="1" w:noHBand="0" w:noVBand="0"/>
            </w:tblPr>
            <w:tblGrid>
              <w:gridCol w:w="1842"/>
              <w:gridCol w:w="5841"/>
            </w:tblGrid>
            <w:tr w:rsidR="001503C0" w:rsidRPr="001503C0" w14:paraId="449872F1" w14:textId="77777777" w:rsidTr="001503C0">
              <w:trPr>
                <w:trHeight w:val="567"/>
                <w:jc w:val="center"/>
              </w:trPr>
              <w:tc>
                <w:tcPr>
                  <w:tcW w:w="1842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C062101" w14:textId="58A29DA9" w:rsidR="0077635B" w:rsidRPr="001503C0" w:rsidRDefault="00BE60E3" w:rsidP="005C5D23">
                  <w:pPr>
                    <w:pStyle w:val="FSTableTitle"/>
                    <w:rPr>
                      <w:rFonts w:cs="Calibri"/>
                    </w:rPr>
                  </w:pPr>
                  <w:r w:rsidRPr="001503C0">
                    <w:rPr>
                      <w:rFonts w:cs="Calibri" w:hint="eastAsia"/>
                    </w:rPr>
                    <w:t>更新日期</w:t>
                  </w:r>
                  <w:r w:rsidR="0077635B" w:rsidRPr="001503C0">
                    <w:rPr>
                      <w:rFonts w:cs="Calibri"/>
                    </w:rPr>
                    <w:t>:</w:t>
                  </w:r>
                </w:p>
              </w:tc>
              <w:tc>
                <w:tcPr>
                  <w:tcW w:w="5841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22D07FD" w14:textId="77777777" w:rsidR="0077635B" w:rsidRPr="001503C0" w:rsidRDefault="00AD5234" w:rsidP="009F0C7F">
                  <w:pPr>
                    <w:pStyle w:val="FSTableText0"/>
                    <w:rPr>
                      <w:rFonts w:cs="Calibri"/>
                    </w:rPr>
                  </w:pPr>
                  <w:r w:rsidRPr="001503C0">
                    <w:rPr>
                      <w:rFonts w:cs="Calibri"/>
                    </w:rPr>
                    <w:fldChar w:fldCharType="begin"/>
                  </w:r>
                  <w:r w:rsidRPr="001503C0">
                    <w:rPr>
                      <w:rFonts w:cs="Calibri"/>
                    </w:rPr>
                    <w:instrText xml:space="preserve"> SAVEDATE \@ "d</w:instrText>
                  </w:r>
                  <w:r w:rsidR="00A60D9B" w:rsidRPr="001503C0">
                    <w:rPr>
                      <w:rFonts w:cs="Calibri"/>
                    </w:rPr>
                    <w:instrText>d</w:instrText>
                  </w:r>
                  <w:r w:rsidRPr="001503C0">
                    <w:rPr>
                      <w:rFonts w:cs="Calibri"/>
                    </w:rPr>
                    <w:instrText xml:space="preserve">/M/yyyy" \* MERGEFORMAT </w:instrText>
                  </w:r>
                  <w:r w:rsidRPr="001503C0">
                    <w:rPr>
                      <w:rFonts w:cs="Calibri"/>
                    </w:rPr>
                    <w:fldChar w:fldCharType="separate"/>
                  </w:r>
                  <w:r w:rsidR="00BF40D3">
                    <w:rPr>
                      <w:rFonts w:cs="Calibri"/>
                    </w:rPr>
                    <w:t>04/5/2012</w:t>
                  </w:r>
                  <w:r w:rsidRPr="001503C0">
                    <w:rPr>
                      <w:rFonts w:cs="Calibri"/>
                    </w:rPr>
                    <w:fldChar w:fldCharType="end"/>
                  </w:r>
                </w:p>
              </w:tc>
            </w:tr>
            <w:tr w:rsidR="001503C0" w:rsidRPr="001503C0" w14:paraId="5161C969" w14:textId="77777777" w:rsidTr="001503C0">
              <w:trPr>
                <w:trHeight w:val="567"/>
                <w:jc w:val="center"/>
              </w:trPr>
              <w:tc>
                <w:tcPr>
                  <w:tcW w:w="1842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286AD114" w14:textId="2443B782" w:rsidR="0077635B" w:rsidRPr="001503C0" w:rsidRDefault="001503C0" w:rsidP="005C5D23">
                  <w:pPr>
                    <w:pStyle w:val="FSTableTitle"/>
                    <w:rPr>
                      <w:rFonts w:cs="Calibri"/>
                    </w:rPr>
                  </w:pPr>
                  <w:r w:rsidRPr="001503C0">
                    <w:rPr>
                      <w:rFonts w:cs="Calibri" w:hint="eastAsia"/>
                    </w:rPr>
                    <w:t>版本</w:t>
                  </w:r>
                  <w:r w:rsidR="0077635B" w:rsidRPr="001503C0">
                    <w:rPr>
                      <w:rFonts w:cs="Calibri"/>
                    </w:rPr>
                    <w:t>:</w:t>
                  </w:r>
                </w:p>
              </w:tc>
              <w:tc>
                <w:tcPr>
                  <w:tcW w:w="5841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24E3C74E" w14:textId="1486DF15" w:rsidR="0077635B" w:rsidRPr="001503C0" w:rsidRDefault="00BE60E3" w:rsidP="005C5D23">
                  <w:pPr>
                    <w:pStyle w:val="FSTableText0"/>
                    <w:rPr>
                      <w:rFonts w:cs="Calibri"/>
                    </w:rPr>
                  </w:pPr>
                  <w:r w:rsidRPr="001503C0">
                    <w:rPr>
                      <w:rFonts w:cs="Calibri"/>
                    </w:rPr>
                    <w:fldChar w:fldCharType="begin"/>
                  </w:r>
                  <w:r w:rsidRPr="001503C0">
                    <w:rPr>
                      <w:rFonts w:cs="Calibri"/>
                    </w:rPr>
                    <w:instrText xml:space="preserve"> DOCPROPERTY  Comments  \* MERGEFORMAT </w:instrText>
                  </w:r>
                  <w:r w:rsidRPr="001503C0">
                    <w:rPr>
                      <w:rFonts w:cs="Calibri"/>
                    </w:rPr>
                    <w:fldChar w:fldCharType="separate"/>
                  </w:r>
                  <w:r w:rsidRPr="001503C0">
                    <w:rPr>
                      <w:rFonts w:cs="Calibri"/>
                    </w:rPr>
                    <w:t>0.1</w:t>
                  </w:r>
                  <w:r w:rsidRPr="001503C0">
                    <w:rPr>
                      <w:rFonts w:cs="Calibri"/>
                    </w:rPr>
                    <w:fldChar w:fldCharType="end"/>
                  </w:r>
                </w:p>
              </w:tc>
            </w:tr>
            <w:tr w:rsidR="001503C0" w:rsidRPr="001503C0" w14:paraId="25EB5DA6" w14:textId="77777777" w:rsidTr="001503C0">
              <w:trPr>
                <w:trHeight w:val="567"/>
                <w:jc w:val="center"/>
              </w:trPr>
              <w:tc>
                <w:tcPr>
                  <w:tcW w:w="1842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2F78A553" w14:textId="2D317DA4" w:rsidR="008F3D7F" w:rsidRPr="001503C0" w:rsidRDefault="001503C0" w:rsidP="005C5D23">
                  <w:pPr>
                    <w:pStyle w:val="FSTableTitle"/>
                    <w:rPr>
                      <w:rFonts w:cs="Calibri"/>
                    </w:rPr>
                  </w:pPr>
                  <w:r w:rsidRPr="001503C0">
                    <w:rPr>
                      <w:rFonts w:cs="Calibri" w:hint="eastAsia"/>
                    </w:rPr>
                    <w:t>普之康佳园签字</w:t>
                  </w:r>
                  <w:r w:rsidR="00C829DD" w:rsidRPr="001503C0">
                    <w:rPr>
                      <w:rFonts w:cs="Calibri"/>
                    </w:rPr>
                    <w:t>:</w:t>
                  </w:r>
                </w:p>
              </w:tc>
              <w:tc>
                <w:tcPr>
                  <w:tcW w:w="5841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26B355F" w14:textId="651F8A9D" w:rsidR="008F3D7F" w:rsidRPr="001503C0" w:rsidRDefault="008F3D7F" w:rsidP="005C5D23">
                  <w:pPr>
                    <w:pStyle w:val="FSTableText0"/>
                    <w:rPr>
                      <w:rFonts w:cs="Calibri"/>
                    </w:rPr>
                  </w:pPr>
                </w:p>
              </w:tc>
            </w:tr>
            <w:tr w:rsidR="001503C0" w:rsidRPr="001503C0" w14:paraId="3C3C9164" w14:textId="77777777" w:rsidTr="001503C0">
              <w:trPr>
                <w:trHeight w:val="567"/>
                <w:jc w:val="center"/>
              </w:trPr>
              <w:tc>
                <w:tcPr>
                  <w:tcW w:w="1842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1745E81" w14:textId="61D874E5" w:rsidR="008F3D7F" w:rsidRPr="001503C0" w:rsidRDefault="001503C0" w:rsidP="005C5D23">
                  <w:pPr>
                    <w:pStyle w:val="FSTableTitle"/>
                    <w:rPr>
                      <w:rFonts w:cs="Calibri"/>
                    </w:rPr>
                  </w:pPr>
                  <w:r w:rsidRPr="001503C0">
                    <w:rPr>
                      <w:rFonts w:cs="Calibri" w:hint="eastAsia"/>
                    </w:rPr>
                    <w:t>项目经理签字</w:t>
                  </w:r>
                  <w:r w:rsidR="00C829DD" w:rsidRPr="001503C0">
                    <w:rPr>
                      <w:rFonts w:cs="Calibri"/>
                    </w:rPr>
                    <w:t>:</w:t>
                  </w:r>
                </w:p>
              </w:tc>
              <w:tc>
                <w:tcPr>
                  <w:tcW w:w="5841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85A535A" w14:textId="0339748A" w:rsidR="008F3D7F" w:rsidRPr="001503C0" w:rsidRDefault="008F3D7F" w:rsidP="005C5D23">
                  <w:pPr>
                    <w:pStyle w:val="FSTableText0"/>
                    <w:rPr>
                      <w:rFonts w:cs="Calibri"/>
                    </w:rPr>
                  </w:pPr>
                </w:p>
              </w:tc>
            </w:tr>
          </w:tbl>
          <w:p w14:paraId="7AA2802B" w14:textId="2C76E286" w:rsidR="0077635B" w:rsidRDefault="001503C0" w:rsidP="005C5D23">
            <w:pPr>
              <w:jc w:val="center"/>
              <w:rPr>
                <w:lang w:val="en-GB"/>
              </w:rPr>
            </w:pPr>
            <w:r w:rsidRPr="001503C0">
              <w:rPr>
                <w:rFonts w:hint="eastAsia"/>
                <w:sz w:val="14"/>
                <w:szCs w:val="14"/>
              </w:rPr>
              <w:t>上海普之康佳园科技有限公司</w:t>
            </w:r>
            <w:r w:rsidRPr="001503C0">
              <w:rPr>
                <w:rFonts w:hint="eastAsia"/>
                <w:sz w:val="14"/>
                <w:szCs w:val="14"/>
              </w:rPr>
              <w:t>(</w:t>
            </w:r>
            <w:r w:rsidRPr="001503C0">
              <w:rPr>
                <w:rFonts w:hint="eastAsia"/>
                <w:sz w:val="14"/>
                <w:szCs w:val="14"/>
              </w:rPr>
              <w:t>版权</w:t>
            </w:r>
            <w:r w:rsidRPr="001503C0">
              <w:rPr>
                <w:rFonts w:hint="eastAsia"/>
                <w:sz w:val="14"/>
                <w:szCs w:val="14"/>
              </w:rPr>
              <w:t>)</w:t>
            </w:r>
            <w:r w:rsidR="00AE36F6" w:rsidRPr="00BF275B">
              <w:rPr>
                <w:sz w:val="14"/>
                <w:szCs w:val="14"/>
              </w:rPr>
              <w:t>.</w:t>
            </w:r>
          </w:p>
        </w:tc>
        <w:tc>
          <w:tcPr>
            <w:tcW w:w="2083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14:paraId="471BDF77" w14:textId="67194CE0" w:rsidR="0077635B" w:rsidRDefault="0077635B" w:rsidP="005C5D23">
            <w:pPr>
              <w:jc w:val="center"/>
              <w:rPr>
                <w:lang w:val="en-GB"/>
              </w:rPr>
            </w:pPr>
          </w:p>
        </w:tc>
      </w:tr>
    </w:tbl>
    <w:p w14:paraId="311E8A3C" w14:textId="77777777" w:rsidR="0080245C" w:rsidRDefault="0080245C">
      <w:pPr>
        <w:spacing w:before="0" w:after="0"/>
        <w:rPr>
          <w:rStyle w:val="FSTitleChar0"/>
          <w:lang w:eastAsia="zh-CN"/>
        </w:rPr>
      </w:pPr>
      <w:bookmarkStart w:id="23" w:name="_Toc29823952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Style w:val="FSTitleChar0"/>
          <w:lang w:eastAsia="zh-CN"/>
        </w:rPr>
        <w:br w:type="page"/>
      </w:r>
    </w:p>
    <w:p w14:paraId="4E5D9B12" w14:textId="7F245D5C" w:rsidR="008138A2" w:rsidRPr="00C04B06" w:rsidRDefault="001503C0" w:rsidP="0080245C">
      <w:pPr>
        <w:jc w:val="center"/>
        <w:rPr>
          <w:sz w:val="32"/>
          <w:szCs w:val="32"/>
        </w:rPr>
      </w:pPr>
      <w:r>
        <w:rPr>
          <w:rStyle w:val="FSTitleChar0"/>
          <w:rFonts w:hint="eastAsia"/>
          <w:lang w:eastAsia="zh-CN"/>
        </w:rPr>
        <w:lastRenderedPageBreak/>
        <w:t>文档版本</w:t>
      </w:r>
    </w:p>
    <w:bookmarkEnd w:id="23"/>
    <w:p w14:paraId="7812DED2" w14:textId="1286068F" w:rsidR="00CA7AA1" w:rsidRPr="00ED48EA" w:rsidRDefault="00CA7AA1" w:rsidP="001B28AD">
      <w:pPr>
        <w:pStyle w:val="FSTitle2"/>
        <w:rPr>
          <w:lang w:val="en-GB"/>
        </w:rPr>
      </w:pPr>
    </w:p>
    <w:tbl>
      <w:tblPr>
        <w:tblW w:w="7478" w:type="dxa"/>
        <w:tblInd w:w="9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2340"/>
        <w:gridCol w:w="900"/>
        <w:gridCol w:w="2998"/>
      </w:tblGrid>
      <w:tr w:rsidR="006F551D" w:rsidRPr="00ED48EA" w14:paraId="1F400F3F" w14:textId="77777777" w:rsidTr="001503C0">
        <w:trPr>
          <w:tblHeader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/>
          </w:tcPr>
          <w:p w14:paraId="06FB23F7" w14:textId="6B6F4280" w:rsidR="006F551D" w:rsidRPr="00052C67" w:rsidRDefault="001503C0" w:rsidP="007B574D">
            <w:pPr>
              <w:pStyle w:val="FSTableTitle"/>
              <w:rPr>
                <w:rFonts w:cs="Calibri"/>
                <w:lang w:val="en-GB"/>
              </w:rPr>
            </w:pPr>
            <w:bookmarkStart w:id="24" w:name="_Toc250983935"/>
            <w:bookmarkStart w:id="25" w:name="_Toc260083572"/>
            <w:bookmarkStart w:id="26" w:name="_Toc260088789"/>
            <w:bookmarkStart w:id="27" w:name="_Toc284155269"/>
            <w:r>
              <w:rPr>
                <w:rFonts w:cs="Calibri" w:hint="eastAsia"/>
                <w:lang w:val="en-GB"/>
              </w:rPr>
              <w:t>日期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5B3D7"/>
          </w:tcPr>
          <w:p w14:paraId="6B9F7001" w14:textId="76D00995" w:rsidR="006F551D" w:rsidRPr="00052C67" w:rsidRDefault="001503C0" w:rsidP="007B574D">
            <w:pPr>
              <w:pStyle w:val="FSTableTitle"/>
              <w:rPr>
                <w:rFonts w:cs="Calibri"/>
                <w:lang w:val="en-GB"/>
              </w:rPr>
            </w:pPr>
            <w:r>
              <w:rPr>
                <w:rFonts w:cs="Calibri" w:hint="eastAsia"/>
                <w:lang w:val="en-GB"/>
              </w:rPr>
              <w:t>作者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5B3D7"/>
          </w:tcPr>
          <w:p w14:paraId="5E98B5D2" w14:textId="4C0447F8" w:rsidR="006F551D" w:rsidRPr="00052C67" w:rsidRDefault="001503C0" w:rsidP="007B574D">
            <w:pPr>
              <w:pStyle w:val="FSTableTitle"/>
              <w:rPr>
                <w:rFonts w:cs="Calibri"/>
                <w:lang w:val="en-GB"/>
              </w:rPr>
            </w:pPr>
            <w:r>
              <w:rPr>
                <w:rFonts w:cs="Calibri" w:hint="eastAsia"/>
                <w:lang w:val="en-GB"/>
              </w:rPr>
              <w:t>版本</w:t>
            </w:r>
          </w:p>
        </w:tc>
        <w:tc>
          <w:tcPr>
            <w:tcW w:w="299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95B3D7"/>
          </w:tcPr>
          <w:p w14:paraId="23842304" w14:textId="38FC1F5A" w:rsidR="006F551D" w:rsidRPr="00052C67" w:rsidRDefault="001503C0" w:rsidP="007B574D">
            <w:pPr>
              <w:pStyle w:val="FSTableTitle"/>
              <w:rPr>
                <w:rFonts w:cs="Calibri"/>
                <w:lang w:val="en-GB"/>
              </w:rPr>
            </w:pPr>
            <w:r>
              <w:rPr>
                <w:rFonts w:cs="Calibri" w:hint="eastAsia"/>
                <w:lang w:val="en-GB"/>
              </w:rPr>
              <w:t>描述</w:t>
            </w:r>
          </w:p>
        </w:tc>
      </w:tr>
      <w:tr w:rsidR="00AE7365" w:rsidRPr="00ED48EA" w14:paraId="1C97D737" w14:textId="77777777" w:rsidTr="001503C0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959F9A" w14:textId="19CBAF78" w:rsidR="00AE7365" w:rsidRPr="00052C67" w:rsidRDefault="001503C0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/>
                <w:noProof w:val="0"/>
                <w:lang w:val="en-GB"/>
              </w:rPr>
              <w:t>2012-05-03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CE3B" w14:textId="0909A567" w:rsidR="00AE7365" w:rsidRPr="00052C67" w:rsidRDefault="001503C0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黄聪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8DDE" w14:textId="7609F22D" w:rsidR="00AE7365" w:rsidRPr="00052C67" w:rsidRDefault="001503C0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0.1</w:t>
            </w:r>
          </w:p>
        </w:tc>
        <w:tc>
          <w:tcPr>
            <w:tcW w:w="2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CB4EB9" w14:textId="1BF8B27A" w:rsidR="00AE7365" w:rsidRPr="00052C67" w:rsidRDefault="001503C0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起草</w:t>
            </w:r>
          </w:p>
        </w:tc>
      </w:tr>
      <w:tr w:rsidR="00AE7365" w:rsidRPr="00ED48EA" w14:paraId="08395163" w14:textId="77777777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2821D1" w14:textId="58520A9B" w:rsidR="00AE7365" w:rsidRPr="009F0C7F" w:rsidRDefault="00AE7365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F152" w14:textId="27934886" w:rsidR="00AE7365" w:rsidRPr="00052C67" w:rsidRDefault="00AE7365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9894" w14:textId="30D2F1CE" w:rsidR="00AE7365" w:rsidRPr="00052C67" w:rsidRDefault="00AE7365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152BAD" w14:textId="2F71839D" w:rsidR="00AE7365" w:rsidRPr="00052C67" w:rsidRDefault="00AE7365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</w:tr>
      <w:tr w:rsidR="00BF6ADF" w:rsidRPr="00ED48EA" w14:paraId="4A8B854C" w14:textId="77777777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9F3E5A9" w14:textId="2FA2709C" w:rsidR="00BF6ADF" w:rsidRDefault="00BF6ADF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3BB1" w14:textId="7098C3F5" w:rsidR="00BF6ADF" w:rsidRDefault="00BF6ADF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D116" w14:textId="3167A7AF" w:rsidR="00BF6ADF" w:rsidRDefault="00BF6ADF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D62662" w14:textId="5E6DB28D" w:rsidR="00BF6ADF" w:rsidRDefault="00BF6ADF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</w:tr>
      <w:tr w:rsidR="00466F09" w:rsidRPr="00ED48EA" w14:paraId="6F79AEBA" w14:textId="77777777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5858CA6" w14:textId="0A356C38" w:rsidR="00466F09" w:rsidRDefault="00466F09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A68D" w14:textId="5E62AA8B" w:rsidR="00466F09" w:rsidRDefault="00466F09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5ECA" w14:textId="3B58F2AD" w:rsidR="00466F09" w:rsidRDefault="00466F09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B456FB" w14:textId="05C6EC03" w:rsidR="00466F09" w:rsidRDefault="00466F09" w:rsidP="007B574D">
            <w:pPr>
              <w:pStyle w:val="FSTableText0"/>
              <w:rPr>
                <w:noProof w:val="0"/>
                <w:lang w:val="en-GB"/>
              </w:rPr>
            </w:pPr>
          </w:p>
        </w:tc>
      </w:tr>
      <w:tr w:rsidR="00B535E5" w:rsidRPr="00ED48EA" w14:paraId="47179FE6" w14:textId="77777777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3103B7" w14:textId="4F59599D" w:rsidR="00B535E5" w:rsidRDefault="00B535E5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5DEB" w14:textId="32786221" w:rsidR="00B535E5" w:rsidRDefault="00B535E5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E36C" w14:textId="1AC27E6A" w:rsidR="00B535E5" w:rsidRDefault="00B535E5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CAB61" w14:textId="3E854C07" w:rsidR="00B535E5" w:rsidRPr="00325DFB" w:rsidRDefault="00B535E5" w:rsidP="008E2546">
            <w:pPr>
              <w:pStyle w:val="FSTableText0"/>
              <w:rPr>
                <w:noProof w:val="0"/>
                <w:lang w:val="fr-FR"/>
              </w:rPr>
            </w:pPr>
          </w:p>
        </w:tc>
      </w:tr>
      <w:tr w:rsidR="007E6ED7" w:rsidRPr="00ED48EA" w14:paraId="04DAEDA8" w14:textId="77777777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5E178A" w14:textId="2C5F9BA2" w:rsidR="007E6ED7" w:rsidRDefault="007E6ED7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F2EE" w14:textId="7E9EC7B0" w:rsidR="007E6ED7" w:rsidRDefault="007E6ED7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8095" w14:textId="09899827" w:rsidR="007E6ED7" w:rsidRDefault="007E6ED7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B6B217" w14:textId="31CFBCC5" w:rsidR="007E6ED7" w:rsidRDefault="007E6ED7" w:rsidP="005B11EA">
            <w:pPr>
              <w:pStyle w:val="FSTableText0"/>
              <w:rPr>
                <w:noProof w:val="0"/>
                <w:lang w:val="en-GB"/>
              </w:rPr>
            </w:pPr>
          </w:p>
        </w:tc>
      </w:tr>
      <w:tr w:rsidR="00B22360" w:rsidRPr="00ED48EA" w14:paraId="7350CDF5" w14:textId="77777777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DDBFC94" w14:textId="52C21D72" w:rsidR="00B22360" w:rsidRDefault="00B22360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9C98" w14:textId="05B6D97C" w:rsidR="00B22360" w:rsidRDefault="00B22360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6376" w14:textId="0737E0C7" w:rsidR="00B22360" w:rsidRDefault="00B22360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C58374" w14:textId="6AE25085" w:rsidR="00B22360" w:rsidRDefault="00B22360" w:rsidP="005B11EA">
            <w:pPr>
              <w:pStyle w:val="FSTableText0"/>
              <w:rPr>
                <w:noProof w:val="0"/>
                <w:lang w:val="en-GB"/>
              </w:rPr>
            </w:pPr>
          </w:p>
        </w:tc>
      </w:tr>
      <w:tr w:rsidR="00E6178C" w:rsidRPr="00ED48EA" w14:paraId="1A8BB29C" w14:textId="77777777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DFA2184" w14:textId="47CE7BBA" w:rsidR="00E6178C" w:rsidRDefault="00E6178C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CC58" w14:textId="352E2F04" w:rsidR="00E6178C" w:rsidRDefault="00E6178C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54DE" w14:textId="56BD3F31" w:rsidR="00E6178C" w:rsidRDefault="00E6178C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4476BA" w14:textId="7BF08F7A" w:rsidR="00E6178C" w:rsidRDefault="00E6178C" w:rsidP="005B11EA">
            <w:pPr>
              <w:pStyle w:val="FSTableText0"/>
              <w:rPr>
                <w:noProof w:val="0"/>
                <w:lang w:val="en-GB"/>
              </w:rPr>
            </w:pPr>
          </w:p>
        </w:tc>
      </w:tr>
      <w:tr w:rsidR="00E474C0" w:rsidRPr="00ED48EA" w14:paraId="2F271C40" w14:textId="77777777" w:rsidTr="001503C0">
        <w:tc>
          <w:tcPr>
            <w:tcW w:w="1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C4FD9DE" w14:textId="28417FE7" w:rsidR="00E474C0" w:rsidRDefault="00E474C0" w:rsidP="007B574D">
            <w:pPr>
              <w:pStyle w:val="FSTableText0"/>
              <w:rPr>
                <w:rFonts w:cs="Arial"/>
                <w:noProof w:val="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6619A1" w14:textId="78E94679" w:rsidR="00E474C0" w:rsidRDefault="00E474C0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F1F241" w14:textId="1C4E0A2E" w:rsidR="00E474C0" w:rsidRDefault="00E474C0" w:rsidP="007B574D">
            <w:pPr>
              <w:pStyle w:val="FSTableText0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E78D5D" w14:textId="576D6F27" w:rsidR="00E474C0" w:rsidRDefault="00E474C0" w:rsidP="005B11EA">
            <w:pPr>
              <w:pStyle w:val="FSTableText0"/>
              <w:rPr>
                <w:noProof w:val="0"/>
                <w:lang w:val="en-GB"/>
              </w:rPr>
            </w:pPr>
          </w:p>
        </w:tc>
      </w:tr>
      <w:bookmarkEnd w:id="24"/>
      <w:bookmarkEnd w:id="25"/>
      <w:bookmarkEnd w:id="26"/>
      <w:bookmarkEnd w:id="27"/>
    </w:tbl>
    <w:p w14:paraId="0DCF48BF" w14:textId="1E7CCD44" w:rsidR="00CA7AA1" w:rsidRPr="001503C0" w:rsidRDefault="00CA7AA1" w:rsidP="00325DFB">
      <w:pPr>
        <w:jc w:val="center"/>
        <w:rPr>
          <w:b/>
          <w:sz w:val="44"/>
          <w:szCs w:val="28"/>
        </w:rPr>
      </w:pPr>
      <w:r w:rsidRPr="001503C0">
        <w:rPr>
          <w:b/>
          <w:sz w:val="36"/>
        </w:rPr>
        <w:br w:type="page"/>
      </w:r>
      <w:r w:rsidR="001503C0" w:rsidRPr="001503C0">
        <w:rPr>
          <w:rFonts w:hint="eastAsia"/>
          <w:b/>
          <w:sz w:val="36"/>
        </w:rPr>
        <w:lastRenderedPageBreak/>
        <w:t>目</w:t>
      </w:r>
      <w:r w:rsidR="001503C0" w:rsidRPr="001503C0">
        <w:rPr>
          <w:rFonts w:hint="eastAsia"/>
          <w:b/>
          <w:sz w:val="36"/>
        </w:rPr>
        <w:t xml:space="preserve">              </w:t>
      </w:r>
      <w:r w:rsidR="001503C0" w:rsidRPr="001503C0">
        <w:rPr>
          <w:rFonts w:hint="eastAsia"/>
          <w:b/>
          <w:sz w:val="36"/>
        </w:rPr>
        <w:t>录</w:t>
      </w:r>
    </w:p>
    <w:p w14:paraId="6426825A" w14:textId="77777777" w:rsidR="00F23345" w:rsidRPr="00ED48EA" w:rsidRDefault="00F23345" w:rsidP="00F23345">
      <w:pPr>
        <w:rPr>
          <w:lang w:val="en-GB"/>
        </w:rPr>
      </w:pPr>
    </w:p>
    <w:bookmarkStart w:id="28" w:name="_Toc270087197"/>
    <w:bookmarkStart w:id="29" w:name="_Ref285809429"/>
    <w:bookmarkStart w:id="30" w:name="_Toc296947397"/>
    <w:bookmarkStart w:id="31" w:name="_Toc176234684"/>
    <w:p w14:paraId="0B2EDD3C" w14:textId="77777777" w:rsidR="005B57CE" w:rsidRDefault="00721EB4">
      <w:pPr>
        <w:pStyle w:val="TOC1"/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</w:pP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TOC \u \t "Heading 1,1,Heading 2,2,Heading 3,3" </w:instrText>
      </w:r>
      <w:r>
        <w:rPr>
          <w:rFonts w:ascii="Arial" w:hAnsi="Arial" w:cs="Times New Roman"/>
          <w:b/>
          <w:sz w:val="22"/>
        </w:rPr>
        <w:fldChar w:fldCharType="separate"/>
      </w:r>
      <w:r w:rsidR="005B57CE">
        <w:t>1.</w:t>
      </w:r>
      <w:r w:rsidR="005B57CE"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  <w:tab/>
      </w:r>
      <w:r w:rsidR="005B57CE">
        <w:rPr>
          <w:rFonts w:hint="eastAsia"/>
        </w:rPr>
        <w:t>介绍</w:t>
      </w:r>
      <w:r w:rsidR="005B57CE">
        <w:tab/>
      </w:r>
      <w:r w:rsidR="005B57CE">
        <w:fldChar w:fldCharType="begin"/>
      </w:r>
      <w:r w:rsidR="005B57CE">
        <w:instrText xml:space="preserve"> PAGEREF _Toc323903423 \h </w:instrText>
      </w:r>
      <w:r w:rsidR="005B57CE">
        <w:fldChar w:fldCharType="separate"/>
      </w:r>
      <w:r w:rsidR="005B57CE">
        <w:t>4</w:t>
      </w:r>
      <w:r w:rsidR="005B57CE">
        <w:fldChar w:fldCharType="end"/>
      </w:r>
    </w:p>
    <w:p w14:paraId="1FE9EF69" w14:textId="77777777" w:rsidR="005B57CE" w:rsidRDefault="005B57CE">
      <w:pPr>
        <w:pStyle w:val="TOC2"/>
        <w:rPr>
          <w:rFonts w:asciiTheme="minorHAnsi" w:hAnsiTheme="minorHAnsi" w:cstheme="minorBidi"/>
          <w:lang w:val="en-GB"/>
        </w:rPr>
      </w:pPr>
      <w:r>
        <w:t>1.1</w:t>
      </w:r>
      <w:r>
        <w:rPr>
          <w:rFonts w:asciiTheme="minorHAnsi" w:hAnsiTheme="minorHAnsi" w:cstheme="minorBidi"/>
          <w:lang w:val="en-GB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_Toc323903424 \h </w:instrText>
      </w:r>
      <w:r>
        <w:fldChar w:fldCharType="separate"/>
      </w:r>
      <w:r>
        <w:t>4</w:t>
      </w:r>
      <w:r>
        <w:fldChar w:fldCharType="end"/>
      </w:r>
    </w:p>
    <w:p w14:paraId="6C9253DA" w14:textId="77777777" w:rsidR="005B57CE" w:rsidRDefault="005B57CE">
      <w:pPr>
        <w:pStyle w:val="TOC2"/>
        <w:rPr>
          <w:rFonts w:asciiTheme="minorHAnsi" w:hAnsiTheme="minorHAnsi" w:cstheme="minorBidi"/>
          <w:lang w:val="en-GB"/>
        </w:rPr>
      </w:pPr>
      <w:r>
        <w:t>1.2</w:t>
      </w:r>
      <w:r>
        <w:rPr>
          <w:rFonts w:asciiTheme="minorHAnsi" w:hAnsiTheme="minorHAnsi" w:cstheme="minorBidi"/>
          <w:lang w:val="en-GB"/>
        </w:rPr>
        <w:tab/>
      </w:r>
      <w:r>
        <w:rPr>
          <w:rFonts w:hint="eastAsia"/>
        </w:rPr>
        <w:t>文档结构</w:t>
      </w:r>
      <w:r>
        <w:tab/>
      </w:r>
      <w:r>
        <w:fldChar w:fldCharType="begin"/>
      </w:r>
      <w:r>
        <w:instrText xml:space="preserve"> PAGEREF _Toc323903425 \h </w:instrText>
      </w:r>
      <w:r>
        <w:fldChar w:fldCharType="separate"/>
      </w:r>
      <w:r>
        <w:t>4</w:t>
      </w:r>
      <w:r>
        <w:fldChar w:fldCharType="end"/>
      </w:r>
    </w:p>
    <w:p w14:paraId="44A7C1B0" w14:textId="77777777" w:rsidR="005B57CE" w:rsidRDefault="005B57CE">
      <w:pPr>
        <w:pStyle w:val="TOC2"/>
        <w:rPr>
          <w:rFonts w:asciiTheme="minorHAnsi" w:hAnsiTheme="minorHAnsi" w:cstheme="minorBidi"/>
          <w:lang w:val="en-GB"/>
        </w:rPr>
      </w:pPr>
      <w:r>
        <w:t>1.3</w:t>
      </w:r>
      <w:r>
        <w:rPr>
          <w:rFonts w:asciiTheme="minorHAnsi" w:hAnsiTheme="minorHAnsi" w:cstheme="minorBidi"/>
          <w:lang w:val="en-GB"/>
        </w:rPr>
        <w:tab/>
      </w:r>
      <w:r>
        <w:rPr>
          <w:rFonts w:hint="eastAsia"/>
        </w:rPr>
        <w:t>文档约定</w:t>
      </w:r>
      <w:r>
        <w:tab/>
      </w:r>
      <w:r>
        <w:fldChar w:fldCharType="begin"/>
      </w:r>
      <w:r>
        <w:instrText xml:space="preserve"> PAGEREF _Toc323903426 \h </w:instrText>
      </w:r>
      <w:r>
        <w:fldChar w:fldCharType="separate"/>
      </w:r>
      <w:r>
        <w:t>4</w:t>
      </w:r>
      <w:r>
        <w:fldChar w:fldCharType="end"/>
      </w:r>
    </w:p>
    <w:p w14:paraId="72BE6190" w14:textId="77777777" w:rsidR="005B57CE" w:rsidRDefault="005B57CE">
      <w:pPr>
        <w:pStyle w:val="TOC1"/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</w:pPr>
      <w:r>
        <w:t>2.</w:t>
      </w:r>
      <w:r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  <w:tab/>
      </w:r>
      <w:r>
        <w:rPr>
          <w:rFonts w:hint="eastAsia"/>
        </w:rPr>
        <w:t>模块功能</w:t>
      </w:r>
      <w:r>
        <w:tab/>
      </w:r>
      <w:r>
        <w:fldChar w:fldCharType="begin"/>
      </w:r>
      <w:r>
        <w:instrText xml:space="preserve"> PAGEREF _Toc323903427 \h </w:instrText>
      </w:r>
      <w:r>
        <w:fldChar w:fldCharType="separate"/>
      </w:r>
      <w:r>
        <w:t>5</w:t>
      </w:r>
      <w:r>
        <w:fldChar w:fldCharType="end"/>
      </w:r>
    </w:p>
    <w:p w14:paraId="0CB1CF58" w14:textId="77777777" w:rsidR="005B57CE" w:rsidRDefault="005B57CE">
      <w:pPr>
        <w:pStyle w:val="TOC2"/>
        <w:rPr>
          <w:rFonts w:asciiTheme="minorHAnsi" w:hAnsiTheme="minorHAnsi" w:cstheme="minorBidi"/>
          <w:lang w:val="en-GB"/>
        </w:rPr>
      </w:pPr>
      <w:r w:rsidRPr="001651E2">
        <w:rPr>
          <w:lang w:val="en-GB"/>
        </w:rPr>
        <w:t>2.1</w:t>
      </w:r>
      <w:r>
        <w:rPr>
          <w:rFonts w:asciiTheme="minorHAnsi" w:hAnsiTheme="minorHAnsi" w:cstheme="minorBidi"/>
          <w:lang w:val="en-GB"/>
        </w:rPr>
        <w:tab/>
      </w:r>
      <w:r w:rsidRPr="001651E2">
        <w:rPr>
          <w:rFonts w:hint="eastAsia"/>
          <w:lang w:val="en-GB"/>
        </w:rPr>
        <w:t>总览</w:t>
      </w:r>
      <w:r>
        <w:tab/>
      </w:r>
      <w:r>
        <w:fldChar w:fldCharType="begin"/>
      </w:r>
      <w:r>
        <w:instrText xml:space="preserve"> PAGEREF _Toc323903428 \h </w:instrText>
      </w:r>
      <w:r>
        <w:fldChar w:fldCharType="separate"/>
      </w:r>
      <w:r>
        <w:t>5</w:t>
      </w:r>
      <w:r>
        <w:fldChar w:fldCharType="end"/>
      </w:r>
    </w:p>
    <w:p w14:paraId="1C6C2A87" w14:textId="77777777" w:rsidR="005B57CE" w:rsidRDefault="005B57CE">
      <w:pPr>
        <w:pStyle w:val="TOC2"/>
        <w:rPr>
          <w:rFonts w:asciiTheme="minorHAnsi" w:hAnsiTheme="minorHAnsi" w:cstheme="minorBidi"/>
          <w:lang w:val="en-GB"/>
        </w:rPr>
      </w:pPr>
      <w:r>
        <w:t>2.2</w:t>
      </w:r>
      <w:r>
        <w:rPr>
          <w:rFonts w:asciiTheme="minorHAnsi" w:hAnsiTheme="minorHAnsi" w:cstheme="minorBidi"/>
          <w:lang w:val="en-GB"/>
        </w:rPr>
        <w:tab/>
      </w:r>
      <w:r>
        <w:rPr>
          <w:rFonts w:hint="eastAsia"/>
        </w:rPr>
        <w:t>用例访问权限</w:t>
      </w:r>
      <w:r>
        <w:tab/>
      </w:r>
      <w:r>
        <w:fldChar w:fldCharType="begin"/>
      </w:r>
      <w:r>
        <w:instrText xml:space="preserve"> PAGEREF _Toc323903429 \h </w:instrText>
      </w:r>
      <w:r>
        <w:fldChar w:fldCharType="separate"/>
      </w:r>
      <w:r>
        <w:t>6</w:t>
      </w:r>
      <w:r>
        <w:fldChar w:fldCharType="end"/>
      </w:r>
    </w:p>
    <w:p w14:paraId="7CA8426C" w14:textId="77777777" w:rsidR="005B57CE" w:rsidRDefault="005B57CE">
      <w:pPr>
        <w:pStyle w:val="TOC1"/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</w:pPr>
      <w:r>
        <w:t>3.</w:t>
      </w:r>
      <w:r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  <w:tab/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_Toc323903430 \h </w:instrText>
      </w:r>
      <w:r>
        <w:fldChar w:fldCharType="separate"/>
      </w:r>
      <w:r>
        <w:t>7</w:t>
      </w:r>
      <w:r>
        <w:fldChar w:fldCharType="end"/>
      </w:r>
    </w:p>
    <w:p w14:paraId="5E093114" w14:textId="77777777" w:rsidR="005B57CE" w:rsidRDefault="005B57CE">
      <w:pPr>
        <w:pStyle w:val="TOC2"/>
        <w:rPr>
          <w:rFonts w:asciiTheme="minorHAnsi" w:hAnsiTheme="minorHAnsi" w:cstheme="minorBidi"/>
          <w:lang w:val="en-GB"/>
        </w:rPr>
      </w:pPr>
      <w:r w:rsidRPr="001651E2">
        <w:rPr>
          <w:lang w:val="en-GB"/>
        </w:rPr>
        <w:t>3.1</w:t>
      </w:r>
      <w:r>
        <w:rPr>
          <w:rFonts w:asciiTheme="minorHAnsi" w:hAnsiTheme="minorHAnsi" w:cstheme="minorBidi"/>
          <w:lang w:val="en-GB"/>
        </w:rPr>
        <w:tab/>
      </w:r>
      <w:r w:rsidRPr="001651E2">
        <w:rPr>
          <w:lang w:val="en-GB"/>
        </w:rPr>
        <w:t xml:space="preserve">UC01 – </w:t>
      </w:r>
      <w:r w:rsidRPr="001651E2">
        <w:rPr>
          <w:rFonts w:hint="eastAsia"/>
          <w:lang w:val="en-GB"/>
        </w:rPr>
        <w:t>紧急处理患者</w:t>
      </w:r>
      <w:r>
        <w:tab/>
      </w:r>
      <w:r>
        <w:fldChar w:fldCharType="begin"/>
      </w:r>
      <w:r>
        <w:instrText xml:space="preserve"> PAGEREF _Toc323903431 \h </w:instrText>
      </w:r>
      <w:r>
        <w:fldChar w:fldCharType="separate"/>
      </w:r>
      <w:r>
        <w:t>7</w:t>
      </w:r>
      <w:r>
        <w:fldChar w:fldCharType="end"/>
      </w:r>
    </w:p>
    <w:p w14:paraId="21ACB23F" w14:textId="77777777" w:rsidR="005B57CE" w:rsidRDefault="005B57CE">
      <w:pPr>
        <w:pStyle w:val="TOC3"/>
        <w:rPr>
          <w:rFonts w:asciiTheme="minorHAnsi" w:hAnsiTheme="minorHAnsi" w:cstheme="minorBidi"/>
          <w:sz w:val="22"/>
          <w:szCs w:val="22"/>
        </w:rPr>
      </w:pPr>
      <w:r w:rsidRPr="001651E2">
        <w:t>3.1.1</w:t>
      </w:r>
      <w:r>
        <w:rPr>
          <w:rFonts w:asciiTheme="minorHAnsi" w:hAnsiTheme="minorHAnsi" w:cstheme="minorBidi"/>
          <w:sz w:val="22"/>
          <w:szCs w:val="22"/>
        </w:rPr>
        <w:tab/>
      </w:r>
      <w:r w:rsidRPr="001651E2">
        <w:rPr>
          <w:rFonts w:hint="eastAsia"/>
        </w:rPr>
        <w:t>用例介绍</w:t>
      </w:r>
      <w:r>
        <w:tab/>
      </w:r>
      <w:r>
        <w:fldChar w:fldCharType="begin"/>
      </w:r>
      <w:r>
        <w:instrText xml:space="preserve"> PAGEREF _Toc323903432 \h </w:instrText>
      </w:r>
      <w:r>
        <w:fldChar w:fldCharType="separate"/>
      </w:r>
      <w:r>
        <w:t>7</w:t>
      </w:r>
      <w:r>
        <w:fldChar w:fldCharType="end"/>
      </w:r>
    </w:p>
    <w:p w14:paraId="793ED687" w14:textId="77777777" w:rsidR="005B57CE" w:rsidRDefault="005B57CE">
      <w:pPr>
        <w:pStyle w:val="TOC3"/>
        <w:rPr>
          <w:rFonts w:asciiTheme="minorHAnsi" w:hAnsiTheme="minorHAnsi" w:cstheme="minorBidi"/>
          <w:sz w:val="22"/>
          <w:szCs w:val="22"/>
        </w:rPr>
      </w:pPr>
      <w:r w:rsidRPr="001651E2">
        <w:t>3.1.2</w:t>
      </w:r>
      <w:r>
        <w:rPr>
          <w:rFonts w:asciiTheme="minorHAnsi" w:hAnsiTheme="minorHAnsi" w:cstheme="minorBidi"/>
          <w:sz w:val="22"/>
          <w:szCs w:val="22"/>
        </w:rPr>
        <w:tab/>
      </w:r>
      <w:r w:rsidRPr="001651E2">
        <w:rPr>
          <w:rFonts w:hint="eastAsia"/>
        </w:rPr>
        <w:t>用例</w:t>
      </w:r>
      <w:r>
        <w:tab/>
      </w:r>
      <w:r>
        <w:fldChar w:fldCharType="begin"/>
      </w:r>
      <w:r>
        <w:instrText xml:space="preserve"> PAGEREF _Toc323903433 \h </w:instrText>
      </w:r>
      <w:r>
        <w:fldChar w:fldCharType="separate"/>
      </w:r>
      <w:r>
        <w:t>7</w:t>
      </w:r>
      <w:r>
        <w:fldChar w:fldCharType="end"/>
      </w:r>
    </w:p>
    <w:p w14:paraId="7AB8E95B" w14:textId="77777777" w:rsidR="005B57CE" w:rsidRDefault="005B57CE">
      <w:pPr>
        <w:pStyle w:val="TOC3"/>
        <w:rPr>
          <w:rFonts w:asciiTheme="minorHAnsi" w:hAnsiTheme="minorHAnsi" w:cstheme="minorBidi"/>
          <w:sz w:val="22"/>
          <w:szCs w:val="22"/>
        </w:rPr>
      </w:pPr>
      <w:r>
        <w:t>3.1.3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hint="eastAsia"/>
        </w:rPr>
        <w:t>业务规则</w:t>
      </w:r>
      <w:r>
        <w:tab/>
      </w:r>
      <w:r>
        <w:fldChar w:fldCharType="begin"/>
      </w:r>
      <w:r>
        <w:instrText xml:space="preserve"> PAGEREF _Toc323903434 \h </w:instrText>
      </w:r>
      <w:r>
        <w:fldChar w:fldCharType="separate"/>
      </w:r>
      <w:r>
        <w:t>7</w:t>
      </w:r>
      <w:r>
        <w:fldChar w:fldCharType="end"/>
      </w:r>
    </w:p>
    <w:p w14:paraId="22DD530D" w14:textId="77777777" w:rsidR="005B57CE" w:rsidRDefault="005B57CE">
      <w:pPr>
        <w:pStyle w:val="TOC3"/>
        <w:rPr>
          <w:rFonts w:asciiTheme="minorHAnsi" w:hAnsiTheme="minorHAnsi" w:cstheme="minorBidi"/>
          <w:sz w:val="22"/>
          <w:szCs w:val="22"/>
        </w:rPr>
      </w:pPr>
      <w:r w:rsidRPr="001651E2">
        <w:t>3.1.4</w:t>
      </w:r>
      <w:r>
        <w:rPr>
          <w:rFonts w:asciiTheme="minorHAnsi" w:hAnsiTheme="minorHAnsi" w:cstheme="minorBidi"/>
          <w:sz w:val="22"/>
          <w:szCs w:val="22"/>
        </w:rPr>
        <w:tab/>
      </w:r>
      <w:r w:rsidRPr="001651E2">
        <w:rPr>
          <w:rFonts w:hint="eastAsia"/>
        </w:rPr>
        <w:t>界面</w:t>
      </w:r>
      <w:r>
        <w:tab/>
      </w:r>
      <w:r>
        <w:fldChar w:fldCharType="begin"/>
      </w:r>
      <w:r>
        <w:instrText xml:space="preserve"> PAGEREF _Toc323903435 \h </w:instrText>
      </w:r>
      <w:r>
        <w:fldChar w:fldCharType="separate"/>
      </w:r>
      <w:r>
        <w:t>7</w:t>
      </w:r>
      <w:r>
        <w:fldChar w:fldCharType="end"/>
      </w:r>
    </w:p>
    <w:p w14:paraId="1FC7F177" w14:textId="77777777" w:rsidR="005B57CE" w:rsidRDefault="005B57CE">
      <w:pPr>
        <w:pStyle w:val="TOC1"/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</w:pPr>
      <w:r>
        <w:t>4.</w:t>
      </w:r>
      <w:r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  <w:tab/>
      </w:r>
      <w:r>
        <w:rPr>
          <w:rFonts w:hint="eastAsia"/>
        </w:rPr>
        <w:t>实体</w:t>
      </w:r>
      <w:r>
        <w:tab/>
      </w:r>
      <w:r>
        <w:fldChar w:fldCharType="begin"/>
      </w:r>
      <w:r>
        <w:instrText xml:space="preserve"> PAGEREF _Toc323903436 \h </w:instrText>
      </w:r>
      <w:r>
        <w:fldChar w:fldCharType="separate"/>
      </w:r>
      <w:r>
        <w:t>8</w:t>
      </w:r>
      <w:r>
        <w:fldChar w:fldCharType="end"/>
      </w:r>
    </w:p>
    <w:p w14:paraId="5487309B" w14:textId="77777777" w:rsidR="005B57CE" w:rsidRDefault="005B57CE">
      <w:pPr>
        <w:pStyle w:val="TOC2"/>
        <w:rPr>
          <w:rFonts w:asciiTheme="minorHAnsi" w:hAnsiTheme="minorHAnsi" w:cstheme="minorBidi"/>
          <w:lang w:val="en-GB"/>
        </w:rPr>
      </w:pPr>
      <w:r w:rsidRPr="001651E2">
        <w:rPr>
          <w:lang w:val="en-GB"/>
        </w:rPr>
        <w:t>4.1</w:t>
      </w:r>
      <w:r>
        <w:rPr>
          <w:rFonts w:asciiTheme="minorHAnsi" w:hAnsiTheme="minorHAnsi" w:cstheme="minorBidi"/>
          <w:lang w:val="en-GB"/>
        </w:rPr>
        <w:tab/>
      </w:r>
      <w:r w:rsidRPr="001651E2">
        <w:rPr>
          <w:rFonts w:hint="eastAsia"/>
          <w:lang w:val="en-GB"/>
        </w:rPr>
        <w:t>实体图</w:t>
      </w:r>
      <w:r>
        <w:tab/>
      </w:r>
      <w:r>
        <w:fldChar w:fldCharType="begin"/>
      </w:r>
      <w:r>
        <w:instrText xml:space="preserve"> PAGEREF _Toc323903437 \h </w:instrText>
      </w:r>
      <w:r>
        <w:fldChar w:fldCharType="separate"/>
      </w:r>
      <w:r>
        <w:t>8</w:t>
      </w:r>
      <w:r>
        <w:fldChar w:fldCharType="end"/>
      </w:r>
    </w:p>
    <w:p w14:paraId="616083FF" w14:textId="77777777" w:rsidR="005B57CE" w:rsidRDefault="005B57CE">
      <w:pPr>
        <w:pStyle w:val="TOC2"/>
        <w:rPr>
          <w:rFonts w:asciiTheme="minorHAnsi" w:hAnsiTheme="minorHAnsi" w:cstheme="minorBidi"/>
          <w:lang w:val="en-GB"/>
        </w:rPr>
      </w:pPr>
      <w:r w:rsidRPr="001651E2">
        <w:rPr>
          <w:lang w:val="en-GB"/>
        </w:rPr>
        <w:t>4.2</w:t>
      </w:r>
      <w:r>
        <w:rPr>
          <w:rFonts w:asciiTheme="minorHAnsi" w:hAnsiTheme="minorHAnsi" w:cstheme="minorBidi"/>
          <w:lang w:val="en-GB"/>
        </w:rPr>
        <w:tab/>
      </w:r>
      <w:r w:rsidRPr="001651E2">
        <w:rPr>
          <w:rFonts w:hint="eastAsia"/>
          <w:lang w:val="en-GB"/>
        </w:rPr>
        <w:t>工作</w:t>
      </w:r>
      <w:r>
        <w:tab/>
      </w:r>
      <w:r>
        <w:fldChar w:fldCharType="begin"/>
      </w:r>
      <w:r>
        <w:instrText xml:space="preserve"> PAGEREF _Toc323903438 \h </w:instrText>
      </w:r>
      <w:r>
        <w:fldChar w:fldCharType="separate"/>
      </w:r>
      <w:r>
        <w:t>8</w:t>
      </w:r>
      <w:r>
        <w:fldChar w:fldCharType="end"/>
      </w:r>
    </w:p>
    <w:p w14:paraId="4EB4B7BC" w14:textId="77777777" w:rsidR="005B57CE" w:rsidRDefault="005B57CE">
      <w:pPr>
        <w:pStyle w:val="TOC3"/>
        <w:rPr>
          <w:rFonts w:asciiTheme="minorHAnsi" w:hAnsiTheme="minorHAnsi" w:cstheme="minorBidi"/>
          <w:sz w:val="22"/>
          <w:szCs w:val="22"/>
        </w:rPr>
      </w:pPr>
      <w:r w:rsidRPr="001651E2">
        <w:t>4.2.1</w:t>
      </w:r>
      <w:r>
        <w:rPr>
          <w:rFonts w:asciiTheme="minorHAnsi" w:hAnsiTheme="minorHAnsi" w:cstheme="minorBidi"/>
          <w:sz w:val="22"/>
          <w:szCs w:val="22"/>
        </w:rPr>
        <w:tab/>
      </w:r>
      <w:r w:rsidRPr="001651E2">
        <w:rPr>
          <w:rFonts w:hint="eastAsia"/>
        </w:rPr>
        <w:t>实体介绍</w:t>
      </w:r>
      <w:r>
        <w:tab/>
      </w:r>
      <w:r>
        <w:fldChar w:fldCharType="begin"/>
      </w:r>
      <w:r>
        <w:instrText xml:space="preserve"> PAGEREF _Toc323903439 \h </w:instrText>
      </w:r>
      <w:r>
        <w:fldChar w:fldCharType="separate"/>
      </w:r>
      <w:r>
        <w:t>8</w:t>
      </w:r>
      <w:r>
        <w:fldChar w:fldCharType="end"/>
      </w:r>
    </w:p>
    <w:p w14:paraId="05F988EF" w14:textId="77777777" w:rsidR="005B57CE" w:rsidRDefault="005B57CE">
      <w:pPr>
        <w:pStyle w:val="TOC3"/>
        <w:rPr>
          <w:rFonts w:asciiTheme="minorHAnsi" w:hAnsiTheme="minorHAnsi" w:cstheme="minorBidi"/>
          <w:sz w:val="22"/>
          <w:szCs w:val="22"/>
        </w:rPr>
      </w:pPr>
      <w:r w:rsidRPr="001651E2">
        <w:t>4.2.2</w:t>
      </w:r>
      <w:r>
        <w:rPr>
          <w:rFonts w:asciiTheme="minorHAnsi" w:hAnsiTheme="minorHAnsi" w:cstheme="minorBidi"/>
          <w:sz w:val="22"/>
          <w:szCs w:val="22"/>
        </w:rPr>
        <w:tab/>
      </w:r>
      <w:r w:rsidRPr="001651E2">
        <w:rPr>
          <w:rFonts w:hint="eastAsia"/>
        </w:rPr>
        <w:t>数据结构</w:t>
      </w:r>
      <w:r>
        <w:tab/>
      </w:r>
      <w:r>
        <w:fldChar w:fldCharType="begin"/>
      </w:r>
      <w:r>
        <w:instrText xml:space="preserve"> PAGEREF _Toc323903440 \h </w:instrText>
      </w:r>
      <w:r>
        <w:fldChar w:fldCharType="separate"/>
      </w:r>
      <w:r>
        <w:t>8</w:t>
      </w:r>
      <w:r>
        <w:fldChar w:fldCharType="end"/>
      </w:r>
    </w:p>
    <w:p w14:paraId="5106DFF0" w14:textId="77777777" w:rsidR="005B57CE" w:rsidRDefault="005B57CE">
      <w:pPr>
        <w:pStyle w:val="TOC1"/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</w:pPr>
      <w:r>
        <w:t>5.</w:t>
      </w:r>
      <w:r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  <w:tab/>
      </w:r>
      <w:r>
        <w:rPr>
          <w:rFonts w:hint="eastAsia"/>
        </w:rPr>
        <w:t>界面</w:t>
      </w:r>
      <w:r>
        <w:tab/>
      </w:r>
      <w:r>
        <w:fldChar w:fldCharType="begin"/>
      </w:r>
      <w:r>
        <w:instrText xml:space="preserve"> PAGEREF _Toc323903441 \h </w:instrText>
      </w:r>
      <w:r>
        <w:fldChar w:fldCharType="separate"/>
      </w:r>
      <w:r>
        <w:t>10</w:t>
      </w:r>
      <w:r>
        <w:fldChar w:fldCharType="end"/>
      </w:r>
    </w:p>
    <w:p w14:paraId="0FC9CCFD" w14:textId="77777777" w:rsidR="005B57CE" w:rsidRDefault="005B57CE">
      <w:pPr>
        <w:pStyle w:val="TOC2"/>
        <w:rPr>
          <w:rFonts w:asciiTheme="minorHAnsi" w:hAnsiTheme="minorHAnsi" w:cstheme="minorBidi"/>
          <w:lang w:val="en-GB"/>
        </w:rPr>
      </w:pPr>
      <w:r w:rsidRPr="001651E2">
        <w:rPr>
          <w:lang w:val="en-GB"/>
        </w:rPr>
        <w:t>5.1</w:t>
      </w:r>
      <w:r>
        <w:rPr>
          <w:rFonts w:asciiTheme="minorHAnsi" w:hAnsiTheme="minorHAnsi" w:cstheme="minorBidi"/>
          <w:lang w:val="en-GB"/>
        </w:rPr>
        <w:tab/>
      </w:r>
      <w:r w:rsidRPr="001651E2">
        <w:rPr>
          <w:lang w:val="en-GB"/>
        </w:rPr>
        <w:t>UI01-</w:t>
      </w:r>
      <w:r w:rsidRPr="001651E2">
        <w:rPr>
          <w:rFonts w:hint="eastAsia"/>
          <w:lang w:val="en-GB"/>
        </w:rPr>
        <w:t>检索工作</w:t>
      </w:r>
      <w:r>
        <w:tab/>
      </w:r>
      <w:r>
        <w:fldChar w:fldCharType="begin"/>
      </w:r>
      <w:r>
        <w:instrText xml:space="preserve"> PAGEREF _Toc323903442 \h </w:instrText>
      </w:r>
      <w:r>
        <w:fldChar w:fldCharType="separate"/>
      </w:r>
      <w:r>
        <w:t>10</w:t>
      </w:r>
      <w:r>
        <w:fldChar w:fldCharType="end"/>
      </w:r>
    </w:p>
    <w:p w14:paraId="4BC9AE5F" w14:textId="77777777" w:rsidR="005B57CE" w:rsidRDefault="005B57CE">
      <w:pPr>
        <w:pStyle w:val="TOC3"/>
        <w:rPr>
          <w:rFonts w:asciiTheme="minorHAnsi" w:hAnsiTheme="minorHAnsi" w:cstheme="minorBidi"/>
          <w:sz w:val="22"/>
          <w:szCs w:val="22"/>
        </w:rPr>
      </w:pPr>
      <w:r w:rsidRPr="001651E2">
        <w:t>5.1.1</w:t>
      </w:r>
      <w:r>
        <w:rPr>
          <w:rFonts w:asciiTheme="minorHAnsi" w:hAnsiTheme="minorHAnsi" w:cstheme="minorBidi"/>
          <w:sz w:val="22"/>
          <w:szCs w:val="22"/>
        </w:rPr>
        <w:tab/>
      </w:r>
      <w:r w:rsidRPr="001651E2">
        <w:rPr>
          <w:rFonts w:hint="eastAsia"/>
        </w:rPr>
        <w:t>介绍</w:t>
      </w:r>
      <w:r>
        <w:tab/>
      </w:r>
      <w:r>
        <w:fldChar w:fldCharType="begin"/>
      </w:r>
      <w:r>
        <w:instrText xml:space="preserve"> PAGEREF _Toc323903443 \h </w:instrText>
      </w:r>
      <w:r>
        <w:fldChar w:fldCharType="separate"/>
      </w:r>
      <w:r>
        <w:t>10</w:t>
      </w:r>
      <w:r>
        <w:fldChar w:fldCharType="end"/>
      </w:r>
    </w:p>
    <w:p w14:paraId="13334FA7" w14:textId="77777777" w:rsidR="005B57CE" w:rsidRDefault="005B57CE">
      <w:pPr>
        <w:pStyle w:val="TOC3"/>
        <w:rPr>
          <w:rFonts w:asciiTheme="minorHAnsi" w:hAnsiTheme="minorHAnsi" w:cstheme="minorBidi"/>
          <w:sz w:val="22"/>
          <w:szCs w:val="22"/>
        </w:rPr>
      </w:pPr>
      <w:r w:rsidRPr="001651E2">
        <w:t>5.1.2</w:t>
      </w:r>
      <w:r>
        <w:rPr>
          <w:rFonts w:asciiTheme="minorHAnsi" w:hAnsiTheme="minorHAnsi" w:cstheme="minorBidi"/>
          <w:sz w:val="22"/>
          <w:szCs w:val="22"/>
        </w:rPr>
        <w:tab/>
      </w:r>
      <w:r w:rsidRPr="001651E2">
        <w:rPr>
          <w:rFonts w:hint="eastAsia"/>
        </w:rPr>
        <w:t>原型界面</w:t>
      </w:r>
      <w:r>
        <w:tab/>
      </w:r>
      <w:r>
        <w:fldChar w:fldCharType="begin"/>
      </w:r>
      <w:r>
        <w:instrText xml:space="preserve"> PAGEREF _Toc323903444 \h </w:instrText>
      </w:r>
      <w:r>
        <w:fldChar w:fldCharType="separate"/>
      </w:r>
      <w:r>
        <w:t>10</w:t>
      </w:r>
      <w:r>
        <w:fldChar w:fldCharType="end"/>
      </w:r>
    </w:p>
    <w:p w14:paraId="328364AE" w14:textId="77777777" w:rsidR="005B57CE" w:rsidRDefault="005B57CE">
      <w:pPr>
        <w:pStyle w:val="TOC3"/>
        <w:rPr>
          <w:rFonts w:asciiTheme="minorHAnsi" w:hAnsiTheme="minorHAnsi" w:cstheme="minorBidi"/>
          <w:sz w:val="22"/>
          <w:szCs w:val="22"/>
        </w:rPr>
      </w:pPr>
      <w:r w:rsidRPr="001651E2">
        <w:t>5.1.3</w:t>
      </w:r>
      <w:r>
        <w:rPr>
          <w:rFonts w:asciiTheme="minorHAnsi" w:hAnsiTheme="minorHAnsi" w:cstheme="minorBidi"/>
          <w:sz w:val="22"/>
          <w:szCs w:val="22"/>
        </w:rPr>
        <w:tab/>
      </w:r>
      <w:r w:rsidRPr="001651E2">
        <w:rPr>
          <w:rFonts w:hint="eastAsia"/>
        </w:rPr>
        <w:t>界面元素</w:t>
      </w:r>
      <w:r>
        <w:tab/>
      </w:r>
      <w:r>
        <w:fldChar w:fldCharType="begin"/>
      </w:r>
      <w:r>
        <w:instrText xml:space="preserve"> PAGEREF _Toc323903445 \h </w:instrText>
      </w:r>
      <w:r>
        <w:fldChar w:fldCharType="separate"/>
      </w:r>
      <w:r>
        <w:t>10</w:t>
      </w:r>
      <w:r>
        <w:fldChar w:fldCharType="end"/>
      </w:r>
    </w:p>
    <w:p w14:paraId="75BA24B9" w14:textId="77777777" w:rsidR="005B57CE" w:rsidRDefault="005B57CE">
      <w:pPr>
        <w:pStyle w:val="TOC3"/>
        <w:rPr>
          <w:rFonts w:asciiTheme="minorHAnsi" w:hAnsiTheme="minorHAnsi" w:cstheme="minorBidi"/>
          <w:sz w:val="22"/>
          <w:szCs w:val="22"/>
        </w:rPr>
      </w:pPr>
      <w:r w:rsidRPr="001651E2">
        <w:rPr>
          <w:lang w:val="fr-FR"/>
        </w:rPr>
        <w:t>5.1.4</w:t>
      </w:r>
      <w:r>
        <w:rPr>
          <w:rFonts w:asciiTheme="minorHAnsi" w:hAnsiTheme="minorHAnsi" w:cstheme="minorBidi"/>
          <w:sz w:val="22"/>
          <w:szCs w:val="22"/>
        </w:rPr>
        <w:tab/>
      </w:r>
      <w:r w:rsidRPr="001651E2">
        <w:rPr>
          <w:rFonts w:hint="eastAsia"/>
          <w:lang w:val="fr-FR"/>
        </w:rPr>
        <w:t>可能的操作</w:t>
      </w:r>
      <w:r>
        <w:tab/>
      </w:r>
      <w:r>
        <w:fldChar w:fldCharType="begin"/>
      </w:r>
      <w:r>
        <w:instrText xml:space="preserve"> PAGEREF _Toc323903446 \h </w:instrText>
      </w:r>
      <w:r>
        <w:fldChar w:fldCharType="separate"/>
      </w:r>
      <w:r>
        <w:t>11</w:t>
      </w:r>
      <w:r>
        <w:fldChar w:fldCharType="end"/>
      </w:r>
    </w:p>
    <w:p w14:paraId="011FD249" w14:textId="77777777" w:rsidR="005B57CE" w:rsidRDefault="005B57CE">
      <w:pPr>
        <w:pStyle w:val="TOC1"/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</w:pPr>
      <w:r>
        <w:t>6.</w:t>
      </w:r>
      <w:r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  <w:tab/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_Toc323903447 \h </w:instrText>
      </w:r>
      <w:r>
        <w:fldChar w:fldCharType="separate"/>
      </w:r>
      <w:r>
        <w:t>12</w:t>
      </w:r>
      <w:r>
        <w:fldChar w:fldCharType="end"/>
      </w:r>
    </w:p>
    <w:p w14:paraId="3CD2DE69" w14:textId="77777777" w:rsidR="005B57CE" w:rsidRDefault="005B57CE">
      <w:pPr>
        <w:pStyle w:val="TOC2"/>
        <w:rPr>
          <w:rFonts w:asciiTheme="minorHAnsi" w:hAnsiTheme="minorHAnsi" w:cstheme="minorBidi"/>
          <w:lang w:val="en-GB"/>
        </w:rPr>
      </w:pPr>
      <w:r w:rsidRPr="001651E2">
        <w:rPr>
          <w:lang w:val="en-GB"/>
        </w:rPr>
        <w:t>6.1</w:t>
      </w:r>
      <w:r>
        <w:rPr>
          <w:rFonts w:asciiTheme="minorHAnsi" w:hAnsiTheme="minorHAnsi" w:cstheme="minorBidi"/>
          <w:lang w:val="en-GB"/>
        </w:rPr>
        <w:tab/>
      </w:r>
      <w:r w:rsidRPr="001651E2">
        <w:rPr>
          <w:rFonts w:hint="eastAsia"/>
          <w:lang w:val="en-GB"/>
        </w:rPr>
        <w:t>通信模块</w:t>
      </w:r>
      <w:r>
        <w:tab/>
      </w:r>
      <w:r>
        <w:fldChar w:fldCharType="begin"/>
      </w:r>
      <w:r>
        <w:instrText xml:space="preserve"> PAGEREF _Toc323903448 \h </w:instrText>
      </w:r>
      <w:r>
        <w:fldChar w:fldCharType="separate"/>
      </w:r>
      <w:r>
        <w:t>12</w:t>
      </w:r>
      <w:r>
        <w:fldChar w:fldCharType="end"/>
      </w:r>
    </w:p>
    <w:p w14:paraId="00AB3C37" w14:textId="77777777" w:rsidR="005B57CE" w:rsidRDefault="005B57CE">
      <w:pPr>
        <w:pStyle w:val="TOC1"/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</w:pPr>
      <w:r>
        <w:t>7.</w:t>
      </w:r>
      <w:r>
        <w:rPr>
          <w:rFonts w:asciiTheme="minorHAnsi" w:hAnsiTheme="minorHAnsi" w:cstheme="minorBidi"/>
          <w:bCs w:val="0"/>
          <w:caps w:val="0"/>
          <w:sz w:val="22"/>
          <w:szCs w:val="22"/>
          <w:lang w:val="en-GB"/>
        </w:rPr>
        <w:tab/>
      </w:r>
      <w:r>
        <w:rPr>
          <w:rFonts w:hint="eastAsia"/>
        </w:rPr>
        <w:t>问题列表</w:t>
      </w:r>
      <w:bookmarkStart w:id="32" w:name="_GoBack"/>
      <w:bookmarkEnd w:id="32"/>
      <w:r>
        <w:tab/>
      </w:r>
      <w:r>
        <w:fldChar w:fldCharType="begin"/>
      </w:r>
      <w:r>
        <w:instrText xml:space="preserve"> PAGEREF _Toc323903449 \h </w:instrText>
      </w:r>
      <w:r>
        <w:fldChar w:fldCharType="separate"/>
      </w:r>
      <w:r>
        <w:t>13</w:t>
      </w:r>
      <w:r>
        <w:fldChar w:fldCharType="end"/>
      </w:r>
    </w:p>
    <w:p w14:paraId="4431AF4B" w14:textId="77777777" w:rsidR="005B57CE" w:rsidRDefault="005B57CE">
      <w:pPr>
        <w:pStyle w:val="TOC2"/>
        <w:rPr>
          <w:rFonts w:asciiTheme="minorHAnsi" w:hAnsiTheme="minorHAnsi" w:cstheme="minorBidi"/>
          <w:lang w:val="en-GB"/>
        </w:rPr>
      </w:pPr>
      <w:r>
        <w:t>7.1</w:t>
      </w:r>
      <w:r>
        <w:rPr>
          <w:rFonts w:asciiTheme="minorHAnsi" w:hAnsiTheme="minorHAnsi" w:cstheme="minorBidi"/>
          <w:lang w:val="en-GB"/>
        </w:rPr>
        <w:tab/>
      </w:r>
      <w:r>
        <w:rPr>
          <w:rFonts w:hint="eastAsia"/>
        </w:rPr>
        <w:t>需求问题</w:t>
      </w:r>
      <w:r>
        <w:tab/>
      </w:r>
      <w:r>
        <w:fldChar w:fldCharType="begin"/>
      </w:r>
      <w:r>
        <w:instrText xml:space="preserve"> PAGEREF _Toc323903450 \h </w:instrText>
      </w:r>
      <w:r>
        <w:fldChar w:fldCharType="separate"/>
      </w:r>
      <w:r>
        <w:t>13</w:t>
      </w:r>
      <w:r>
        <w:fldChar w:fldCharType="end"/>
      </w:r>
    </w:p>
    <w:p w14:paraId="411EBB9F" w14:textId="77777777" w:rsidR="005B57CE" w:rsidRDefault="005B57CE">
      <w:pPr>
        <w:pStyle w:val="TOC2"/>
        <w:rPr>
          <w:rFonts w:asciiTheme="minorHAnsi" w:hAnsiTheme="minorHAnsi" w:cstheme="minorBidi"/>
          <w:lang w:val="en-GB"/>
        </w:rPr>
      </w:pPr>
      <w:r>
        <w:t>7.2</w:t>
      </w:r>
      <w:r>
        <w:rPr>
          <w:rFonts w:asciiTheme="minorHAnsi" w:hAnsiTheme="minorHAnsi" w:cstheme="minorBidi"/>
          <w:lang w:val="en-GB"/>
        </w:rPr>
        <w:tab/>
      </w:r>
      <w:r>
        <w:rPr>
          <w:rFonts w:hint="eastAsia"/>
        </w:rPr>
        <w:t>方案问题</w:t>
      </w:r>
      <w:r>
        <w:tab/>
      </w:r>
      <w:r>
        <w:fldChar w:fldCharType="begin"/>
      </w:r>
      <w:r>
        <w:instrText xml:space="preserve"> PAGEREF _Toc323903451 \h </w:instrText>
      </w:r>
      <w:r>
        <w:fldChar w:fldCharType="separate"/>
      </w:r>
      <w:r>
        <w:t>13</w:t>
      </w:r>
      <w:r>
        <w:fldChar w:fldCharType="end"/>
      </w:r>
    </w:p>
    <w:p w14:paraId="53108CDD" w14:textId="77777777" w:rsidR="005B57CE" w:rsidRDefault="005B57CE">
      <w:pPr>
        <w:pStyle w:val="TOC2"/>
        <w:rPr>
          <w:rFonts w:asciiTheme="minorHAnsi" w:hAnsiTheme="minorHAnsi" w:cstheme="minorBidi"/>
          <w:lang w:val="en-GB"/>
        </w:rPr>
      </w:pPr>
      <w:r>
        <w:t>7.3</w:t>
      </w:r>
      <w:r>
        <w:rPr>
          <w:rFonts w:asciiTheme="minorHAnsi" w:hAnsiTheme="minorHAnsi" w:cstheme="minorBidi"/>
          <w:lang w:val="en-GB"/>
        </w:rPr>
        <w:tab/>
      </w:r>
      <w:r>
        <w:rPr>
          <w:rFonts w:hint="eastAsia"/>
        </w:rPr>
        <w:t>其他</w:t>
      </w:r>
      <w:r>
        <w:tab/>
      </w:r>
      <w:r>
        <w:fldChar w:fldCharType="begin"/>
      </w:r>
      <w:r>
        <w:instrText xml:space="preserve"> PAGEREF _Toc323903452 \h </w:instrText>
      </w:r>
      <w:r>
        <w:fldChar w:fldCharType="separate"/>
      </w:r>
      <w:r>
        <w:t>13</w:t>
      </w:r>
      <w:r>
        <w:fldChar w:fldCharType="end"/>
      </w:r>
    </w:p>
    <w:p w14:paraId="45EC6158" w14:textId="6F4B066A" w:rsidR="00186DDE" w:rsidRDefault="00721EB4" w:rsidP="00186DDE">
      <w:pPr>
        <w:pStyle w:val="Heading1"/>
      </w:pPr>
      <w:r>
        <w:rPr>
          <w:rFonts w:ascii="Arial" w:hAnsi="Arial" w:cs="Times New Roman"/>
          <w:b w:val="0"/>
          <w:noProof/>
          <w:sz w:val="22"/>
          <w:lang w:val="fr-FR"/>
        </w:rPr>
        <w:lastRenderedPageBreak/>
        <w:fldChar w:fldCharType="end"/>
      </w:r>
      <w:r w:rsidR="00186DDE" w:rsidRPr="00186DDE">
        <w:t xml:space="preserve"> </w:t>
      </w:r>
      <w:bookmarkStart w:id="33" w:name="_Toc323903423"/>
      <w:bookmarkEnd w:id="28"/>
      <w:bookmarkEnd w:id="29"/>
      <w:bookmarkEnd w:id="30"/>
      <w:bookmarkEnd w:id="31"/>
      <w:r w:rsidR="001503C0">
        <w:rPr>
          <w:rFonts w:hint="eastAsia"/>
        </w:rPr>
        <w:t>介绍</w:t>
      </w:r>
      <w:bookmarkEnd w:id="33"/>
    </w:p>
    <w:p w14:paraId="185F5100" w14:textId="6F9094E5" w:rsidR="00186DDE" w:rsidRDefault="001503C0" w:rsidP="00186DDE">
      <w:pPr>
        <w:pStyle w:val="Heading2"/>
      </w:pPr>
      <w:bookmarkStart w:id="34" w:name="_Toc323903424"/>
      <w:r>
        <w:rPr>
          <w:rFonts w:hint="eastAsia"/>
        </w:rPr>
        <w:t>目的</w:t>
      </w:r>
      <w:bookmarkEnd w:id="34"/>
    </w:p>
    <w:p w14:paraId="1BB33349" w14:textId="600AB555" w:rsidR="00186DDE" w:rsidRDefault="006D3D81" w:rsidP="00186DDE">
      <w:r>
        <w:rPr>
          <w:rFonts w:hint="eastAsia"/>
        </w:rPr>
        <w:t>本文用来</w:t>
      </w:r>
      <w:r w:rsidR="005A63E3">
        <w:rPr>
          <w:rFonts w:hint="eastAsia"/>
        </w:rPr>
        <w:t>界定工作管理模块的功能范围，确定本功能模块的实现细节。</w:t>
      </w:r>
    </w:p>
    <w:p w14:paraId="44C33988" w14:textId="15F759EC" w:rsidR="00186DDE" w:rsidRDefault="00CE504B" w:rsidP="00186DDE">
      <w:pPr>
        <w:pStyle w:val="Heading2"/>
        <w:rPr>
          <w:rFonts w:hint="eastAsia"/>
        </w:rPr>
      </w:pPr>
      <w:bookmarkStart w:id="35" w:name="_Toc323903425"/>
      <w:r>
        <w:rPr>
          <w:rFonts w:hint="eastAsia"/>
        </w:rPr>
        <w:t>文档</w:t>
      </w:r>
      <w:r w:rsidR="006D3D81">
        <w:rPr>
          <w:rFonts w:hint="eastAsia"/>
        </w:rPr>
        <w:t>结构</w:t>
      </w:r>
      <w:bookmarkEnd w:id="35"/>
    </w:p>
    <w:p w14:paraId="4D41653C" w14:textId="26FDA0B3" w:rsidR="00CE504B" w:rsidRDefault="00CE504B" w:rsidP="00CE504B">
      <w:pPr>
        <w:rPr>
          <w:rFonts w:hint="eastAsia"/>
        </w:rPr>
      </w:pPr>
      <w:r>
        <w:rPr>
          <w:rFonts w:hint="eastAsia"/>
        </w:rPr>
        <w:t>本文主要用用例加原型来描述系统功能的实现：</w:t>
      </w:r>
    </w:p>
    <w:p w14:paraId="30F51A6E" w14:textId="3391B900" w:rsidR="00CE504B" w:rsidRDefault="00CE504B" w:rsidP="00CE504B">
      <w:pPr>
        <w:pStyle w:val="ListParagraph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用例：</w:t>
      </w:r>
      <w:r>
        <w:rPr>
          <w:rFonts w:hint="eastAsia"/>
        </w:rPr>
        <w:t xml:space="preserve"> </w:t>
      </w:r>
      <w:r>
        <w:rPr>
          <w:rFonts w:hint="eastAsia"/>
        </w:rPr>
        <w:t>详细描述系统完成客户需求的方式，配合界面原型</w:t>
      </w:r>
    </w:p>
    <w:p w14:paraId="78730ED6" w14:textId="4AB278D4" w:rsidR="00CE504B" w:rsidRDefault="00CE504B" w:rsidP="00CE504B">
      <w:pPr>
        <w:pStyle w:val="ListParagraph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实体：系统中需要处理的实体和之间关系，包含实体每个元素的详细定义</w:t>
      </w:r>
    </w:p>
    <w:p w14:paraId="3BD228C5" w14:textId="53799026" w:rsidR="00CE504B" w:rsidRDefault="00CE504B" w:rsidP="00CE504B">
      <w:pPr>
        <w:pStyle w:val="ListParagraph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界面：描述界面构成以及相关规则</w:t>
      </w:r>
    </w:p>
    <w:p w14:paraId="799BD63F" w14:textId="0CD48F5C" w:rsidR="00CE504B" w:rsidRDefault="00CE504B" w:rsidP="00CE504B">
      <w:pPr>
        <w:pStyle w:val="ListParagraph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接口：描述同外部系统的接口的功能定义</w:t>
      </w:r>
    </w:p>
    <w:p w14:paraId="518C6DE0" w14:textId="3E0C76AE" w:rsidR="002D67F9" w:rsidRPr="00CE504B" w:rsidRDefault="002D67F9" w:rsidP="00CE504B">
      <w:pPr>
        <w:pStyle w:val="ListParagraph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问题列表：一些功能讨论的遗留问题，比如需要更多思考，无法在会议中确认的问题</w:t>
      </w:r>
    </w:p>
    <w:p w14:paraId="2A40B741" w14:textId="139C6F46" w:rsidR="006D3D81" w:rsidRDefault="003A01BD" w:rsidP="00163A29">
      <w:pPr>
        <w:pStyle w:val="Heading2"/>
        <w:rPr>
          <w:rFonts w:hint="eastAsia"/>
        </w:rPr>
      </w:pPr>
      <w:bookmarkStart w:id="36" w:name="_Toc323903426"/>
      <w:r>
        <w:rPr>
          <w:rFonts w:hint="eastAsia"/>
        </w:rPr>
        <w:t>文档约定</w:t>
      </w:r>
      <w:bookmarkEnd w:id="36"/>
    </w:p>
    <w:p w14:paraId="1A149ADA" w14:textId="3D6199CD" w:rsidR="003A01BD" w:rsidRPr="003A01BD" w:rsidRDefault="003A01BD" w:rsidP="003A01BD">
      <w:pPr>
        <w:rPr>
          <w:rFonts w:hint="eastAsia"/>
          <w:b/>
        </w:rPr>
      </w:pPr>
      <w:r w:rsidRPr="003A01BD">
        <w:rPr>
          <w:rFonts w:hint="eastAsia"/>
          <w:b/>
        </w:rPr>
        <w:t>格式</w:t>
      </w:r>
      <w:r>
        <w:rPr>
          <w:rFonts w:hint="eastAsia"/>
          <w:b/>
        </w:rPr>
        <w:t>定义</w:t>
      </w:r>
      <w:r w:rsidRPr="003A01BD">
        <w:rPr>
          <w:rFonts w:hint="eastAsia"/>
          <w:b/>
        </w:rPr>
        <w:t>：</w:t>
      </w:r>
    </w:p>
    <w:p w14:paraId="64386FEB" w14:textId="0112931E" w:rsidR="00163A29" w:rsidRPr="00AC0378" w:rsidRDefault="00163A29" w:rsidP="00163A29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A: </w:t>
      </w:r>
      <w:r>
        <w:rPr>
          <w:rFonts w:hint="eastAsia"/>
          <w:lang w:eastAsia="zh-CN"/>
        </w:rPr>
        <w:t>大写字母</w:t>
      </w:r>
    </w:p>
    <w:p w14:paraId="642A74B1" w14:textId="0CB53DB7" w:rsidR="00163A29" w:rsidRPr="00AC0378" w:rsidRDefault="00163A29" w:rsidP="00163A29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</w:pPr>
      <w:r w:rsidRPr="00AC0378">
        <w:t>AN: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大写字母或数字</w:t>
      </w:r>
    </w:p>
    <w:p w14:paraId="4BCBA0D6" w14:textId="163B088F" w:rsidR="00163A29" w:rsidRPr="00AC0378" w:rsidRDefault="00163A29" w:rsidP="00163A29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an: </w:t>
      </w:r>
      <w:r>
        <w:rPr>
          <w:rFonts w:hint="eastAsia"/>
          <w:lang w:eastAsia="zh-CN"/>
        </w:rPr>
        <w:t>大小写都允许的字母或数字</w:t>
      </w:r>
    </w:p>
    <w:p w14:paraId="5DE61937" w14:textId="3A8C1B78" w:rsidR="00163A29" w:rsidRPr="00AC0378" w:rsidRDefault="00163A29" w:rsidP="00163A29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N: </w:t>
      </w:r>
      <w:r>
        <w:rPr>
          <w:rFonts w:hint="eastAsia"/>
          <w:lang w:eastAsia="zh-CN"/>
        </w:rPr>
        <w:t>数字</w:t>
      </w:r>
    </w:p>
    <w:p w14:paraId="5F624D43" w14:textId="10D37ACE" w:rsidR="00163A29" w:rsidRPr="00AC0378" w:rsidRDefault="00163A29" w:rsidP="00163A29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</w:pPr>
      <w:proofErr w:type="gramStart"/>
      <w:r w:rsidRPr="00AC0378">
        <w:t>N..</w:t>
      </w:r>
      <w:proofErr w:type="spellStart"/>
      <w:proofErr w:type="gramEnd"/>
      <w:r w:rsidRPr="00AC0378">
        <w:t>x.y</w:t>
      </w:r>
      <w:proofErr w:type="spellEnd"/>
      <w:r w:rsidRPr="00AC0378">
        <w:t xml:space="preserve">: </w:t>
      </w:r>
      <w:r>
        <w:rPr>
          <w:rFonts w:hint="eastAsia"/>
          <w:lang w:eastAsia="zh-CN"/>
        </w:rPr>
        <w:t>小数，最大不超过</w:t>
      </w:r>
      <w:r w:rsidRPr="00AC0378">
        <w:t xml:space="preserve"> </w:t>
      </w:r>
      <w:proofErr w:type="spellStart"/>
      <w:r w:rsidRPr="00AC0378">
        <w:t>x+y</w:t>
      </w:r>
      <w:proofErr w:type="spellEnd"/>
      <w:r w:rsidRPr="00AC0378">
        <w:t xml:space="preserve"> </w:t>
      </w:r>
      <w:r>
        <w:rPr>
          <w:rFonts w:hint="eastAsia"/>
          <w:lang w:eastAsia="zh-CN"/>
        </w:rPr>
        <w:t>长度，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为整数位数，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为小数位数</w:t>
      </w:r>
    </w:p>
    <w:p w14:paraId="593AEDF6" w14:textId="09C9B5D0" w:rsidR="00163A29" w:rsidRPr="00AC0378" w:rsidRDefault="00163A29" w:rsidP="00163A29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B: </w:t>
      </w:r>
      <w:r>
        <w:rPr>
          <w:rFonts w:hint="eastAsia"/>
          <w:lang w:eastAsia="zh-CN"/>
        </w:rPr>
        <w:t>布尔型</w:t>
      </w:r>
      <w:r w:rsidRPr="00AC0378">
        <w:t xml:space="preserve"> ("True" or "False").</w:t>
      </w:r>
    </w:p>
    <w:p w14:paraId="44C7E26A" w14:textId="012BC447" w:rsidR="00163A29" w:rsidRPr="00AC0378" w:rsidRDefault="00163A29" w:rsidP="00163A29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D: </w:t>
      </w:r>
      <w:r>
        <w:rPr>
          <w:rFonts w:hint="eastAsia"/>
          <w:lang w:eastAsia="zh-CN"/>
        </w:rPr>
        <w:t>日期类型</w:t>
      </w:r>
    </w:p>
    <w:p w14:paraId="4345D380" w14:textId="580902A6" w:rsidR="00163A29" w:rsidRPr="00AC0378" w:rsidRDefault="00163A29" w:rsidP="00163A29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DTM: </w:t>
      </w:r>
      <w:r>
        <w:rPr>
          <w:rFonts w:hint="eastAsia"/>
          <w:lang w:eastAsia="zh-CN"/>
        </w:rPr>
        <w:t>带时间的日期</w:t>
      </w:r>
      <w:r w:rsidRPr="00AC0378">
        <w:t>.</w:t>
      </w:r>
    </w:p>
    <w:p w14:paraId="47A34C4F" w14:textId="64562A15" w:rsidR="00163A29" w:rsidRPr="003A01BD" w:rsidRDefault="003A01BD" w:rsidP="00163A29">
      <w:pPr>
        <w:rPr>
          <w:rFonts w:hint="eastAsia"/>
          <w:b/>
        </w:rPr>
      </w:pPr>
      <w:r w:rsidRPr="003A01BD">
        <w:rPr>
          <w:rFonts w:hint="eastAsia"/>
          <w:b/>
        </w:rPr>
        <w:t>访问</w:t>
      </w:r>
      <w:r>
        <w:rPr>
          <w:rFonts w:hint="eastAsia"/>
          <w:b/>
        </w:rPr>
        <w:t>定义</w:t>
      </w:r>
      <w:r w:rsidRPr="003A01BD">
        <w:rPr>
          <w:rFonts w:hint="eastAsia"/>
          <w:b/>
        </w:rPr>
        <w:t>：</w:t>
      </w:r>
    </w:p>
    <w:p w14:paraId="4AB99857" w14:textId="6AA1F658" w:rsidR="003A01BD" w:rsidRPr="00AC0378" w:rsidRDefault="003A01BD" w:rsidP="003A01BD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</w:pPr>
      <w:r>
        <w:t xml:space="preserve">O: </w:t>
      </w:r>
      <w:r>
        <w:rPr>
          <w:rFonts w:hint="eastAsia"/>
          <w:lang w:eastAsia="zh-CN"/>
        </w:rPr>
        <w:t>可选</w:t>
      </w:r>
    </w:p>
    <w:p w14:paraId="4D161394" w14:textId="2C6240F3" w:rsidR="003A01BD" w:rsidRPr="00AC0378" w:rsidRDefault="003A01BD" w:rsidP="003A01BD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M: </w:t>
      </w:r>
      <w:r>
        <w:rPr>
          <w:rFonts w:hint="eastAsia"/>
          <w:lang w:eastAsia="zh-CN"/>
        </w:rPr>
        <w:t>必填</w:t>
      </w:r>
    </w:p>
    <w:p w14:paraId="1E60BAC7" w14:textId="55030DB2" w:rsidR="003A01BD" w:rsidRDefault="003A01BD" w:rsidP="003A01BD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  <w:rPr>
          <w:rFonts w:hint="eastAsia"/>
        </w:rPr>
      </w:pPr>
      <w:r>
        <w:rPr>
          <w:rFonts w:hint="eastAsia"/>
          <w:lang w:eastAsia="zh-CN"/>
        </w:rPr>
        <w:t xml:space="preserve">C: </w:t>
      </w:r>
      <w:r>
        <w:rPr>
          <w:rFonts w:hint="eastAsia"/>
          <w:lang w:eastAsia="zh-CN"/>
        </w:rPr>
        <w:t>条件</w:t>
      </w:r>
    </w:p>
    <w:p w14:paraId="279FD4DD" w14:textId="1604F3E3" w:rsidR="003A01BD" w:rsidRPr="00AC0378" w:rsidRDefault="003A01BD" w:rsidP="003A01BD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X: </w:t>
      </w:r>
      <w:r>
        <w:rPr>
          <w:rFonts w:hint="eastAsia"/>
          <w:lang w:eastAsia="zh-CN"/>
        </w:rPr>
        <w:t>不可填</w:t>
      </w:r>
    </w:p>
    <w:p w14:paraId="39B5EF89" w14:textId="2A4C61D3" w:rsidR="003A01BD" w:rsidRPr="00AC0378" w:rsidRDefault="003A01BD" w:rsidP="003A01BD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D: </w:t>
      </w:r>
      <w:r>
        <w:rPr>
          <w:rFonts w:hint="eastAsia"/>
          <w:lang w:eastAsia="zh-CN"/>
        </w:rPr>
        <w:t>只读</w:t>
      </w:r>
    </w:p>
    <w:p w14:paraId="13B33F07" w14:textId="0BF47CBA" w:rsidR="003A01BD" w:rsidRPr="00AC0378" w:rsidRDefault="003A01BD" w:rsidP="003A01BD">
      <w:pPr>
        <w:pStyle w:val="CList"/>
        <w:numPr>
          <w:ilvl w:val="0"/>
          <w:numId w:val="66"/>
        </w:numPr>
        <w:tabs>
          <w:tab w:val="left" w:pos="810"/>
        </w:tabs>
        <w:suppressAutoHyphens/>
        <w:spacing w:before="0" w:after="0"/>
        <w:ind w:left="1068"/>
      </w:pPr>
      <w:r w:rsidRPr="00AC0378">
        <w:t xml:space="preserve">H: </w:t>
      </w:r>
      <w:r>
        <w:rPr>
          <w:rFonts w:hint="eastAsia"/>
          <w:lang w:eastAsia="zh-CN"/>
        </w:rPr>
        <w:t>隐藏</w:t>
      </w:r>
    </w:p>
    <w:p w14:paraId="191C3974" w14:textId="77777777" w:rsidR="009804D6" w:rsidRPr="006D3D81" w:rsidRDefault="009804D6" w:rsidP="006D3D81"/>
    <w:p w14:paraId="72705912" w14:textId="77777777" w:rsidR="00186DDE" w:rsidRPr="00981C9B" w:rsidRDefault="00186DDE" w:rsidP="009804D6"/>
    <w:p w14:paraId="5B15F190" w14:textId="5CDD9E59" w:rsidR="00186DDE" w:rsidRPr="00ED48EA" w:rsidRDefault="001503C0" w:rsidP="00186DDE">
      <w:pPr>
        <w:pStyle w:val="Heading1"/>
      </w:pPr>
      <w:bookmarkStart w:id="37" w:name="_Toc271130145"/>
      <w:bookmarkStart w:id="38" w:name="_Toc270087200"/>
      <w:bookmarkStart w:id="39" w:name="_Toc296947400"/>
      <w:bookmarkStart w:id="40" w:name="_Toc323903427"/>
      <w:r>
        <w:rPr>
          <w:rFonts w:hint="eastAsia"/>
        </w:rPr>
        <w:lastRenderedPageBreak/>
        <w:t>模块功能</w:t>
      </w:r>
      <w:bookmarkEnd w:id="40"/>
    </w:p>
    <w:p w14:paraId="73E0FC0C" w14:textId="6CC80F8F" w:rsidR="00186DDE" w:rsidRPr="00F44ECA" w:rsidRDefault="001503C0" w:rsidP="00186DDE">
      <w:pPr>
        <w:pStyle w:val="Heading2"/>
        <w:rPr>
          <w:lang w:val="en-GB"/>
        </w:rPr>
      </w:pPr>
      <w:bookmarkStart w:id="41" w:name="_Toc323903428"/>
      <w:r>
        <w:rPr>
          <w:rFonts w:hint="eastAsia"/>
          <w:lang w:val="en-GB"/>
        </w:rPr>
        <w:t>总览</w:t>
      </w:r>
      <w:bookmarkEnd w:id="41"/>
    </w:p>
    <w:p w14:paraId="1932574A" w14:textId="588953D6" w:rsidR="00186DDE" w:rsidRPr="00D708D9" w:rsidRDefault="001503C0" w:rsidP="00186DDE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451C5D2F" wp14:editId="4B0BB3D8">
                <wp:extent cx="5486400" cy="7669160"/>
                <wp:effectExtent l="0" t="0" r="1905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464" y="4374295"/>
                            <a:ext cx="446805" cy="499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Oval 2"/>
                        <wps:cNvSpPr/>
                        <wps:spPr>
                          <a:xfrm>
                            <a:off x="1909916" y="353937"/>
                            <a:ext cx="1422000" cy="385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C7B86" w14:textId="00341827" w:rsidR="00495834" w:rsidRPr="00495834" w:rsidRDefault="00495834" w:rsidP="0049583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495834">
                                <w:rPr>
                                  <w:rFonts w:hint="eastAsia"/>
                                  <w:sz w:val="18"/>
                                </w:rPr>
                                <w:t>UC01-</w:t>
                              </w:r>
                              <w:r w:rsidRPr="00495834">
                                <w:rPr>
                                  <w:rFonts w:hint="eastAsia"/>
                                  <w:sz w:val="18"/>
                                </w:rPr>
                                <w:t>紧急处理患者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87793" y="939268"/>
                            <a:ext cx="1422000" cy="385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3165C" w14:textId="698F308A" w:rsidR="00495834" w:rsidRPr="00495834" w:rsidRDefault="00495834" w:rsidP="004958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UC02-</w:t>
                              </w:r>
                              <w:r w:rsidRPr="0049583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给患者发邮件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865670" y="1489564"/>
                            <a:ext cx="1422000" cy="385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C631D" w14:textId="72C0CF8A" w:rsidR="00495834" w:rsidRPr="00495834" w:rsidRDefault="00495834" w:rsidP="004958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UC03-</w:t>
                              </w:r>
                              <w:r w:rsidRPr="0049583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发短信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887793" y="2057376"/>
                            <a:ext cx="1422000" cy="385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24C73F" w14:textId="3545FA97" w:rsidR="00495834" w:rsidRPr="00495834" w:rsidRDefault="00495834" w:rsidP="004958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UC04-</w:t>
                              </w:r>
                              <w:r w:rsidRPr="0049583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下载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909916" y="2647312"/>
                            <a:ext cx="1422000" cy="385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C68C1" w14:textId="69E6CE00" w:rsidR="00495834" w:rsidRPr="00495834" w:rsidRDefault="00495834" w:rsidP="004958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9583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UC05-</w:t>
                              </w:r>
                              <w:r w:rsidRPr="0049583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教育患者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335" y="1316952"/>
                            <a:ext cx="368163" cy="57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traight Arrow Connector 11"/>
                        <wps:cNvCnPr>
                          <a:stCxn id="5" idx="3"/>
                          <a:endCxn id="2" idx="2"/>
                        </wps:cNvCnPr>
                        <wps:spPr>
                          <a:xfrm flipV="1">
                            <a:off x="729498" y="546537"/>
                            <a:ext cx="1180418" cy="10593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5" idx="3"/>
                          <a:endCxn id="7" idx="2"/>
                        </wps:cNvCnPr>
                        <wps:spPr>
                          <a:xfrm flipV="1">
                            <a:off x="729498" y="1131868"/>
                            <a:ext cx="1158295" cy="4740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5" idx="3"/>
                          <a:endCxn id="8" idx="2"/>
                        </wps:cNvCnPr>
                        <wps:spPr>
                          <a:xfrm>
                            <a:off x="729498" y="1605872"/>
                            <a:ext cx="1136172" cy="76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5" idx="3"/>
                          <a:endCxn id="9" idx="2"/>
                        </wps:cNvCnPr>
                        <wps:spPr>
                          <a:xfrm>
                            <a:off x="729498" y="1605872"/>
                            <a:ext cx="1158295" cy="6441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5" idx="3"/>
                          <a:endCxn id="10" idx="2"/>
                        </wps:cNvCnPr>
                        <wps:spPr>
                          <a:xfrm>
                            <a:off x="729498" y="1605872"/>
                            <a:ext cx="1180418" cy="1234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4004186" y="1539150"/>
                            <a:ext cx="1422000" cy="385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FAD69" w14:textId="00B2163C" w:rsidR="00495834" w:rsidRPr="00495834" w:rsidRDefault="00495834" w:rsidP="004958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9583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UC06-</w:t>
                              </w:r>
                              <w:r w:rsidR="00D41F4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检索工作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2" idx="6"/>
                          <a:endCxn id="16" idx="0"/>
                        </wps:cNvCnPr>
                        <wps:spPr>
                          <a:xfrm>
                            <a:off x="3331916" y="546537"/>
                            <a:ext cx="1383270" cy="9926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7" idx="6"/>
                          <a:endCxn id="16" idx="1"/>
                        </wps:cNvCnPr>
                        <wps:spPr>
                          <a:xfrm>
                            <a:off x="3309793" y="1131868"/>
                            <a:ext cx="902640" cy="4636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8" idx="6"/>
                          <a:endCxn id="16" idx="2"/>
                        </wps:cNvCnPr>
                        <wps:spPr>
                          <a:xfrm>
                            <a:off x="3287670" y="1682164"/>
                            <a:ext cx="716516" cy="495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9" idx="6"/>
                          <a:endCxn id="16" idx="3"/>
                        </wps:cNvCnPr>
                        <wps:spPr>
                          <a:xfrm flipV="1">
                            <a:off x="3309793" y="1867939"/>
                            <a:ext cx="902640" cy="3820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0" idx="6"/>
                          <a:endCxn id="16" idx="4"/>
                        </wps:cNvCnPr>
                        <wps:spPr>
                          <a:xfrm flipV="1">
                            <a:off x="3331916" y="1924350"/>
                            <a:ext cx="1383270" cy="9155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1887793" y="4444682"/>
                            <a:ext cx="1422000" cy="385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0B948" w14:textId="55888214" w:rsidR="00495834" w:rsidRPr="00495834" w:rsidRDefault="00495834" w:rsidP="004958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9583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UC0</w:t>
                              </w:r>
                              <w:r w:rsidR="005A63E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7557E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维护模版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4" idx="3"/>
                          <a:endCxn id="23" idx="2"/>
                        </wps:cNvCnPr>
                        <wps:spPr>
                          <a:xfrm>
                            <a:off x="771269" y="4624243"/>
                            <a:ext cx="1116524" cy="130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1909916" y="3803127"/>
                            <a:ext cx="1422000" cy="385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9563A" w14:textId="7A78D7AE" w:rsidR="005A63E3" w:rsidRPr="00495834" w:rsidRDefault="005A63E3" w:rsidP="0049583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9583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UC07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工作分配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4" idx="3"/>
                          <a:endCxn id="25" idx="2"/>
                        </wps:cNvCnPr>
                        <wps:spPr>
                          <a:xfrm flipV="1">
                            <a:off x="771269" y="3995727"/>
                            <a:ext cx="1138647" cy="6285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6in;height:603.85pt;mso-position-horizontal-relative:char;mso-position-vertical-relative:line" coordsize="54864,76688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">
                <v:shape id="_x0000_s1027" type="#_x0000_t75" style="position:absolute;width:54864;height:76688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3244;top:43742;width:4468;height:4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eqrvEAAAA2gAAAA8AAABkcnMvZG93bnJldi54bWxEj09rAjEUxO9Cv0N4BW8127IW3RqlrQge&#10;PNQ/4PV185pd3Lwsm2jWfvpGKHgcZuY3zGzR20ZcqPO1YwXPowwEcel0zUbBYb96moDwAVlj45gU&#10;XMnDYv4wmGGhXeQtXXbBiARhX6CCKoS2kNKXFVn0I9cSJ+/HdRZDkp2RusOY4LaRL1n2Ki3WnBYq&#10;bOmzovK0O1sF3+Pjh45jn8fNib+MyZc8jb9KDR/79zcQgfpwD/+311pBDrcr6QbI+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eqrvEAAAA2gAAAA8AAAAAAAAAAAAAAAAA&#10;nwIAAGRycy9kb3ducmV2LnhtbFBLBQYAAAAABAAEAPcAAACQAwAAAAA=&#10;">
                  <v:imagedata r:id="rId13" o:title=""/>
                </v:shape>
                <v:oval id="Oval 2" o:spid="_x0000_s1029" style="position:absolute;left:19099;top:3539;width:14220;height:3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B04sQA&#10;AADaAAAADwAAAGRycy9kb3ducmV2LnhtbESPT2vCQBTE74V+h+UVvNVNRIpGV2mlhVIP4h/w+sw+&#10;s7HZt2l2Nem3dwXB4zAzv2Gm885W4kKNLx0rSPsJCOLc6ZILBbvt1+sIhA/IGivHpOCfPMxnz09T&#10;zLRreU2XTShEhLDPUIEJoc6k9Lkhi77vauLoHV1jMUTZFFI32Ea4reQgSd6kxZLjgsGaFoby383Z&#10;KmjlOV0c/vbFePWDw8/dySzL9EOp3kv3PgERqAuP8L39rRUM4HYl3gA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gdOLEAAAA2gAAAA8AAAAAAAAAAAAAAAAAmAIAAGRycy9k&#10;b3ducmV2LnhtbFBLBQYAAAAABAAEAPUAAACJ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25EC7B86" w14:textId="00341827" w:rsidR="00495834" w:rsidRPr="00495834" w:rsidRDefault="00495834" w:rsidP="00495834">
                        <w:pPr>
                          <w:jc w:val="center"/>
                          <w:rPr>
                            <w:sz w:val="18"/>
                          </w:rPr>
                        </w:pPr>
                        <w:r w:rsidRPr="00495834">
                          <w:rPr>
                            <w:rFonts w:hint="eastAsia"/>
                            <w:sz w:val="18"/>
                          </w:rPr>
                          <w:t>UC01-</w:t>
                        </w:r>
                        <w:r w:rsidRPr="00495834">
                          <w:rPr>
                            <w:rFonts w:hint="eastAsia"/>
                            <w:sz w:val="18"/>
                          </w:rPr>
                          <w:t>紧急处理患者</w:t>
                        </w:r>
                      </w:p>
                    </w:txbxContent>
                  </v:textbox>
                </v:oval>
                <v:oval id="Oval 7" o:spid="_x0000_s1030" style="position:absolute;left:18877;top:9392;width:14220;height:3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fXesUA&#10;AADaAAAADwAAAGRycy9kb3ducmV2LnhtbESPT2vCQBTE74LfYXlCb7pJKa1GV2mlhdIexD/g9Zl9&#10;ZqPZt2l2Nem37xYEj8PM/IaZLTpbiSs1vnSsIB0lIIhzp0suFOy2H8MxCB+QNVaOScEveVjM+70Z&#10;Ztq1vKbrJhQiQthnqMCEUGdS+tyQRT9yNXH0jq6xGKJsCqkbbCPcVvIxSZ6lxZLjgsGaloby8+Zi&#10;FbTyki4PP/tisvrCp/fdyXyX6ZtSD4PudQoiUBfu4Vv7Uyt4gf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9d6xQAAANoAAAAPAAAAAAAAAAAAAAAAAJgCAABkcnMv&#10;ZG93bnJldi54bWxQSwUGAAAAAAQABAD1AAAAig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3E23165C" w14:textId="698F308A" w:rsidR="00495834" w:rsidRPr="00495834" w:rsidRDefault="00495834" w:rsidP="0049583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UC02-</w:t>
                        </w:r>
                        <w:r w:rsidRPr="00495834">
                          <w:rPr>
                            <w:rFonts w:hint="eastAsia"/>
                            <w:sz w:val="18"/>
                            <w:szCs w:val="18"/>
                          </w:rPr>
                          <w:t>给患者发邮件</w:t>
                        </w:r>
                      </w:p>
                    </w:txbxContent>
                  </v:textbox>
                </v:oval>
                <v:oval id="Oval 8" o:spid="_x0000_s1031" style="position:absolute;left:18656;top:14895;width:14220;height:3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DCMEA&#10;AADaAAAADwAAAGRycy9kb3ducmV2LnhtbERPz2vCMBS+C/sfwhvspmllDNeZlk02ED2ITtj12Tyb&#10;bs1LbaLt/ntzEDx+fL/nxWAbcaHO144VpJMEBHHpdM2Vgv3313gGwgdkjY1jUvBPHor8YTTHTLue&#10;t3TZhUrEEPYZKjAhtJmUvjRk0U9cSxy5o+sshgi7SuoO+xhuGzlNkhdpsebYYLClhaHyb3e2Cnp5&#10;TheH00/1ulnh8+f+16zr9EOpp8fh/Q1EoCHcxTf3UiuIW+OVeANk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IQwjBAAAA2gAAAA8AAAAAAAAAAAAAAAAAmAIAAGRycy9kb3du&#10;cmV2LnhtbFBLBQYAAAAABAAEAPUAAACG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3F1C631D" w14:textId="72C0CF8A" w:rsidR="00495834" w:rsidRPr="00495834" w:rsidRDefault="00495834" w:rsidP="0049583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UC03-</w:t>
                        </w:r>
                        <w:r w:rsidRPr="00495834">
                          <w:rPr>
                            <w:rFonts w:hint="eastAsia"/>
                            <w:sz w:val="18"/>
                            <w:szCs w:val="18"/>
                          </w:rPr>
                          <w:t>发短信</w:t>
                        </w:r>
                      </w:p>
                    </w:txbxContent>
                  </v:textbox>
                </v:oval>
                <v:oval id="Oval 9" o:spid="_x0000_s1032" style="position:absolute;left:18877;top:20573;width:14220;height:3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Tmk8QA&#10;AADaAAAADwAAAGRycy9kb3ducmV2LnhtbESPQWvCQBSE7wX/w/IK3uomIkWjq1RRKO1BtILXZ/aZ&#10;TZt9G7OrSf99VxB6HGbmG2a26GwlbtT40rGCdJCAIM6dLrlQcPjavIxB+ICssXJMCn7Jw2Lee5ph&#10;pl3LO7rtQyEihH2GCkwIdSalzw1Z9ANXE0fv7BqLIcqmkLrBNsJtJYdJ8iotlhwXDNa0MpT/7K9W&#10;QSuv6ep0ORaT7QeO1odv81mmS6X6z93bFESgLvyHH+13rWAC9yvxBs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E5pPEAAAA2gAAAA8AAAAAAAAAAAAAAAAAmAIAAGRycy9k&#10;b3ducmV2LnhtbFBLBQYAAAAABAAEAPUAAACJ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1624C73F" w14:textId="3545FA97" w:rsidR="00495834" w:rsidRPr="00495834" w:rsidRDefault="00495834" w:rsidP="0049583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UC04-</w:t>
                        </w:r>
                        <w:r w:rsidRPr="00495834">
                          <w:rPr>
                            <w:rFonts w:hint="eastAsia"/>
                            <w:sz w:val="18"/>
                            <w:szCs w:val="18"/>
                          </w:rPr>
                          <w:t>下载</w:t>
                        </w:r>
                      </w:p>
                    </w:txbxContent>
                  </v:textbox>
                </v:oval>
                <v:oval id="Oval 10" o:spid="_x0000_s1033" style="position:absolute;left:19099;top:26473;width:14220;height:3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cysUA&#10;AADbAAAADwAAAGRycy9kb3ducmV2LnhtbESPQU/CQBCF7yb8h82YcJNtDSFaWYgQSIweDEjidegO&#10;3Wp3tnYXWv69czDxNpP35r1v5svBN+pCXawDG8gnGSjiMtiaKwOHj+3dA6iYkC02gcnAlSIsF6Ob&#10;ORY29Lyjyz5VSkI4FmjApdQWWsfSkcc4CS2xaKfQeUyydpW2HfYS7ht9n2Uz7bFmaXDY0tpR+b0/&#10;ewO9Pufr489n9fj+itPN4cu91fnKmPHt8PwEKtGQ/s1/1y9W8IVefpEB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BzKxQAAANsAAAAPAAAAAAAAAAAAAAAAAJgCAABkcnMv&#10;ZG93bnJldi54bWxQSwUGAAAAAAQABAD1AAAAig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22EC68C1" w14:textId="69E6CE00" w:rsidR="00495834" w:rsidRPr="00495834" w:rsidRDefault="00495834" w:rsidP="0049583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95834">
                          <w:rPr>
                            <w:rFonts w:hint="eastAsia"/>
                            <w:sz w:val="18"/>
                            <w:szCs w:val="18"/>
                          </w:rPr>
                          <w:t>UC05-</w:t>
                        </w:r>
                        <w:r w:rsidRPr="00495834">
                          <w:rPr>
                            <w:rFonts w:hint="eastAsia"/>
                            <w:sz w:val="18"/>
                            <w:szCs w:val="18"/>
                          </w:rPr>
                          <w:t>教育患者</w:t>
                        </w:r>
                      </w:p>
                    </w:txbxContent>
                  </v:textbox>
                </v:oval>
                <v:shape id="Picture 5" o:spid="_x0000_s1034" type="#_x0000_t75" style="position:absolute;left:3613;top:13169;width:3681;height:5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ewpjGAAAA2gAAAA8AAABkcnMvZG93bnJldi54bWxEj09rwkAUxO8Fv8PyBG/NRtvaGt0EKQi9&#10;FOofEG+v2WcSzb6N2VVTP71bKPQ4zMxvmFnWmVpcqHWVZQXDKAZBnFtdcaFgs148voFwHlljbZkU&#10;/JCDLO09zDDR9spLuqx8IQKEXYIKSu+bREqXl2TQRbYhDt7etgZ9kG0hdYvXADe1HMXxWBqsOCyU&#10;2NB7SflxdTYKvp42N1OPP9fb3eTWnZ4Pr3Juv5Ua9Lv5FISnzv+H/9ofWsEL/F4JN0Cm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F7CmMYAAADaAAAADwAAAAAAAAAAAAAA&#10;AACfAgAAZHJzL2Rvd25yZXYueG1sUEsFBgAAAAAEAAQA9wAAAJIDAAAAAA==&#10;">
                  <v:imagedata r:id="rId14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7294;top:5465;width:11805;height:105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joF8IAAADbAAAADwAAAGRycy9kb3ducmV2LnhtbERPS4vCMBC+L/gfwgje1tQFl6UaRQS3&#10;HmRdHwePQzO2xWZSmlhbf70RBG/z8T1nOm9NKRqqXWFZwWgYgSBOrS44U3A8rD5/QDiPrLG0TAo6&#10;cjCf9T6mGGt74x01e5+JEMIuRgW591UspUtzMuiGtiIO3NnWBn2AdSZ1jbcQbkr5FUXf0mDBoSHH&#10;ipY5pZf91SjIdub0n3Tdtvs93f82jUnGvk2UGvTbxQSEp9a/xS/3W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joF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2" o:spid="_x0000_s1036" type="#_x0000_t32" style="position:absolute;left:7294;top:11318;width:11583;height:47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2YMEAAADbAAAADwAAAGRycy9kb3ducmV2LnhtbERPS4vCMBC+C/sfwizsTVOFFalGEWG3&#10;exDfB49DM7bFZlKabG399UYQvM3H95zZojWlaKh2hWUFw0EEgji1uuBMwen405+AcB5ZY2mZFHTk&#10;YDH/6M0w1vbGe2oOPhMhhF2MCnLvq1hKl+Zk0A1sRRy4i60N+gDrTOoabyHclHIURWNpsODQkGNF&#10;q5zS6+HfKMj25rxLum7b/Z7vm3Vjkm/fJkp9fbbLKQhPrX+LX+4/HeaP4PlLO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enZg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3" o:spid="_x0000_s1037" type="#_x0000_t32" style="position:absolute;left:7294;top:16058;width:11362;height: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qRF8IAAADbAAAADwAAAGRycy9kb3ducmV2LnhtbERP32vCMBB+H/g/hBP2NlM3JtIZRcaE&#10;gTqwde+35tZWm0tJYtv992Yg+HYf389brAbTiI6cry0rmE4SEMSF1TWXCo755mkOwgdkjY1lUvBH&#10;HlbL0cMCU217PlCXhVLEEPYpKqhCaFMpfVGRQT+xLXHkfq0zGCJ0pdQO+xhuGvmcJDNpsObYUGFL&#10;7xUV5+xiFLx+uMO6Pe3yr2/nNxdb/7j9aavU43hYv4EINIS7+Ob+1HH+C/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qRF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4" o:spid="_x0000_s1038" type="#_x0000_t32" style="position:absolute;left:7294;top:16058;width:11583;height:6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MJY8IAAADbAAAADwAAAGRycy9kb3ducmV2LnhtbERP32vCMBB+H/g/hBP2NlPHJtIZRcaE&#10;gTqwde+35tZWm0tJYtv992Yg+HYf389brAbTiI6cry0rmE4SEMSF1TWXCo755mkOwgdkjY1lUvBH&#10;HlbL0cMCU217PlCXhVLEEPYpKqhCaFMpfVGRQT+xLXHkfq0zGCJ0pdQO+xhuGvmcJDNpsObYUGFL&#10;7xUV5+xiFLx+uMO6Pe3yr2/nNxdb/7j9aavU43hYv4EINIS7+Ob+1HH+C/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MJY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5" o:spid="_x0000_s1039" type="#_x0000_t32" style="position:absolute;left:7294;top:16058;width:11805;height:12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+s+L8AAADbAAAADwAAAGRycy9kb3ducmV2LnhtbERP24rCMBB9X/Afwgi+ramCslSjiCgI&#10;6oK397EZ22ozKUnU+vdmYcG3OZzrjKeNqcSDnC8tK+h1ExDEmdUl5wqOh+X3DwgfkDVWlknBizxM&#10;J62vMabaPnlHj33IRQxhn6KCIoQ6ldJnBRn0XVsTR+5incEQoculdviM4aaS/SQZSoMlx4YCa5oX&#10;lN32d6NgsHC7WX3dHH5Pzi/vtjy77XWtVKfdzEYgAjXhI/53r3ScP4C/X+IBcvI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Z+s+L8AAADbAAAADwAAAAAAAAAAAAAAAACh&#10;AgAAZHJzL2Rvd25yZXYueG1sUEsFBgAAAAAEAAQA+QAAAI0DAAAAAA==&#10;" strokecolor="#4f81bd [3204]" strokeweight="2pt">
                  <v:stroke endarrow="open"/>
                  <v:shadow on="t" color="black" opacity="24903f" origin=",.5" offset="0,.55556mm"/>
                </v:shape>
                <v:oval id="Oval 16" o:spid="_x0000_s1040" style="position:absolute;left:40041;top:15391;width:14220;height:3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hJcMA&#10;AADbAAAADwAAAGRycy9kb3ducmV2LnhtbERPTWvCQBC9F/wPywje6ialSE1dpZUWxB5EDXidZsds&#10;bHY2za4m/vuuUPA2j/c5s0Vva3Gh1leOFaTjBARx4XTFpYJ8//n4AsIHZI21Y1JwJQ+L+eBhhpl2&#10;HW/psguliCHsM1RgQmgyKX1hyKIfu4Y4ckfXWgwRtqXULXYx3NbyKUkm0mLFscFgQ0tDxc/ubBV0&#10;8pwuv38P5XSzxueP/GS+qvRdqdGwf3sFEagPd/G/e6Xj/Ancfok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EhJcMAAADbAAAADwAAAAAAAAAAAAAAAACYAgAAZHJzL2Rv&#10;d25yZXYueG1sUEsFBgAAAAAEAAQA9QAAAIg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5CAFAD69" w14:textId="00B2163C" w:rsidR="00495834" w:rsidRPr="00495834" w:rsidRDefault="00495834" w:rsidP="0049583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95834">
                          <w:rPr>
                            <w:rFonts w:hint="eastAsia"/>
                            <w:sz w:val="18"/>
                            <w:szCs w:val="18"/>
                          </w:rPr>
                          <w:t>UC06-</w:t>
                        </w:r>
                        <w:r w:rsidR="00D41F45">
                          <w:rPr>
                            <w:rFonts w:hint="eastAsia"/>
                            <w:sz w:val="18"/>
                            <w:szCs w:val="18"/>
                          </w:rPr>
                          <w:t>检索工作</w:t>
                        </w:r>
                      </w:p>
                    </w:txbxContent>
                  </v:textbox>
                </v:oval>
                <v:shape id="Straight Arrow Connector 17" o:spid="_x0000_s1041" type="#_x0000_t32" style="position:absolute;left:33319;top:5465;width:13832;height:9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GXFMIAAADbAAAADwAAAGRycy9kb3ducmV2LnhtbERP32vCMBB+H/g/hBP2NlMHm9IZRcaE&#10;gTqwde+35tZWm0tJYtv992Yg+HYf389brAbTiI6cry0rmE4SEMSF1TWXCo755mkOwgdkjY1lUvBH&#10;HlbL0cMCU217PlCXhVLEEPYpKqhCaFMpfVGRQT+xLXHkfq0zGCJ0pdQO+xhuGvmcJK/SYM2xocKW&#10;3isqztnFKHj5cId1e9rlX9/Oby62/nH701apx/GwfgMRaAh38c39qeP8Gf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GXFM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8" o:spid="_x0000_s1042" type="#_x0000_t32" style="position:absolute;left:33097;top:11318;width:9027;height:46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4DZsQAAADbAAAADwAAAGRycy9kb3ducmV2LnhtbESPT2sCQQzF7wW/w5CCtzpboVK2jiKi&#10;IFQF//Se7qS7qzuZZWbU9dubg9Bbwnt575fxtHONulKItWcD74MMFHHhbc2lgeNh+fYJKiZki41n&#10;MnCnCNNJ72WMufU33tF1n0olIRxzNFCl1OZax6Iih3HgW2LR/nxwmGQNpbYBbxLuGj3MspF2WLM0&#10;VNjSvKLivL84Ax+LsJu1p/Vh+xPi8uLr37A5fRvTf+1mX6ASdenf/LxeWcEXWPlFBt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ngNm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9" o:spid="_x0000_s1043" type="#_x0000_t32" style="position:absolute;left:32876;top:16821;width:7165;height:4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Km/cIAAADbAAAADwAAAGRycy9kb3ducmV2LnhtbERP32vCMBB+H/g/hBP2NlMHG9oZRcaE&#10;gTqwde+35tZWm0tJYtv992Yg+HYf389brAbTiI6cry0rmE4SEMSF1TWXCo755mkGwgdkjY1lUvBH&#10;HlbL0cMCU217PlCXhVLEEPYpKqhCaFMpfVGRQT+xLXHkfq0zGCJ0pdQO+xhuGvmcJK/SYM2xocKW&#10;3isqztnFKHj5cId1e9rlX9/Oby62/nH701apx/GwfgMRaAh38c39qeP8Of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Km/c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1" o:spid="_x0000_s1044" type="#_x0000_t32" style="position:absolute;left:33097;top:18679;width:9027;height:38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QiqsUAAADbAAAADwAAAGRycy9kb3ducmV2LnhtbESPT2vCQBTE7wW/w/KE3pqNgUqJrlIK&#10;mh6KrdZDjo/sMwlm34bsNn/66buC0OMwM79h1tvRNKKnztWWFSyiGARxYXXNpYLz9+7pBYTzyBob&#10;y6RgIgfbzexhjam2Ax+pP/lSBAi7FBVU3replK6oyKCLbEscvIvtDPogu1LqDocAN41M4ngpDdYc&#10;Fips6a2i4nr6MQrKo8m/smn6nPb57+GjN9mzHzOlHufj6wqEp9H/h+/td60gWcDtS/g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Qiqs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2" o:spid="_x0000_s1045" type="#_x0000_t32" style="position:absolute;left:33319;top:19243;width:13832;height:91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a83cUAAADbAAAADwAAAGRycy9kb3ducmV2LnhtbESPQWvCQBSE70L/w/IKvemmgYqkboIU&#10;2ngQa2wPHh/Z1ySYfRuya0z89d1CweMwM98w62w0rRiod41lBc+LCARxaXXDlYLvr/f5CoTzyBpb&#10;y6RgIgdZ+jBbY6LtlQsajr4SAcIuQQW1910ipStrMugWtiMO3o/tDfog+0rqHq8BbloZR9FSGmw4&#10;LNTY0VtN5fl4MQqqwpwO+TR9Th+n2343mPzFj7lST4/j5hWEp9Hfw//trVYQx/D3JfwAm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a83c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oval id="Oval 23" o:spid="_x0000_s1046" style="position:absolute;left:18877;top:44446;width:14220;height:3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pIAMUA&#10;AADbAAAADwAAAGRycy9kb3ducmV2LnhtbESPQWvCQBSE74L/YXlCb3UTW0Sjq1hpobSHUhW8PrPP&#10;bDT7Ns2uJv33XaHgcZiZb5j5srOVuFLjS8cK0mECgjh3uuRCwW779jgB4QOyxsoxKfglD8tFvzfH&#10;TLuWv+m6CYWIEPYZKjAh1JmUPjdk0Q9dTRy9o2sshiibQuoG2wi3lRwlyVhaLDkuGKxpbSg/by5W&#10;QSsv6frwsy+mXx/4/Lo7mc8yfVHqYdCtZiACdeEe/m+/awWjJ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+kgAxQAAANsAAAAPAAAAAAAAAAAAAAAAAJgCAABkcnMv&#10;ZG93bnJldi54bWxQSwUGAAAAAAQABAD1AAAAig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2E70B948" w14:textId="55888214" w:rsidR="00495834" w:rsidRPr="00495834" w:rsidRDefault="00495834" w:rsidP="0049583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95834">
                          <w:rPr>
                            <w:rFonts w:hint="eastAsia"/>
                            <w:sz w:val="18"/>
                            <w:szCs w:val="18"/>
                          </w:rPr>
                          <w:t>UC0</w:t>
                        </w:r>
                        <w:r w:rsidR="005A63E3">
                          <w:rPr>
                            <w:rFonts w:hint="eastAsia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</w:t>
                        </w:r>
                        <w:r w:rsidR="007557E5">
                          <w:rPr>
                            <w:rFonts w:hint="eastAsia"/>
                            <w:sz w:val="18"/>
                            <w:szCs w:val="18"/>
                          </w:rPr>
                          <w:t>维护模版</w:t>
                        </w:r>
                      </w:p>
                    </w:txbxContent>
                  </v:textbox>
                </v:oval>
                <v:shape id="Straight Arrow Connector 24" o:spid="_x0000_s1047" type="#_x0000_t32" style="position:absolute;left:7712;top:46242;width:11165;height: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/D3sQAAADbAAAADwAAAGRycy9kb3ducmV2LnhtbESPW2sCMRSE3wv+h3AE32pWsaVsjSKi&#10;ILQW1sv76eZ0d+3mZEmyl/57Uyj0cZiZb5jlejC16Mj5yrKC2TQBQZxbXXGh4HLeP76A8AFZY22Z&#10;FPyQh/Vq9LDEVNueM+pOoRARwj5FBWUITSqlz0sy6Ke2IY7el3UGQ5SukNphH+GmlvMkeZYGK44L&#10;JTa0LSn/PrVGwdPOZZvm9n7+uDq/b2316Y63N6Um42HzCiLQEP7Df+2DVjBf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v8Pe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oval id="Oval 25" o:spid="_x0000_s1048" style="position:absolute;left:19099;top:38031;width:14220;height:3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9178UA&#10;AADbAAAADwAAAGRycy9kb3ducmV2LnhtbESPQWvCQBSE74L/YXlCb3UTaUWjq1hpobSHUhW8PrPP&#10;bDT7Ns2uJv33XaHgcZiZb5j5srOVuFLjS8cK0mECgjh3uuRCwW779jgB4QOyxsoxKfglD8tFvzfH&#10;TLuWv+m6CYWIEPYZKjAh1JmUPjdk0Q9dTRy9o2sshiibQuoG2wi3lRwlyVhaLDkuGKxpbSg/by5W&#10;QSsv6frwsy+mXx/49Lo7mc8yfVHqYdCtZiACdeEe/m+/awWjZ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3XvxQAAANsAAAAPAAAAAAAAAAAAAAAAAJgCAABkcnMv&#10;ZG93bnJldi54bWxQSwUGAAAAAAQABAD1AAAAig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7539563A" w14:textId="7A78D7AE" w:rsidR="005A63E3" w:rsidRPr="00495834" w:rsidRDefault="005A63E3" w:rsidP="0049583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95834">
                          <w:rPr>
                            <w:rFonts w:hint="eastAsia"/>
                            <w:sz w:val="18"/>
                            <w:szCs w:val="18"/>
                          </w:rPr>
                          <w:t>UC07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工作分配</w:t>
                        </w:r>
                      </w:p>
                    </w:txbxContent>
                  </v:textbox>
                </v:oval>
                <v:shape id="Straight Arrow Connector 26" o:spid="_x0000_s1049" type="#_x0000_t32" style="position:absolute;left:7712;top:39957;width:11387;height:62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63sQAAADbAAAADwAAAGRycy9kb3ducmV2LnhtbESPT4vCMBTE7wt+h/AEb2uqoEjXKCJo&#10;PYj/dg8eH83btmzzUppYWz+9EYQ9DjPzG2a+bE0pGqpdYVnBaBiBIE6tLjhT8PO9+ZyBcB5ZY2mZ&#10;FHTkYLnofcwx1vbOZ2ouPhMBwi5GBbn3VSylS3My6Ia2Ig7er60N+iDrTOoa7wFuSjmOoqk0WHBY&#10;yLGidU7p3+VmFGRncz0lXXfsttfHYd+YZOLbRKlBv119gfDU+v/wu73TCs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bre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3F514ADC" w14:textId="7641505E" w:rsidR="001503C0" w:rsidRDefault="001503C0" w:rsidP="00186DDE">
      <w:pPr>
        <w:pStyle w:val="Heading2"/>
        <w:pageBreakBefore/>
      </w:pPr>
      <w:bookmarkStart w:id="42" w:name="_Toc323903429"/>
      <w:r>
        <w:rPr>
          <w:rFonts w:hint="eastAsia"/>
        </w:rPr>
        <w:lastRenderedPageBreak/>
        <w:t>用例</w:t>
      </w:r>
      <w:r w:rsidR="005A63E3">
        <w:rPr>
          <w:rFonts w:hint="eastAsia"/>
        </w:rPr>
        <w:t>访问权限</w:t>
      </w:r>
      <w:bookmarkEnd w:id="42"/>
    </w:p>
    <w:tbl>
      <w:tblPr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1559"/>
        <w:gridCol w:w="1134"/>
      </w:tblGrid>
      <w:tr w:rsidR="005A63E3" w:rsidRPr="00EA6CEC" w14:paraId="19DEC415" w14:textId="77777777" w:rsidTr="00540644">
        <w:trPr>
          <w:cantSplit/>
          <w:trHeight w:val="50"/>
          <w:tblHeader/>
        </w:trPr>
        <w:tc>
          <w:tcPr>
            <w:tcW w:w="6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5AB7ABD6" w14:textId="6E2A062E" w:rsidR="005A63E3" w:rsidRPr="00711F4C" w:rsidRDefault="005A63E3" w:rsidP="009B5CB9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用例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1F29230E" w14:textId="1A3D26AA" w:rsidR="005A63E3" w:rsidRPr="00711F4C" w:rsidRDefault="005A63E3" w:rsidP="007557E5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系统管理员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14:paraId="0832A489" w14:textId="7FF46FD0" w:rsidR="005A63E3" w:rsidRPr="00711F4C" w:rsidRDefault="005A63E3" w:rsidP="007557E5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医生</w:t>
            </w:r>
          </w:p>
        </w:tc>
      </w:tr>
      <w:tr w:rsidR="005A63E3" w:rsidRPr="00EA6CEC" w14:paraId="418ED8E7" w14:textId="77777777" w:rsidTr="00540644">
        <w:trPr>
          <w:cantSplit/>
        </w:trPr>
        <w:tc>
          <w:tcPr>
            <w:tcW w:w="606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1528D5" w14:textId="2AD43DA4" w:rsidR="005A63E3" w:rsidRPr="007557E5" w:rsidRDefault="007557E5" w:rsidP="007557E5">
            <w:r w:rsidRPr="007557E5">
              <w:rPr>
                <w:rFonts w:hint="eastAsia"/>
              </w:rPr>
              <w:t>UC01-</w:t>
            </w:r>
            <w:r w:rsidRPr="007557E5">
              <w:rPr>
                <w:rFonts w:hint="eastAsia"/>
              </w:rPr>
              <w:t>紧急处理患者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212545" w14:textId="1D514142" w:rsidR="005A63E3" w:rsidRPr="00711F4C" w:rsidRDefault="007557E5" w:rsidP="007557E5">
            <w:pPr>
              <w:pStyle w:val="FSTableText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79F9E75" w14:textId="3B508854"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5A63E3" w:rsidRPr="00EA6CEC" w14:paraId="5B020CC7" w14:textId="77777777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23ED10" w14:textId="293AC78D" w:rsidR="005A63E3" w:rsidRPr="00711F4C" w:rsidRDefault="007557E5" w:rsidP="007557E5">
            <w:pPr>
              <w:pStyle w:val="FSTableText0"/>
              <w:rPr>
                <w:rFonts w:cs="Calibri"/>
              </w:rPr>
            </w:pPr>
            <w:r w:rsidRPr="007557E5">
              <w:rPr>
                <w:rFonts w:hint="eastAsia"/>
                <w:sz w:val="22"/>
              </w:rPr>
              <w:t>UC0</w:t>
            </w:r>
            <w:r>
              <w:rPr>
                <w:rFonts w:hint="eastAsia"/>
                <w:sz w:val="22"/>
              </w:rPr>
              <w:t>2</w:t>
            </w:r>
            <w:r w:rsidRPr="007557E5">
              <w:rPr>
                <w:rFonts w:hint="eastAsia"/>
                <w:sz w:val="22"/>
              </w:rPr>
              <w:t>-</w:t>
            </w:r>
            <w:r w:rsidRPr="007557E5">
              <w:rPr>
                <w:rFonts w:hint="eastAsia"/>
                <w:sz w:val="22"/>
              </w:rPr>
              <w:t>给患者发邮件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C3D0CB" w14:textId="0E563C3A" w:rsidR="005A63E3" w:rsidRPr="00711F4C" w:rsidRDefault="007557E5" w:rsidP="007557E5">
            <w:pPr>
              <w:pStyle w:val="FSTableText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C2DFAFA" w14:textId="1B8ACF97"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5A63E3" w:rsidRPr="00EA6CEC" w14:paraId="4B813E64" w14:textId="77777777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B124D4" w14:textId="0A7469A9" w:rsidR="005A63E3" w:rsidRPr="007557E5" w:rsidRDefault="007557E5" w:rsidP="007557E5">
            <w:r w:rsidRPr="007557E5">
              <w:rPr>
                <w:rFonts w:hint="eastAsia"/>
              </w:rPr>
              <w:t>UC03-</w:t>
            </w:r>
            <w:r>
              <w:rPr>
                <w:rFonts w:hint="eastAsia"/>
              </w:rPr>
              <w:t>给患者发短信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4A40AE" w14:textId="07B037B8" w:rsidR="005A63E3" w:rsidRPr="00711F4C" w:rsidRDefault="007557E5" w:rsidP="007557E5">
            <w:pPr>
              <w:pStyle w:val="FSTableText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89FF4DB" w14:textId="374A9BDD"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5A63E3" w:rsidRPr="00EA6CEC" w14:paraId="5E4A2E64" w14:textId="77777777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35696" w14:textId="3BD48CDA" w:rsidR="005A63E3" w:rsidRPr="00711F4C" w:rsidRDefault="007557E5" w:rsidP="007557E5">
            <w:pPr>
              <w:pStyle w:val="FSTableText0"/>
              <w:rPr>
                <w:rFonts w:cs="Calibri"/>
              </w:rPr>
            </w:pPr>
            <w:r w:rsidRPr="007557E5">
              <w:rPr>
                <w:rFonts w:hint="eastAsia"/>
                <w:sz w:val="22"/>
              </w:rPr>
              <w:t>UC0</w:t>
            </w:r>
            <w:r>
              <w:rPr>
                <w:rFonts w:hint="eastAsia"/>
                <w:sz w:val="22"/>
              </w:rPr>
              <w:t>4</w:t>
            </w:r>
            <w:r w:rsidRPr="007557E5">
              <w:rPr>
                <w:rFonts w:hint="eastAsia"/>
                <w:sz w:val="22"/>
              </w:rPr>
              <w:t>-</w:t>
            </w:r>
            <w:r>
              <w:rPr>
                <w:rFonts w:hint="eastAsia"/>
              </w:rPr>
              <w:t>下载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F55EB" w14:textId="43FACDA6" w:rsidR="005A63E3" w:rsidRPr="00711F4C" w:rsidRDefault="007557E5" w:rsidP="007557E5">
            <w:pPr>
              <w:pStyle w:val="FSTableText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D2FCFF7" w14:textId="444A361E"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5A63E3" w:rsidRPr="00EA6CEC" w14:paraId="49942EEF" w14:textId="77777777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28F50" w14:textId="6D99B38E" w:rsidR="005A63E3" w:rsidRPr="00711F4C" w:rsidRDefault="007557E5" w:rsidP="009B5CB9">
            <w:pPr>
              <w:pStyle w:val="FSTableText0"/>
              <w:rPr>
                <w:rFonts w:cs="Calibri"/>
              </w:rPr>
            </w:pPr>
            <w:r w:rsidRPr="007557E5">
              <w:rPr>
                <w:rFonts w:hint="eastAsia"/>
                <w:sz w:val="22"/>
              </w:rPr>
              <w:t>UC</w:t>
            </w:r>
            <w:r>
              <w:rPr>
                <w:rFonts w:hint="eastAsia"/>
                <w:sz w:val="22"/>
              </w:rPr>
              <w:t>05</w:t>
            </w:r>
            <w:r w:rsidRPr="007557E5">
              <w:rPr>
                <w:rFonts w:hint="eastAsia"/>
                <w:sz w:val="22"/>
              </w:rPr>
              <w:t>-</w:t>
            </w:r>
            <w:r>
              <w:rPr>
                <w:rFonts w:hint="eastAsia"/>
              </w:rPr>
              <w:t>教育患者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F1604C" w14:textId="56FD06CD" w:rsidR="005A63E3" w:rsidRPr="00711F4C" w:rsidRDefault="007557E5" w:rsidP="007557E5">
            <w:pPr>
              <w:pStyle w:val="FSTableText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0846E3" w14:textId="6E0AE5A7"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5A63E3" w:rsidRPr="00EA6CEC" w14:paraId="5BA5B7F2" w14:textId="77777777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950B4" w14:textId="50B61BC6" w:rsidR="005A63E3" w:rsidRPr="00711F4C" w:rsidRDefault="007557E5" w:rsidP="007557E5">
            <w:pPr>
              <w:pStyle w:val="FSTableText0"/>
              <w:rPr>
                <w:rFonts w:cs="Calibri"/>
              </w:rPr>
            </w:pPr>
            <w:r w:rsidRPr="007557E5">
              <w:rPr>
                <w:rFonts w:hint="eastAsia"/>
                <w:sz w:val="22"/>
              </w:rPr>
              <w:t>UC0</w:t>
            </w:r>
            <w:r>
              <w:rPr>
                <w:rFonts w:hint="eastAsia"/>
                <w:sz w:val="22"/>
              </w:rPr>
              <w:t>6</w:t>
            </w:r>
            <w:r w:rsidRPr="007557E5">
              <w:rPr>
                <w:rFonts w:hint="eastAsia"/>
                <w:sz w:val="22"/>
              </w:rPr>
              <w:t>-</w:t>
            </w:r>
            <w:r>
              <w:rPr>
                <w:rFonts w:hint="eastAsia"/>
              </w:rPr>
              <w:t>检索患者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D6DE4" w14:textId="65E68158" w:rsidR="005A63E3" w:rsidRPr="00711F4C" w:rsidRDefault="007557E5" w:rsidP="007557E5">
            <w:pPr>
              <w:pStyle w:val="FSTableText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E0D9F51" w14:textId="33191FD2"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</w:tr>
      <w:tr w:rsidR="005A63E3" w:rsidRPr="00EA6CEC" w14:paraId="0C53A343" w14:textId="77777777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EB0BA" w14:textId="0506DFF7" w:rsidR="005A63E3" w:rsidRPr="00711F4C" w:rsidRDefault="007557E5" w:rsidP="007557E5">
            <w:pPr>
              <w:pStyle w:val="FSTableText0"/>
              <w:rPr>
                <w:rFonts w:cs="Calibri"/>
              </w:rPr>
            </w:pPr>
            <w:r w:rsidRPr="007557E5">
              <w:rPr>
                <w:rFonts w:hint="eastAsia"/>
                <w:sz w:val="22"/>
              </w:rPr>
              <w:t>UC0</w:t>
            </w:r>
            <w:r>
              <w:rPr>
                <w:rFonts w:hint="eastAsia"/>
                <w:sz w:val="22"/>
              </w:rPr>
              <w:t>7</w:t>
            </w:r>
            <w:r w:rsidRPr="007557E5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分配工作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EB51F" w14:textId="17F7C961" w:rsidR="005A63E3" w:rsidRPr="00711F4C" w:rsidRDefault="007557E5" w:rsidP="007557E5">
            <w:pPr>
              <w:pStyle w:val="FSTableText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7275E27" w14:textId="17F55F2A" w:rsidR="005A63E3" w:rsidRPr="004858CF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</w:tr>
      <w:tr w:rsidR="005A63E3" w:rsidRPr="00EA6CEC" w14:paraId="2AFED114" w14:textId="77777777" w:rsidTr="00540644">
        <w:trPr>
          <w:cantSplit/>
        </w:trPr>
        <w:tc>
          <w:tcPr>
            <w:tcW w:w="60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AAF171" w14:textId="434C6135" w:rsidR="005A63E3" w:rsidRPr="007C32B5" w:rsidRDefault="007557E5" w:rsidP="007557E5">
            <w:pPr>
              <w:pStyle w:val="FSTableText0"/>
              <w:rPr>
                <w:rFonts w:cs="Calibri"/>
              </w:rPr>
            </w:pPr>
            <w:r w:rsidRPr="007557E5">
              <w:rPr>
                <w:rFonts w:hint="eastAsia"/>
                <w:sz w:val="22"/>
              </w:rPr>
              <w:t>UC0</w:t>
            </w:r>
            <w:r>
              <w:rPr>
                <w:rFonts w:hint="eastAsia"/>
                <w:sz w:val="22"/>
              </w:rPr>
              <w:t>8</w:t>
            </w:r>
            <w:r w:rsidRPr="007557E5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维护短信和邮件模版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6D29E" w14:textId="70F314E6" w:rsidR="005A63E3" w:rsidRPr="00325DFB" w:rsidRDefault="007557E5" w:rsidP="007557E5">
            <w:pPr>
              <w:pStyle w:val="FSTableText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ACAA3E8" w14:textId="3875C161" w:rsidR="005A63E3" w:rsidRPr="007C32B5" w:rsidRDefault="007557E5" w:rsidP="007557E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</w:tr>
    </w:tbl>
    <w:p w14:paraId="4143A257" w14:textId="77777777" w:rsidR="005A63E3" w:rsidRPr="005A63E3" w:rsidRDefault="005A63E3" w:rsidP="005A63E3"/>
    <w:p w14:paraId="3D10B14C" w14:textId="632553FA" w:rsidR="00D840BC" w:rsidRDefault="001503C0" w:rsidP="001503C0">
      <w:pPr>
        <w:pStyle w:val="Heading1"/>
      </w:pPr>
      <w:bookmarkStart w:id="43" w:name="_Toc176234697"/>
      <w:bookmarkStart w:id="44" w:name="_Toc323903430"/>
      <w:r>
        <w:rPr>
          <w:rFonts w:hint="eastAsia"/>
        </w:rPr>
        <w:lastRenderedPageBreak/>
        <w:t>用例</w:t>
      </w:r>
      <w:r w:rsidR="00D840BC">
        <w:rPr>
          <w:rFonts w:hint="eastAsia"/>
        </w:rPr>
        <w:t>描述</w:t>
      </w:r>
      <w:bookmarkEnd w:id="44"/>
    </w:p>
    <w:p w14:paraId="73C7FF6B" w14:textId="6B116685" w:rsidR="00186DDE" w:rsidRPr="00ED48EA" w:rsidRDefault="00D840BC" w:rsidP="00D840BC">
      <w:pPr>
        <w:pStyle w:val="Heading2"/>
        <w:rPr>
          <w:lang w:val="en-GB"/>
        </w:rPr>
      </w:pPr>
      <w:bookmarkStart w:id="45" w:name="_Toc323903431"/>
      <w:r>
        <w:rPr>
          <w:rFonts w:hint="eastAsia"/>
          <w:lang w:val="en-GB"/>
        </w:rPr>
        <w:t>UC</w:t>
      </w:r>
      <w:r w:rsidR="00186DDE" w:rsidRPr="00F23190">
        <w:rPr>
          <w:lang w:val="en-GB"/>
        </w:rPr>
        <w:t xml:space="preserve">01 </w:t>
      </w:r>
      <w:r w:rsidR="00186DDE">
        <w:rPr>
          <w:lang w:val="en-GB"/>
        </w:rPr>
        <w:t>–</w:t>
      </w:r>
      <w:r w:rsidR="00186DDE" w:rsidRPr="00F23190">
        <w:rPr>
          <w:lang w:val="en-GB"/>
        </w:rPr>
        <w:t xml:space="preserve"> </w:t>
      </w:r>
      <w:bookmarkEnd w:id="43"/>
      <w:r>
        <w:rPr>
          <w:rFonts w:hint="eastAsia"/>
          <w:lang w:val="en-GB"/>
        </w:rPr>
        <w:t>紧急处理患者</w:t>
      </w:r>
      <w:bookmarkEnd w:id="45"/>
    </w:p>
    <w:p w14:paraId="5A9E8EC6" w14:textId="66137161" w:rsidR="00186DDE" w:rsidRPr="00ED48EA" w:rsidRDefault="001503C0" w:rsidP="00186DDE">
      <w:pPr>
        <w:pStyle w:val="Heading3"/>
        <w:rPr>
          <w:lang w:val="en-GB"/>
        </w:rPr>
      </w:pPr>
      <w:bookmarkStart w:id="46" w:name="_Toc323903432"/>
      <w:r>
        <w:rPr>
          <w:rFonts w:hint="eastAsia"/>
          <w:lang w:val="en-GB"/>
        </w:rPr>
        <w:t>用例介绍</w:t>
      </w:r>
      <w:bookmarkEnd w:id="46"/>
    </w:p>
    <w:p w14:paraId="0FD83925" w14:textId="4E7C219E" w:rsidR="00186DDE" w:rsidRDefault="00D05938" w:rsidP="00186DDE">
      <w:pPr>
        <w:rPr>
          <w:lang w:val="en-GB"/>
        </w:rPr>
      </w:pPr>
      <w:r>
        <w:rPr>
          <w:rFonts w:hint="eastAsia"/>
          <w:lang w:val="en-GB"/>
        </w:rPr>
        <w:t>医生需要针对患者的状况做出处理。处理的结果会记录到系统当中。</w:t>
      </w:r>
    </w:p>
    <w:p w14:paraId="7514F38A" w14:textId="549BF2F8" w:rsidR="00186DDE" w:rsidRPr="00ED48EA" w:rsidRDefault="001503C0" w:rsidP="00186DDE">
      <w:pPr>
        <w:pStyle w:val="Heading3"/>
        <w:rPr>
          <w:lang w:val="en-GB"/>
        </w:rPr>
      </w:pPr>
      <w:bookmarkStart w:id="47" w:name="_Toc323903433"/>
      <w:r>
        <w:rPr>
          <w:rFonts w:hint="eastAsia"/>
          <w:lang w:val="en-GB"/>
        </w:rPr>
        <w:t>用例</w:t>
      </w:r>
      <w:bookmarkEnd w:id="47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6189"/>
        <w:gridCol w:w="2069"/>
      </w:tblGrid>
      <w:tr w:rsidR="00186DDE" w:rsidRPr="00ED48EA" w14:paraId="6C953399" w14:textId="77777777" w:rsidTr="001503C0">
        <w:trPr>
          <w:cantSplit/>
          <w:tblHeader/>
        </w:trPr>
        <w:tc>
          <w:tcPr>
            <w:tcW w:w="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14:paraId="3FCFF0B1" w14:textId="77777777" w:rsidR="00186DDE" w:rsidRPr="00ED48EA" w:rsidRDefault="00186DDE" w:rsidP="00186DD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61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14:paraId="27517E02" w14:textId="479C4B08" w:rsidR="00186DDE" w:rsidRPr="00ED48EA" w:rsidRDefault="001503C0" w:rsidP="00186DDE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用例步骤</w:t>
            </w:r>
          </w:p>
        </w:tc>
        <w:tc>
          <w:tcPr>
            <w:tcW w:w="20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/>
          </w:tcPr>
          <w:p w14:paraId="7C5BE60B" w14:textId="0921E1E5" w:rsidR="00186DDE" w:rsidRPr="00ED48EA" w:rsidRDefault="001503C0" w:rsidP="00186DDE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关联</w:t>
            </w:r>
          </w:p>
        </w:tc>
      </w:tr>
      <w:tr w:rsidR="00186DDE" w:rsidRPr="00ED48EA" w14:paraId="39AEAA44" w14:textId="77777777" w:rsidTr="001503C0">
        <w:trPr>
          <w:cantSplit/>
        </w:trPr>
        <w:tc>
          <w:tcPr>
            <w:tcW w:w="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14:paraId="32E95B4F" w14:textId="77777777" w:rsidR="00186DDE" w:rsidRPr="003F1A31" w:rsidRDefault="00186DDE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  <w:r w:rsidRPr="003F1A31">
              <w:rPr>
                <w:rFonts w:cs="Calibri"/>
                <w:noProof w:val="0"/>
                <w:lang w:val="en-GB"/>
              </w:rPr>
              <w:t>T1</w:t>
            </w:r>
          </w:p>
        </w:tc>
        <w:tc>
          <w:tcPr>
            <w:tcW w:w="61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14:paraId="72907079" w14:textId="7CBB0897" w:rsidR="0080179F" w:rsidRPr="003F1A31" w:rsidRDefault="00BF6C93" w:rsidP="00056C05">
            <w:pPr>
              <w:pStyle w:val="FSTableTex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启动条件：用户点击菜单，开始处理自己的工作</w:t>
            </w:r>
          </w:p>
        </w:tc>
        <w:tc>
          <w:tcPr>
            <w:tcW w:w="20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14:paraId="2A37CC8B" w14:textId="77777777" w:rsidR="00186DDE" w:rsidRPr="003F1A31" w:rsidRDefault="00186DDE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</w:p>
        </w:tc>
      </w:tr>
      <w:tr w:rsidR="00186DDE" w:rsidRPr="00ED48EA" w14:paraId="23DA22A2" w14:textId="77777777" w:rsidTr="001503C0">
        <w:trPr>
          <w:cantSplit/>
        </w:trPr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CC6CE43" w14:textId="77777777" w:rsidR="00186DDE" w:rsidRPr="003F1A31" w:rsidRDefault="00186DDE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  <w:r w:rsidRPr="003F1A31">
              <w:rPr>
                <w:rFonts w:cs="Calibri"/>
                <w:noProof w:val="0"/>
                <w:lang w:val="en-GB"/>
              </w:rPr>
              <w:t>T2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C4AE6EC" w14:textId="7222D5F9" w:rsidR="0080179F" w:rsidRPr="003F1A31" w:rsidRDefault="00BF6C93" w:rsidP="00056C05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启动条件：点击“用户提醒”里面的消息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089DC6D" w14:textId="77777777" w:rsidR="00186DDE" w:rsidRPr="003F1A31" w:rsidRDefault="00186DDE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</w:p>
        </w:tc>
      </w:tr>
      <w:tr w:rsidR="00186DDE" w:rsidRPr="00ED48EA" w14:paraId="48BF9F8D" w14:textId="77777777" w:rsidTr="001503C0">
        <w:trPr>
          <w:cantSplit/>
        </w:trPr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26F5CF3" w14:textId="6E234CD6" w:rsidR="00186DDE" w:rsidRPr="003F1A31" w:rsidRDefault="00BA75E5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MS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54D7D52" w14:textId="5EAE48A6" w:rsidR="00186DDE" w:rsidRPr="003F1A31" w:rsidRDefault="00186DDE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8CD5842" w14:textId="77777777" w:rsidR="00186DDE" w:rsidRPr="003F1A31" w:rsidRDefault="00186DDE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</w:p>
        </w:tc>
      </w:tr>
      <w:tr w:rsidR="0080179F" w:rsidRPr="00ED48EA" w14:paraId="5DFC8AEB" w14:textId="77777777" w:rsidTr="001503C0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14:paraId="7A58CF05" w14:textId="77777777" w:rsidR="0080179F" w:rsidRPr="003F1A31" w:rsidRDefault="0080179F" w:rsidP="00186DDE">
            <w:pPr>
              <w:pStyle w:val="MediumGrid1-Accent21"/>
              <w:numPr>
                <w:ilvl w:val="0"/>
                <w:numId w:val="18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  <w:tcBorders>
              <w:top w:val="single" w:sz="4" w:space="0" w:color="auto"/>
            </w:tcBorders>
            <w:shd w:val="clear" w:color="auto" w:fill="auto"/>
          </w:tcPr>
          <w:p w14:paraId="3C0AF438" w14:textId="2497B1F3" w:rsidR="0080179F" w:rsidRPr="003F1A31" w:rsidRDefault="00BF6C93" w:rsidP="00BF6C93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用户打开工作检索页面（</w:t>
            </w:r>
            <w:r>
              <w:rPr>
                <w:rFonts w:cs="Calibri"/>
                <w:noProof w:val="0"/>
                <w:lang w:val="en-GB"/>
              </w:rPr>
              <w:fldChar w:fldCharType="begin"/>
            </w:r>
            <w:r>
              <w:rPr>
                <w:rFonts w:cs="Calibri"/>
                <w:noProof w:val="0"/>
                <w:lang w:val="en-GB"/>
              </w:rPr>
              <w:instrText xml:space="preserve"> </w:instrText>
            </w:r>
            <w:r>
              <w:rPr>
                <w:rFonts w:cs="Calibri" w:hint="eastAsia"/>
                <w:noProof w:val="0"/>
                <w:lang w:val="en-GB"/>
              </w:rPr>
              <w:instrText>REF _Ref323893011 \h</w:instrText>
            </w:r>
            <w:r>
              <w:rPr>
                <w:rFonts w:cs="Calibri"/>
                <w:noProof w:val="0"/>
                <w:lang w:val="en-GB"/>
              </w:rPr>
              <w:instrText xml:space="preserve"> </w:instrText>
            </w:r>
            <w:r>
              <w:rPr>
                <w:rFonts w:cs="Calibri"/>
                <w:noProof w:val="0"/>
                <w:lang w:val="en-GB"/>
              </w:rPr>
            </w:r>
            <w:r>
              <w:rPr>
                <w:rFonts w:cs="Calibri"/>
                <w:noProof w:val="0"/>
                <w:lang w:val="en-GB"/>
              </w:rPr>
              <w:fldChar w:fldCharType="separate"/>
            </w:r>
            <w:r>
              <w:rPr>
                <w:rFonts w:hint="eastAsia"/>
                <w:lang w:val="en-GB"/>
              </w:rPr>
              <w:t>UI01-</w:t>
            </w:r>
            <w:r>
              <w:rPr>
                <w:rFonts w:hint="eastAsia"/>
                <w:lang w:val="en-GB"/>
              </w:rPr>
              <w:t>检索患者</w:t>
            </w:r>
            <w:r>
              <w:rPr>
                <w:rFonts w:cs="Calibri"/>
                <w:noProof w:val="0"/>
                <w:lang w:val="en-GB"/>
              </w:rPr>
              <w:fldChar w:fldCharType="end"/>
            </w:r>
            <w:r>
              <w:rPr>
                <w:rFonts w:cs="Calibri" w:hint="eastAsia"/>
                <w:noProof w:val="0"/>
                <w:lang w:val="en-GB"/>
              </w:rPr>
              <w:t>）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shd w:val="clear" w:color="auto" w:fill="auto"/>
          </w:tcPr>
          <w:p w14:paraId="0B47D67F" w14:textId="4FCFF3D0" w:rsidR="0080179F" w:rsidRDefault="00397B8B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/>
                <w:noProof w:val="0"/>
                <w:lang w:val="en-GB"/>
              </w:rPr>
              <w:fldChar w:fldCharType="begin"/>
            </w:r>
            <w:r>
              <w:rPr>
                <w:rFonts w:cs="Calibri"/>
                <w:noProof w:val="0"/>
                <w:lang w:val="en-GB"/>
              </w:rPr>
              <w:instrText xml:space="preserve"> REF _Ref323895695 \r \h </w:instrText>
            </w:r>
            <w:r>
              <w:rPr>
                <w:rFonts w:cs="Calibri"/>
                <w:noProof w:val="0"/>
                <w:lang w:val="en-GB"/>
              </w:rPr>
            </w:r>
            <w:r>
              <w:rPr>
                <w:rFonts w:cs="Calibri"/>
                <w:noProof w:val="0"/>
                <w:lang w:val="en-GB"/>
              </w:rPr>
              <w:fldChar w:fldCharType="separate"/>
            </w:r>
            <w:r>
              <w:rPr>
                <w:rFonts w:cs="Calibri"/>
                <w:noProof w:val="0"/>
                <w:lang w:val="en-GB"/>
              </w:rPr>
              <w:t>BR001</w:t>
            </w:r>
            <w:r>
              <w:rPr>
                <w:rFonts w:cs="Calibri"/>
                <w:noProof w:val="0"/>
                <w:lang w:val="en-GB"/>
              </w:rPr>
              <w:fldChar w:fldCharType="end"/>
            </w:r>
          </w:p>
        </w:tc>
      </w:tr>
      <w:tr w:rsidR="00186DDE" w:rsidRPr="00ED48EA" w14:paraId="01A75039" w14:textId="77777777" w:rsidTr="001503C0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</w:tcPr>
          <w:p w14:paraId="3C6A4FD5" w14:textId="77777777" w:rsidR="00186DDE" w:rsidRPr="003F1A31" w:rsidRDefault="00186DDE" w:rsidP="00186DDE">
            <w:pPr>
              <w:pStyle w:val="MediumGrid1-Accent21"/>
              <w:numPr>
                <w:ilvl w:val="0"/>
                <w:numId w:val="18"/>
              </w:numPr>
              <w:spacing w:before="60" w:after="60"/>
              <w:rPr>
                <w:rFonts w:cs="Calibri"/>
                <w:lang w:val="en-GB"/>
              </w:rPr>
            </w:pPr>
          </w:p>
        </w:tc>
        <w:tc>
          <w:tcPr>
            <w:tcW w:w="6189" w:type="dxa"/>
            <w:tcBorders>
              <w:top w:val="single" w:sz="4" w:space="0" w:color="auto"/>
            </w:tcBorders>
            <w:shd w:val="clear" w:color="auto" w:fill="auto"/>
          </w:tcPr>
          <w:p w14:paraId="55857EE3" w14:textId="24BD09A2" w:rsidR="00186DDE" w:rsidRPr="003F1A31" w:rsidRDefault="003A2860" w:rsidP="00397B8B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用户选择要紧急处理的患者</w:t>
            </w:r>
            <w:r w:rsidR="00397B8B">
              <w:rPr>
                <w:rFonts w:cs="Calibri" w:hint="eastAsia"/>
                <w:noProof w:val="0"/>
                <w:lang w:val="en-GB"/>
              </w:rPr>
              <w:t>，开始处理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shd w:val="clear" w:color="auto" w:fill="auto"/>
          </w:tcPr>
          <w:p w14:paraId="4CF8D8F0" w14:textId="388F70C7" w:rsidR="00186DDE" w:rsidRPr="003F1A31" w:rsidRDefault="00186DDE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</w:p>
        </w:tc>
      </w:tr>
      <w:tr w:rsidR="00186DDE" w:rsidRPr="00ED48EA" w14:paraId="12B2BDFD" w14:textId="77777777" w:rsidTr="001503C0">
        <w:trPr>
          <w:cantSplit/>
        </w:trPr>
        <w:tc>
          <w:tcPr>
            <w:tcW w:w="686" w:type="dxa"/>
          </w:tcPr>
          <w:p w14:paraId="0ABD56CE" w14:textId="77777777" w:rsidR="00186DDE" w:rsidRPr="003F1A31" w:rsidRDefault="00186DDE" w:rsidP="00186DDE">
            <w:pPr>
              <w:pStyle w:val="MediumGrid1-Accent21"/>
              <w:numPr>
                <w:ilvl w:val="0"/>
                <w:numId w:val="18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14:paraId="1CB7C3E1" w14:textId="7DF60144" w:rsidR="00186DDE" w:rsidRPr="003F1A31" w:rsidRDefault="006D3D81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系统标记工作状态为已处理</w:t>
            </w:r>
          </w:p>
        </w:tc>
        <w:tc>
          <w:tcPr>
            <w:tcW w:w="2069" w:type="dxa"/>
          </w:tcPr>
          <w:p w14:paraId="50E23FB4" w14:textId="77777777" w:rsidR="00186DDE" w:rsidRPr="003F1A31" w:rsidRDefault="00186DDE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</w:p>
        </w:tc>
      </w:tr>
      <w:tr w:rsidR="00186DDE" w:rsidRPr="00ED48EA" w14:paraId="281CEC88" w14:textId="77777777" w:rsidTr="001503C0">
        <w:trPr>
          <w:cantSplit/>
        </w:trPr>
        <w:tc>
          <w:tcPr>
            <w:tcW w:w="686" w:type="dxa"/>
          </w:tcPr>
          <w:p w14:paraId="6E2F49C1" w14:textId="77777777" w:rsidR="00186DDE" w:rsidRPr="003F1A31" w:rsidRDefault="00186DDE" w:rsidP="00186DDE">
            <w:pPr>
              <w:pStyle w:val="MediumGrid1-Accent21"/>
              <w:numPr>
                <w:ilvl w:val="0"/>
                <w:numId w:val="18"/>
              </w:numPr>
              <w:spacing w:before="60" w:after="60"/>
              <w:ind w:left="357" w:hanging="357"/>
              <w:rPr>
                <w:rFonts w:cs="Calibri"/>
                <w:lang w:val="en-GB"/>
              </w:rPr>
            </w:pPr>
          </w:p>
        </w:tc>
        <w:tc>
          <w:tcPr>
            <w:tcW w:w="6189" w:type="dxa"/>
          </w:tcPr>
          <w:p w14:paraId="272D6FD2" w14:textId="619B79AC" w:rsidR="00186DDE" w:rsidRPr="003F1A31" w:rsidRDefault="006D3D81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  <w:r>
              <w:rPr>
                <w:rFonts w:cs="Calibri" w:hint="eastAsia"/>
                <w:noProof w:val="0"/>
                <w:lang w:val="en-GB"/>
              </w:rPr>
              <w:t>结束</w:t>
            </w:r>
          </w:p>
        </w:tc>
        <w:tc>
          <w:tcPr>
            <w:tcW w:w="2069" w:type="dxa"/>
          </w:tcPr>
          <w:p w14:paraId="152784C3" w14:textId="11E82411" w:rsidR="00186DDE" w:rsidRPr="003F1A31" w:rsidRDefault="00186DDE" w:rsidP="00186DDE">
            <w:pPr>
              <w:pStyle w:val="FSTableText"/>
              <w:rPr>
                <w:rFonts w:cs="Calibri"/>
                <w:noProof w:val="0"/>
                <w:lang w:val="en-GB"/>
              </w:rPr>
            </w:pPr>
          </w:p>
        </w:tc>
      </w:tr>
    </w:tbl>
    <w:p w14:paraId="3AF5DDD7" w14:textId="77777777" w:rsidR="00186DDE" w:rsidRDefault="00186DDE" w:rsidP="00186DDE"/>
    <w:p w14:paraId="51413FB1" w14:textId="498E6B8D" w:rsidR="007557E5" w:rsidRDefault="007557E5" w:rsidP="007557E5">
      <w:pPr>
        <w:pStyle w:val="Heading3"/>
      </w:pPr>
      <w:bookmarkStart w:id="48" w:name="_Toc323903434"/>
      <w:r>
        <w:rPr>
          <w:rFonts w:hint="eastAsia"/>
        </w:rPr>
        <w:t>业务规则</w:t>
      </w:r>
      <w:bookmarkEnd w:id="48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42"/>
        <w:gridCol w:w="8222"/>
      </w:tblGrid>
      <w:tr w:rsidR="007557E5" w:rsidRPr="00254A08" w14:paraId="2912C18F" w14:textId="77777777" w:rsidTr="009B5CB9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14:paraId="305B5F2E" w14:textId="025A79C2" w:rsidR="007557E5" w:rsidRPr="00254A08" w:rsidRDefault="007557E5" w:rsidP="009B5CB9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编号</w:t>
            </w:r>
          </w:p>
        </w:tc>
        <w:tc>
          <w:tcPr>
            <w:tcW w:w="8222" w:type="dxa"/>
            <w:shd w:val="clear" w:color="auto" w:fill="95B3D7"/>
            <w:vAlign w:val="center"/>
          </w:tcPr>
          <w:p w14:paraId="3C5F24C7" w14:textId="714FB212" w:rsidR="007557E5" w:rsidRPr="00254A08" w:rsidRDefault="007557E5" w:rsidP="009B5CB9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规则描述</w:t>
            </w:r>
          </w:p>
        </w:tc>
      </w:tr>
      <w:tr w:rsidR="007557E5" w:rsidRPr="00254A08" w14:paraId="7C55801D" w14:textId="77777777" w:rsidTr="009B5CB9">
        <w:trPr>
          <w:cantSplit/>
        </w:trPr>
        <w:tc>
          <w:tcPr>
            <w:tcW w:w="1242" w:type="dxa"/>
            <w:vAlign w:val="center"/>
          </w:tcPr>
          <w:p w14:paraId="4F984791" w14:textId="03276000" w:rsidR="007557E5" w:rsidRPr="00254A08" w:rsidRDefault="007557E5" w:rsidP="00397B8B">
            <w:pPr>
              <w:pStyle w:val="FSTableText0"/>
              <w:numPr>
                <w:ilvl w:val="0"/>
                <w:numId w:val="64"/>
              </w:numPr>
              <w:ind w:hanging="720"/>
              <w:rPr>
                <w:noProof w:val="0"/>
                <w:lang w:val="en-GB"/>
              </w:rPr>
            </w:pPr>
            <w:bookmarkStart w:id="49" w:name="_Ref323895695"/>
          </w:p>
        </w:tc>
        <w:bookmarkEnd w:id="49"/>
        <w:tc>
          <w:tcPr>
            <w:tcW w:w="8222" w:type="dxa"/>
            <w:vAlign w:val="center"/>
          </w:tcPr>
          <w:p w14:paraId="1FFE5D7E" w14:textId="6BF01DFF" w:rsidR="007557E5" w:rsidRPr="00254A08" w:rsidRDefault="003A2860" w:rsidP="003A2860">
            <w:pPr>
              <w:pStyle w:val="FSTableText0"/>
              <w:rPr>
                <w:noProof w:val="0"/>
                <w:lang w:val="en-GB"/>
              </w:rPr>
            </w:pPr>
            <w:r>
              <w:rPr>
                <w:rFonts w:hint="eastAsia"/>
                <w:noProof w:val="0"/>
                <w:lang w:val="en-GB"/>
              </w:rPr>
              <w:t>用户只能看到被分配</w:t>
            </w:r>
            <w:r w:rsidR="008377BB">
              <w:rPr>
                <w:rFonts w:hint="eastAsia"/>
                <w:noProof w:val="0"/>
                <w:lang w:val="en-GB"/>
              </w:rPr>
              <w:t>给</w:t>
            </w:r>
            <w:r>
              <w:rPr>
                <w:rFonts w:hint="eastAsia"/>
                <w:noProof w:val="0"/>
                <w:lang w:val="en-GB"/>
              </w:rPr>
              <w:t>自己的</w:t>
            </w:r>
            <w:r w:rsidR="006D3D81">
              <w:rPr>
                <w:rFonts w:hint="eastAsia"/>
                <w:noProof w:val="0"/>
                <w:lang w:val="en-GB"/>
              </w:rPr>
              <w:t>工作</w:t>
            </w:r>
            <w:r>
              <w:rPr>
                <w:rFonts w:hint="eastAsia"/>
                <w:noProof w:val="0"/>
                <w:lang w:val="en-GB"/>
              </w:rPr>
              <w:t>信息</w:t>
            </w:r>
          </w:p>
        </w:tc>
      </w:tr>
      <w:tr w:rsidR="007557E5" w:rsidRPr="00ED48EA" w14:paraId="76FD6E50" w14:textId="77777777" w:rsidTr="009B5CB9">
        <w:trPr>
          <w:cantSplit/>
        </w:trPr>
        <w:tc>
          <w:tcPr>
            <w:tcW w:w="1242" w:type="dxa"/>
            <w:vAlign w:val="center"/>
          </w:tcPr>
          <w:p w14:paraId="7720D477" w14:textId="77777777" w:rsidR="007557E5" w:rsidRPr="00254A08" w:rsidRDefault="007557E5" w:rsidP="009B5CB9">
            <w:pPr>
              <w:pStyle w:val="FSTableText0"/>
              <w:rPr>
                <w:noProof w:val="0"/>
                <w:lang w:val="en-GB"/>
              </w:rPr>
            </w:pPr>
          </w:p>
        </w:tc>
        <w:tc>
          <w:tcPr>
            <w:tcW w:w="8222" w:type="dxa"/>
            <w:vAlign w:val="center"/>
          </w:tcPr>
          <w:p w14:paraId="4183C3DB" w14:textId="77777777" w:rsidR="007557E5" w:rsidRPr="00ED48EA" w:rsidRDefault="007557E5" w:rsidP="009B5CB9">
            <w:pPr>
              <w:pStyle w:val="FSTableText0"/>
              <w:rPr>
                <w:rFonts w:cs="Arial"/>
                <w:noProof w:val="0"/>
                <w:lang w:val="en-GB"/>
              </w:rPr>
            </w:pPr>
          </w:p>
        </w:tc>
      </w:tr>
    </w:tbl>
    <w:p w14:paraId="580AA7BC" w14:textId="77777777" w:rsidR="007557E5" w:rsidRPr="007557E5" w:rsidRDefault="007557E5" w:rsidP="007557E5"/>
    <w:p w14:paraId="054C6058" w14:textId="1524FDF5" w:rsidR="00186DDE" w:rsidRDefault="001503C0" w:rsidP="00C02BC2">
      <w:pPr>
        <w:pStyle w:val="Heading3"/>
        <w:rPr>
          <w:lang w:val="en-GB"/>
        </w:rPr>
      </w:pPr>
      <w:bookmarkStart w:id="50" w:name="_Toc323903435"/>
      <w:r>
        <w:rPr>
          <w:rFonts w:hint="eastAsia"/>
          <w:lang w:val="en-GB"/>
        </w:rPr>
        <w:t>界面</w:t>
      </w:r>
      <w:bookmarkEnd w:id="50"/>
    </w:p>
    <w:p w14:paraId="1CD59E94" w14:textId="74D8F023" w:rsidR="00BA75E5" w:rsidRDefault="00BA75E5" w:rsidP="00BA75E5">
      <w:pPr>
        <w:rPr>
          <w:lang w:val="en-GB"/>
        </w:rPr>
      </w:pPr>
      <w:r>
        <w:rPr>
          <w:rFonts w:hint="eastAsia"/>
          <w:lang w:val="en-GB"/>
        </w:rPr>
        <w:t>参照</w:t>
      </w:r>
      <w:r>
        <w:rPr>
          <w:lang w:val="en-GB"/>
        </w:rPr>
        <w:fldChar w:fldCharType="begin"/>
      </w:r>
      <w:r>
        <w:rPr>
          <w:lang w:val="en-GB"/>
        </w:rPr>
        <w:instrText xml:space="preserve"> </w:instrText>
      </w:r>
      <w:r>
        <w:rPr>
          <w:rFonts w:hint="eastAsia"/>
          <w:lang w:val="en-GB"/>
        </w:rPr>
        <w:instrText>REF _Ref323893011 \r \h</w:instrText>
      </w:r>
      <w:r>
        <w:rPr>
          <w:lang w:val="en-GB"/>
        </w:rPr>
        <w:instrText xml:space="preserve">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5.1</w:t>
      </w:r>
      <w:r>
        <w:rPr>
          <w:lang w:val="en-GB"/>
        </w:rPr>
        <w:fldChar w:fldCharType="end"/>
      </w:r>
      <w:r>
        <w:rPr>
          <w:rFonts w:hint="eastAsia"/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_Ref323893011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rFonts w:hint="eastAsia"/>
          <w:lang w:val="en-GB"/>
        </w:rPr>
        <w:t>UI01-</w:t>
      </w:r>
      <w:r>
        <w:rPr>
          <w:rFonts w:hint="eastAsia"/>
          <w:lang w:val="en-GB"/>
        </w:rPr>
        <w:t>检索患者</w:t>
      </w:r>
      <w:r>
        <w:rPr>
          <w:lang w:val="en-GB"/>
        </w:rPr>
        <w:fldChar w:fldCharType="end"/>
      </w:r>
    </w:p>
    <w:p w14:paraId="4A3142D2" w14:textId="77777777" w:rsidR="00BA75E5" w:rsidRPr="00BA75E5" w:rsidRDefault="00BA75E5" w:rsidP="00BA75E5">
      <w:pPr>
        <w:rPr>
          <w:lang w:val="en-GB"/>
        </w:rPr>
      </w:pPr>
    </w:p>
    <w:p w14:paraId="30F6FA43" w14:textId="77777777" w:rsidR="00186DDE" w:rsidRDefault="00186DDE" w:rsidP="00DE45B9"/>
    <w:p w14:paraId="0DEBB0DD" w14:textId="77777777" w:rsidR="00186DDE" w:rsidRDefault="00186DDE" w:rsidP="00186DDE">
      <w:pPr>
        <w:rPr>
          <w:lang w:val="en-GB"/>
        </w:rPr>
      </w:pPr>
    </w:p>
    <w:p w14:paraId="25ECBD91" w14:textId="5820FBFD" w:rsidR="00186DDE" w:rsidRDefault="00186DDE" w:rsidP="00186DDE">
      <w:pPr>
        <w:rPr>
          <w:lang w:val="en-GB"/>
        </w:rPr>
      </w:pPr>
    </w:p>
    <w:p w14:paraId="06312EC2" w14:textId="77777777" w:rsidR="00186DDE" w:rsidRDefault="00186DDE" w:rsidP="00186DDE">
      <w:pPr>
        <w:rPr>
          <w:lang w:val="en-GB"/>
        </w:rPr>
      </w:pPr>
    </w:p>
    <w:p w14:paraId="27DB7C1B" w14:textId="77777777" w:rsidR="00186DDE" w:rsidRDefault="00186DDE" w:rsidP="00186DDE"/>
    <w:p w14:paraId="60F1E82C" w14:textId="77777777" w:rsidR="00DE45B9" w:rsidRPr="00ED48EA" w:rsidRDefault="00DE45B9" w:rsidP="00DE45B9">
      <w:pPr>
        <w:pStyle w:val="Heading1"/>
      </w:pPr>
      <w:bookmarkStart w:id="51" w:name="_Toc294273186"/>
      <w:bookmarkStart w:id="52" w:name="_Toc294274602"/>
      <w:bookmarkStart w:id="53" w:name="_Toc298777785"/>
      <w:bookmarkStart w:id="54" w:name="_Toc323903436"/>
      <w:bookmarkEnd w:id="37"/>
      <w:bookmarkEnd w:id="38"/>
      <w:bookmarkEnd w:id="39"/>
      <w:r>
        <w:rPr>
          <w:rFonts w:hint="eastAsia"/>
        </w:rPr>
        <w:lastRenderedPageBreak/>
        <w:t>实体</w:t>
      </w:r>
      <w:bookmarkEnd w:id="54"/>
    </w:p>
    <w:p w14:paraId="5B47A1B1" w14:textId="001E98B3" w:rsidR="00BA75E5" w:rsidRDefault="00BA75E5" w:rsidP="00BA75E5">
      <w:pPr>
        <w:pStyle w:val="Heading2"/>
        <w:rPr>
          <w:rFonts w:hint="eastAsia"/>
          <w:lang w:val="en-GB"/>
        </w:rPr>
      </w:pPr>
      <w:bookmarkStart w:id="55" w:name="_Toc323903437"/>
      <w:r>
        <w:rPr>
          <w:rFonts w:hint="eastAsia"/>
          <w:lang w:val="en-GB"/>
        </w:rPr>
        <w:t>实体图</w:t>
      </w:r>
      <w:bookmarkEnd w:id="55"/>
    </w:p>
    <w:p w14:paraId="6729C105" w14:textId="06B7D4D7" w:rsidR="00A63E26" w:rsidRDefault="00A63E26" w:rsidP="00A63E26">
      <w:pPr>
        <w:rPr>
          <w:rFonts w:hint="eastAsia"/>
          <w:lang w:val="en-GB"/>
        </w:rPr>
      </w:pPr>
      <w:r>
        <w:rPr>
          <w:rFonts w:hint="eastAsia"/>
          <w:noProof/>
          <w:lang w:val="en-GB"/>
        </w:rPr>
        <mc:AlternateContent>
          <mc:Choice Requires="wpc">
            <w:drawing>
              <wp:inline distT="0" distB="0" distL="0" distR="0" wp14:anchorId="556CF6C6" wp14:editId="6EC88627">
                <wp:extent cx="5486400" cy="4476136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Rounded Rectangle 20"/>
                        <wps:cNvSpPr/>
                        <wps:spPr>
                          <a:xfrm>
                            <a:off x="1415844" y="1496951"/>
                            <a:ext cx="936523" cy="309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655BA" w14:textId="23F0FBC0" w:rsidR="00A63E26" w:rsidRDefault="00A63E26" w:rsidP="00A63E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工作任务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598605" y="1496951"/>
                            <a:ext cx="936523" cy="309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1BCEC" w14:textId="64F4B8F5" w:rsidR="00A63E26" w:rsidRDefault="00A63E26" w:rsidP="00A63E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患者信息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0" idx="3"/>
                          <a:endCxn id="28" idx="1"/>
                        </wps:cNvCnPr>
                        <wps:spPr>
                          <a:xfrm>
                            <a:off x="2352367" y="1651811"/>
                            <a:ext cx="124623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263876" y="1446803"/>
                            <a:ext cx="332105" cy="373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E5051D" w14:textId="0936D6D3" w:rsidR="00A63E26" w:rsidRPr="00A63E26" w:rsidRDefault="00A63E26" w:rsidP="00A63E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266500" y="1432808"/>
                            <a:ext cx="332105" cy="373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4E01B" w14:textId="44E02298" w:rsidR="00A63E26" w:rsidRPr="00A63E26" w:rsidRDefault="00A63E26" w:rsidP="00A63E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50" editas="canvas" style="width:6in;height:352.45pt;mso-position-horizontal-relative:char;mso-position-vertical-relative:line" coordsize="54864,44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">
                <v:shape id="_x0000_s1051" type="#_x0000_t75" style="position:absolute;width:54864;height:44761;visibility:visible;mso-wrap-style:square">
                  <v:fill o:detectmouseclick="t"/>
                  <v:path o:connecttype="none"/>
                </v:shape>
                <v:roundrect id="Rounded Rectangle 20" o:spid="_x0000_s1052" style="position:absolute;left:14158;top:14969;width:9365;height:3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0isAA&#10;AADbAAAADwAAAGRycy9kb3ducmV2LnhtbERPy4rCMBTdC/5DuII7TVUYpRpFBwcGRcQXuLw017bY&#10;3JQm2vr3ZiG4PJz3bNGYQjypcrllBYN+BII4sTrnVMH59NebgHAeWWNhmRS8yMFi3m7NMNa25gM9&#10;jz4VIYRdjAoy78tYSpdkZND1bUkcuJutDPoAq1TqCusQbgo5jKIfaTDn0JBhSb8ZJffjwyjYbfSl&#10;cOvRajyo+ZpvN+vRfndWqttpllMQnhr/FX/c/1rBMKwPX8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e0isAAAADbAAAADwAAAAAAAAAAAAAAAACYAgAAZHJzL2Rvd25y&#10;ZXYueG1sUEsFBgAAAAAEAAQA9QAAAIU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0A5655BA" w14:textId="23F0FBC0" w:rsidR="00A63E26" w:rsidRDefault="00A63E26" w:rsidP="00A63E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工作任务</w:t>
                        </w:r>
                      </w:p>
                    </w:txbxContent>
                  </v:textbox>
                </v:roundrect>
                <v:roundrect id="Rounded Rectangle 28" o:spid="_x0000_s1053" style="position:absolute;left:35986;top:14969;width:9365;height:3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8L8AA&#10;AADbAAAADwAAAGRycy9kb3ducmV2LnhtbERPTYvCMBC9L/gfwgheFk3Xg6zVKLoorEer6HVoxrTY&#10;TGoTbddfbw7CHh/ve77sbCUe1PjSsYKvUQKCOHe6ZKPgeNgOv0H4gKyxckwK/sjDctH7mGOqXct7&#10;emTBiBjCPkUFRQh1KqXPC7LoR64mjtzFNRZDhI2RusE2httKjpNkIi2WHBsKrOmnoPya3a2CTWX0&#10;dL1bfdan7CkPx4nZ3c6tUoN+t5qBCNSFf/Hb/asVjOPY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n8L8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1FD1BCEC" w14:textId="64F4B8F5" w:rsidR="00A63E26" w:rsidRDefault="00A63E26" w:rsidP="00A63E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患者信息</w:t>
                        </w:r>
                      </w:p>
                    </w:txbxContent>
                  </v:textbox>
                </v:roundrect>
                <v:shape id="Straight Arrow Connector 29" o:spid="_x0000_s1054" type="#_x0000_t32" style="position:absolute;left:23523;top:16518;width:124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5sQMQAAADbAAAADwAAAGRycy9kb3ducmV2LnhtbESPW2sCMRSE3wv+h3AE32pWwdJujSKi&#10;ILQW1sv76eZ0d+3mZEmyl/57Uyj0cZiZb5jlejC16Mj5yrKC2TQBQZxbXXGh4HLePz6D8AFZY22Z&#10;FPyQh/Vq9LDEVNueM+pOoRARwj5FBWUITSqlz0sy6Ke2IY7el3UGQ5SukNphH+GmlvMkeZIGK44L&#10;JTa0LSn/PrVGwWLnsk1zez9/XJ3ft7b6dMfbm1KT8bB5BRFoCP/hv/ZBK5i/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mxA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55" type="#_x0000_t202" style="position:absolute;left:22638;top:14468;width:3321;height:3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LKs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LKsMAAADbAAAADwAAAAAAAAAAAAAAAACYAgAAZHJzL2Rv&#10;d25yZXYueG1sUEsFBgAAAAAEAAQA9QAAAIgDAAAAAA==&#10;" filled="f" stroked="f" strokeweight=".5pt">
                  <v:textbox inset="0,0,0,0">
                    <w:txbxContent>
                      <w:p w14:paraId="0AE5051D" w14:textId="0936D6D3" w:rsidR="00A63E26" w:rsidRPr="00A63E26" w:rsidRDefault="00A63E26" w:rsidP="00A63E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*</w:t>
                        </w:r>
                      </w:p>
                    </w:txbxContent>
                  </v:textbox>
                </v:shape>
                <v:shape id="Text Box 31" o:spid="_x0000_s1056" type="#_x0000_t202" style="position:absolute;left:32665;top:14328;width:3321;height:3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uscYA&#10;AADbAAAADwAAAGRycy9kb3ducmV2LnhtbESPX0vDQBDE34V+h2MLfbOXWJA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muscYAAADbAAAADwAAAAAAAAAAAAAAAACYAgAAZHJz&#10;L2Rvd25yZXYueG1sUEsFBgAAAAAEAAQA9QAAAIsDAAAAAA==&#10;" filled="f" stroked="f" strokeweight=".5pt">
                  <v:textbox inset="0,0,0,0">
                    <w:txbxContent>
                      <w:p w14:paraId="5464E01B" w14:textId="44E02298" w:rsidR="00A63E26" w:rsidRPr="00A63E26" w:rsidRDefault="00A63E26" w:rsidP="00A63E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DED680" w14:textId="77777777" w:rsidR="00A63E26" w:rsidRDefault="00A63E26" w:rsidP="00A63E26">
      <w:pPr>
        <w:rPr>
          <w:rFonts w:hint="eastAsia"/>
          <w:lang w:val="en-GB"/>
        </w:rPr>
      </w:pPr>
    </w:p>
    <w:p w14:paraId="4AD7C5BD" w14:textId="52C9CA50" w:rsidR="00A63E26" w:rsidRPr="00A63E26" w:rsidRDefault="00A63E26" w:rsidP="00A63E26">
      <w:pPr>
        <w:pStyle w:val="Heading2"/>
        <w:rPr>
          <w:lang w:val="en-GB"/>
        </w:rPr>
      </w:pPr>
      <w:bookmarkStart w:id="56" w:name="_Toc323903438"/>
      <w:r>
        <w:rPr>
          <w:rFonts w:hint="eastAsia"/>
          <w:lang w:val="en-GB"/>
        </w:rPr>
        <w:t>工作</w:t>
      </w:r>
      <w:bookmarkEnd w:id="56"/>
    </w:p>
    <w:p w14:paraId="3B64DC24" w14:textId="77777777" w:rsidR="00DE45B9" w:rsidRPr="00ED48EA" w:rsidRDefault="00DE45B9" w:rsidP="00DE45B9">
      <w:pPr>
        <w:pStyle w:val="Heading3"/>
        <w:rPr>
          <w:lang w:val="en-GB"/>
        </w:rPr>
      </w:pPr>
      <w:bookmarkStart w:id="57" w:name="_Toc323903439"/>
      <w:r>
        <w:rPr>
          <w:rFonts w:hint="eastAsia"/>
          <w:lang w:val="en-GB"/>
        </w:rPr>
        <w:t>实体介绍</w:t>
      </w:r>
      <w:bookmarkEnd w:id="57"/>
    </w:p>
    <w:p w14:paraId="275E2A18" w14:textId="0FB3151E" w:rsidR="00DE45B9" w:rsidRDefault="00A63E26" w:rsidP="00DE45B9">
      <w:r>
        <w:rPr>
          <w:rFonts w:hint="eastAsia"/>
        </w:rPr>
        <w:t>表示医生要做的工作任务</w:t>
      </w:r>
      <w:r w:rsidR="00DE45B9">
        <w:t>.</w:t>
      </w:r>
    </w:p>
    <w:p w14:paraId="6281AC77" w14:textId="77777777" w:rsidR="00DE45B9" w:rsidRDefault="00DE45B9" w:rsidP="00DE45B9">
      <w:pPr>
        <w:pStyle w:val="Heading3"/>
        <w:rPr>
          <w:lang w:val="en-GB"/>
        </w:rPr>
      </w:pPr>
      <w:bookmarkStart w:id="58" w:name="_Toc323903440"/>
      <w:r>
        <w:rPr>
          <w:rFonts w:hint="eastAsia"/>
          <w:lang w:val="en-GB"/>
        </w:rPr>
        <w:t>数据结构</w:t>
      </w:r>
      <w:bookmarkEnd w:id="58"/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718"/>
        <w:gridCol w:w="794"/>
        <w:gridCol w:w="918"/>
        <w:gridCol w:w="5183"/>
      </w:tblGrid>
      <w:tr w:rsidR="00DE45B9" w:rsidRPr="00EA6CEC" w14:paraId="02BBC988" w14:textId="77777777" w:rsidTr="003A6CF1">
        <w:trPr>
          <w:cantSplit/>
          <w:trHeight w:val="207"/>
          <w:tblHeader/>
        </w:trPr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23C23197" w14:textId="77777777" w:rsidR="00DE45B9" w:rsidRPr="00711F4C" w:rsidRDefault="00DE45B9" w:rsidP="00FC41AC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属性</w:t>
            </w:r>
          </w:p>
        </w:tc>
        <w:tc>
          <w:tcPr>
            <w:tcW w:w="7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6BF537F5" w14:textId="77777777" w:rsidR="00DE45B9" w:rsidRPr="00711F4C" w:rsidRDefault="00DE45B9" w:rsidP="00FC41AC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3970A47F" w14:textId="098EB729" w:rsidR="00DE45B9" w:rsidRPr="00711F4C" w:rsidRDefault="00F425AB" w:rsidP="00FC41AC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9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31636498" w14:textId="77777777" w:rsidR="00DE45B9" w:rsidRPr="00711F4C" w:rsidRDefault="00DE45B9" w:rsidP="00FC41AC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51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14:paraId="4D16E77F" w14:textId="77777777" w:rsidR="00DE45B9" w:rsidRPr="00711F4C" w:rsidRDefault="00DE45B9" w:rsidP="00FC41AC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DE45B9" w:rsidRPr="00EA6CEC" w14:paraId="1360D3CF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2F2A70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C0832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33A29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9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B021F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51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57BD4730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</w:tr>
      <w:tr w:rsidR="00DE45B9" w:rsidRPr="00EA6CEC" w14:paraId="4797E015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A57BD" w14:textId="77777777" w:rsidR="00DE45B9" w:rsidRPr="00711F4C" w:rsidRDefault="00DE45B9" w:rsidP="00FC41AC">
            <w:pPr>
              <w:pStyle w:val="FSTableText0"/>
              <w:rPr>
                <w:rFonts w:cs="Calibri"/>
                <w:highlight w:val="yellow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48F3B" w14:textId="77777777" w:rsidR="00DE45B9" w:rsidRPr="00711F4C" w:rsidRDefault="00DE45B9" w:rsidP="00FC41AC">
            <w:pPr>
              <w:pStyle w:val="FSTableText0"/>
              <w:rPr>
                <w:rFonts w:cs="Calibri"/>
                <w:highlight w:val="cyan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78C4B" w14:textId="77777777" w:rsidR="00DE45B9" w:rsidRPr="00711F4C" w:rsidRDefault="00DE45B9" w:rsidP="00FC41AC">
            <w:pPr>
              <w:pStyle w:val="FSTableText0"/>
              <w:rPr>
                <w:rFonts w:cs="Calibri"/>
                <w:highlight w:val="yellow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E0C7D" w14:textId="77777777" w:rsidR="00DE45B9" w:rsidRPr="00711F4C" w:rsidRDefault="00DE45B9" w:rsidP="00FC41AC">
            <w:pPr>
              <w:pStyle w:val="FSTableText0"/>
              <w:rPr>
                <w:rFonts w:cs="Calibri"/>
                <w:highlight w:val="yellow"/>
              </w:rPr>
            </w:pPr>
          </w:p>
        </w:tc>
        <w:tc>
          <w:tcPr>
            <w:tcW w:w="5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71D8D3" w14:textId="77777777" w:rsidR="00DE45B9" w:rsidRPr="00711F4C" w:rsidRDefault="00DE45B9" w:rsidP="00FC41AC">
            <w:pPr>
              <w:pStyle w:val="FSTableText0"/>
              <w:rPr>
                <w:rFonts w:cs="Calibri"/>
                <w:highlight w:val="yellow"/>
              </w:rPr>
            </w:pPr>
          </w:p>
        </w:tc>
      </w:tr>
      <w:tr w:rsidR="00DE45B9" w:rsidRPr="00EA6CEC" w14:paraId="2BC582BA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C5FC5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72CFC0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98C1A8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4A19C2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5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3DCAE525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</w:tr>
      <w:tr w:rsidR="00DE45B9" w:rsidRPr="00EA6CEC" w14:paraId="737F0CB4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4DB95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8BDF2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A615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1F642C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5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1A52BF3B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</w:tr>
      <w:tr w:rsidR="00DE45B9" w:rsidRPr="00EA6CEC" w14:paraId="7ED03B0D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174029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55EF4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188C70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D05757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5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0BB3765B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</w:tr>
      <w:tr w:rsidR="00DE45B9" w:rsidRPr="00EA6CEC" w14:paraId="0AB29E6F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65231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3BEE00" w14:textId="77777777" w:rsidR="00DE45B9" w:rsidRPr="00711F4C" w:rsidRDefault="00DE45B9" w:rsidP="00FC41AC">
            <w:pPr>
              <w:pStyle w:val="FSTableText0"/>
              <w:rPr>
                <w:rFonts w:cs="Calibri"/>
                <w:highlight w:val="cyan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66BC9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01EC8A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5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46DC40E6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</w:tr>
      <w:tr w:rsidR="00DE45B9" w:rsidRPr="00EA6CEC" w14:paraId="51549925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74CADD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973F26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5E7DDB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0F12E7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5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1654E151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</w:tr>
      <w:tr w:rsidR="00DE45B9" w:rsidRPr="00EA6CEC" w14:paraId="67F0B49D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840D8A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082C98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A3854F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3DE31D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5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3F3ED150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</w:tr>
      <w:tr w:rsidR="00DE45B9" w:rsidRPr="00EA6CEC" w14:paraId="37FBBA4C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4DE0FA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BC868C" w14:textId="77777777" w:rsidR="00DE45B9" w:rsidRPr="00711F4C" w:rsidRDefault="00DE45B9" w:rsidP="00FC41AC">
            <w:pPr>
              <w:pStyle w:val="FSTableText0"/>
              <w:rPr>
                <w:rFonts w:cs="Calibri"/>
                <w:highlight w:val="yellow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829DC0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A9004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5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03A3A4F3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</w:tr>
      <w:tr w:rsidR="00DE45B9" w:rsidRPr="00EA6CEC" w14:paraId="1856C5B4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6BC0B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8C1F2" w14:textId="77777777" w:rsidR="00DE45B9" w:rsidRPr="00711F4C" w:rsidRDefault="00DE45B9" w:rsidP="00FC41AC">
            <w:pPr>
              <w:pStyle w:val="FSTableText0"/>
              <w:rPr>
                <w:rFonts w:cs="Calibri"/>
                <w:highlight w:val="yellow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5337D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4FC55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5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A10C04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</w:tr>
      <w:tr w:rsidR="00DE45B9" w:rsidRPr="00EA6CEC" w14:paraId="005122CE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B5279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7BBC2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AC61C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F08B3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5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CD7D69" w14:textId="77777777" w:rsidR="00DE45B9" w:rsidRPr="00711F4C" w:rsidRDefault="00DE45B9" w:rsidP="00FC41AC">
            <w:pPr>
              <w:pStyle w:val="FSTableText0"/>
              <w:rPr>
                <w:rFonts w:cs="Calibri"/>
              </w:rPr>
            </w:pPr>
          </w:p>
        </w:tc>
      </w:tr>
      <w:tr w:rsidR="00DE45B9" w:rsidRPr="00EA6CEC" w14:paraId="725C7365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0DD67" w14:textId="77777777" w:rsidR="00DE45B9" w:rsidRPr="002224D4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A8478" w14:textId="77777777" w:rsidR="00DE45B9" w:rsidRPr="002224D4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8E5D5" w14:textId="77777777" w:rsidR="00DE45B9" w:rsidRPr="002224D4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5E821" w14:textId="77777777" w:rsidR="00DE45B9" w:rsidRPr="00503575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5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A72C54" w14:textId="77777777" w:rsidR="00DE45B9" w:rsidRPr="002224D4" w:rsidRDefault="00DE45B9" w:rsidP="00FC41AC">
            <w:pPr>
              <w:pStyle w:val="FSTableText0"/>
              <w:rPr>
                <w:rFonts w:cs="Calibri"/>
              </w:rPr>
            </w:pPr>
          </w:p>
        </w:tc>
      </w:tr>
      <w:tr w:rsidR="00DE45B9" w:rsidRPr="00EA6CEC" w14:paraId="4C55EF6F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3E492" w14:textId="77777777" w:rsidR="00DE45B9" w:rsidRPr="00755C2E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4B10B" w14:textId="77777777" w:rsidR="00DE45B9" w:rsidRPr="00755C2E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8E471" w14:textId="77777777" w:rsidR="00DE45B9" w:rsidRPr="00755C2E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076D3" w14:textId="77777777" w:rsidR="00DE45B9" w:rsidRPr="00755C2E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5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EB6A32" w14:textId="77777777" w:rsidR="00DE45B9" w:rsidRPr="00755C2E" w:rsidRDefault="00DE45B9" w:rsidP="00FC41AC">
            <w:pPr>
              <w:pStyle w:val="FSTableText0"/>
              <w:rPr>
                <w:rFonts w:cs="Calibri"/>
              </w:rPr>
            </w:pPr>
          </w:p>
        </w:tc>
      </w:tr>
      <w:tr w:rsidR="00DE45B9" w:rsidRPr="00EA6CEC" w14:paraId="3970116D" w14:textId="77777777" w:rsidTr="003A6CF1">
        <w:trPr>
          <w:cantSplit/>
          <w:trHeight w:val="50"/>
        </w:trPr>
        <w:tc>
          <w:tcPr>
            <w:tcW w:w="1426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CF4520" w14:textId="77777777" w:rsidR="00DE45B9" w:rsidRPr="00755C2E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59BA143" w14:textId="77777777" w:rsidR="00DE45B9" w:rsidRPr="00755C2E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864980" w14:textId="77777777" w:rsidR="00DE45B9" w:rsidRPr="00755C2E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0BE9C40" w14:textId="77777777" w:rsidR="00DE45B9" w:rsidRPr="00755C2E" w:rsidRDefault="00DE45B9" w:rsidP="00FC41AC">
            <w:pPr>
              <w:pStyle w:val="FSTableText0"/>
              <w:rPr>
                <w:rFonts w:cs="Calibri"/>
              </w:rPr>
            </w:pPr>
          </w:p>
        </w:tc>
        <w:tc>
          <w:tcPr>
            <w:tcW w:w="51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6B7D1A8A" w14:textId="77777777" w:rsidR="00DE45B9" w:rsidRPr="00755C2E" w:rsidRDefault="00DE45B9" w:rsidP="00FC41AC">
            <w:pPr>
              <w:pStyle w:val="FSTableText0"/>
              <w:rPr>
                <w:rFonts w:cs="Calibri"/>
              </w:rPr>
            </w:pPr>
          </w:p>
        </w:tc>
      </w:tr>
    </w:tbl>
    <w:p w14:paraId="1B594EA7" w14:textId="77777777" w:rsidR="00DE45B9" w:rsidRDefault="00DE45B9" w:rsidP="00DE45B9"/>
    <w:p w14:paraId="4EDA6948" w14:textId="0028E240" w:rsidR="00186DDE" w:rsidRPr="00ED48EA" w:rsidRDefault="001503C0" w:rsidP="00186DDE">
      <w:pPr>
        <w:pStyle w:val="Heading1"/>
      </w:pPr>
      <w:bookmarkStart w:id="59" w:name="_Toc323903441"/>
      <w:r>
        <w:rPr>
          <w:rFonts w:hint="eastAsia"/>
        </w:rPr>
        <w:lastRenderedPageBreak/>
        <w:t>界面</w:t>
      </w:r>
      <w:bookmarkEnd w:id="59"/>
    </w:p>
    <w:p w14:paraId="4D69B1EA" w14:textId="24C5CFA5" w:rsidR="00186DDE" w:rsidRPr="00ED48EA" w:rsidRDefault="001E7716" w:rsidP="00186DDE">
      <w:pPr>
        <w:pStyle w:val="Heading2"/>
        <w:rPr>
          <w:lang w:val="en-GB"/>
        </w:rPr>
      </w:pPr>
      <w:bookmarkStart w:id="60" w:name="_Ref323893011"/>
      <w:bookmarkStart w:id="61" w:name="_Ref272487937"/>
      <w:bookmarkStart w:id="62" w:name="_Toc323903442"/>
      <w:r>
        <w:rPr>
          <w:rFonts w:hint="eastAsia"/>
          <w:lang w:val="en-GB"/>
        </w:rPr>
        <w:t>UI01-</w:t>
      </w:r>
      <w:r>
        <w:rPr>
          <w:rFonts w:hint="eastAsia"/>
          <w:lang w:val="en-GB"/>
        </w:rPr>
        <w:t>检索</w:t>
      </w:r>
      <w:bookmarkEnd w:id="60"/>
      <w:r w:rsidR="00880526">
        <w:rPr>
          <w:rFonts w:hint="eastAsia"/>
          <w:lang w:val="en-GB"/>
        </w:rPr>
        <w:t>工作</w:t>
      </w:r>
      <w:bookmarkEnd w:id="62"/>
    </w:p>
    <w:p w14:paraId="6ADB4BA0" w14:textId="4A2559F3" w:rsidR="00186DDE" w:rsidRDefault="001E7716" w:rsidP="00186DDE">
      <w:pPr>
        <w:pStyle w:val="Heading3"/>
        <w:rPr>
          <w:lang w:val="en-GB"/>
        </w:rPr>
      </w:pPr>
      <w:bookmarkStart w:id="63" w:name="_Toc323903443"/>
      <w:bookmarkEnd w:id="61"/>
      <w:r>
        <w:rPr>
          <w:rFonts w:hint="eastAsia"/>
          <w:lang w:val="en-GB"/>
        </w:rPr>
        <w:t>介绍</w:t>
      </w:r>
      <w:bookmarkEnd w:id="63"/>
    </w:p>
    <w:p w14:paraId="79F12F5C" w14:textId="55C6EB9E" w:rsidR="00186DDE" w:rsidRPr="000D02A4" w:rsidRDefault="001E7716" w:rsidP="00186DDE">
      <w:r>
        <w:rPr>
          <w:rFonts w:hint="eastAsia"/>
        </w:rPr>
        <w:t>检索</w:t>
      </w:r>
      <w:r w:rsidR="001F1599">
        <w:rPr>
          <w:rFonts w:hint="eastAsia"/>
        </w:rPr>
        <w:t>待</w:t>
      </w:r>
      <w:r>
        <w:rPr>
          <w:rFonts w:hint="eastAsia"/>
        </w:rPr>
        <w:t>处理的患者。</w:t>
      </w:r>
    </w:p>
    <w:p w14:paraId="631C3BCE" w14:textId="27033326" w:rsidR="001E7716" w:rsidRDefault="001E7716" w:rsidP="001E7716">
      <w:pPr>
        <w:pStyle w:val="Heading3"/>
        <w:rPr>
          <w:rFonts w:hint="eastAsia"/>
          <w:lang w:val="en-GB"/>
        </w:rPr>
      </w:pPr>
      <w:bookmarkStart w:id="64" w:name="_Toc323903444"/>
      <w:r>
        <w:rPr>
          <w:rFonts w:hint="eastAsia"/>
          <w:lang w:val="en-GB"/>
        </w:rPr>
        <w:t>原型界面</w:t>
      </w:r>
      <w:bookmarkEnd w:id="64"/>
    </w:p>
    <w:p w14:paraId="25DF8AAF" w14:textId="3B7C5870" w:rsidR="004761CA" w:rsidRPr="004761CA" w:rsidRDefault="004761CA" w:rsidP="004761CA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599A74" wp14:editId="208DFC61">
            <wp:extent cx="5760000" cy="3604568"/>
            <wp:effectExtent l="0" t="0" r="0" b="0"/>
            <wp:docPr id="1" name="Picture 1" descr="C:\Users\BULL\AppData\Roaming\Tencent\Users\15713904\QQ\WinTemp\RichOle\RC0$D@UKJZO{}`6O{LQ%Y2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LL\AppData\Roaming\Tencent\Users\15713904\QQ\WinTemp\RichOle\RC0$D@UKJZO{}`6O{LQ%Y2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8180" b="-84"/>
                    <a:stretch/>
                  </pic:blipFill>
                  <pic:spPr bwMode="auto">
                    <a:xfrm>
                      <a:off x="0" y="0"/>
                      <a:ext cx="5760000" cy="360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9EBE7" w14:textId="77777777" w:rsidR="004761CA" w:rsidRPr="004761CA" w:rsidRDefault="004761CA" w:rsidP="004761CA">
      <w:pPr>
        <w:rPr>
          <w:lang w:val="en-GB"/>
        </w:rPr>
      </w:pPr>
    </w:p>
    <w:p w14:paraId="34B2CE8A" w14:textId="7BF45FBF" w:rsidR="00186DDE" w:rsidRPr="00ED48EA" w:rsidRDefault="001E7716" w:rsidP="001E7716">
      <w:pPr>
        <w:pStyle w:val="Heading3"/>
        <w:rPr>
          <w:lang w:val="en-GB"/>
        </w:rPr>
      </w:pPr>
      <w:bookmarkStart w:id="65" w:name="_Toc323903445"/>
      <w:r>
        <w:rPr>
          <w:rFonts w:hint="eastAsia"/>
          <w:lang w:val="en-GB"/>
        </w:rPr>
        <w:t>界面元素</w:t>
      </w:r>
      <w:bookmarkEnd w:id="65"/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6"/>
        <w:gridCol w:w="920"/>
        <w:gridCol w:w="709"/>
        <w:gridCol w:w="851"/>
        <w:gridCol w:w="850"/>
        <w:gridCol w:w="4111"/>
      </w:tblGrid>
      <w:tr w:rsidR="001E7716" w:rsidRPr="00EA6CEC" w14:paraId="37080E0A" w14:textId="77777777" w:rsidTr="009B5CB9">
        <w:trPr>
          <w:cantSplit/>
          <w:trHeight w:val="50"/>
          <w:tblHeader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320A6FD6" w14:textId="77777777" w:rsidR="001E7716" w:rsidRPr="00711F4C" w:rsidRDefault="001E7716" w:rsidP="009B5CB9">
            <w:pPr>
              <w:pStyle w:val="FSTableTitle"/>
              <w:jc w:val="center"/>
              <w:rPr>
                <w:rFonts w:cs="Calibri"/>
              </w:rPr>
            </w:pPr>
            <w:bookmarkStart w:id="66" w:name="_Toc176234772"/>
            <w:r>
              <w:rPr>
                <w:rFonts w:cs="Calibri" w:hint="eastAsia"/>
              </w:rPr>
              <w:t>属性</w:t>
            </w:r>
          </w:p>
        </w:tc>
        <w:tc>
          <w:tcPr>
            <w:tcW w:w="9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55713E81" w14:textId="77777777" w:rsidR="001E7716" w:rsidRPr="00711F4C" w:rsidRDefault="001E7716" w:rsidP="009B5CB9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格式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7477CBED" w14:textId="77777777" w:rsidR="001E7716" w:rsidRPr="00711F4C" w:rsidRDefault="001E7716" w:rsidP="009B5CB9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访问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32D746F9" w14:textId="77777777" w:rsidR="001E7716" w:rsidRPr="00711F4C" w:rsidRDefault="001E7716" w:rsidP="009B5CB9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出现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07CA8C50" w14:textId="77777777" w:rsidR="001E7716" w:rsidRPr="00711F4C" w:rsidRDefault="001E7716" w:rsidP="009B5CB9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默认值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14:paraId="007581FA" w14:textId="77777777" w:rsidR="001E7716" w:rsidRPr="00711F4C" w:rsidRDefault="001E7716" w:rsidP="009B5CB9">
            <w:pPr>
              <w:pStyle w:val="FSTableTitle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  <w:r>
              <w:rPr>
                <w:rFonts w:cs="Calibri" w:hint="eastAsia"/>
              </w:rPr>
              <w:t>/</w:t>
            </w:r>
          </w:p>
        </w:tc>
      </w:tr>
      <w:tr w:rsidR="001E7716" w:rsidRPr="00EA6CEC" w14:paraId="2F06D630" w14:textId="77777777" w:rsidTr="009B5CB9">
        <w:trPr>
          <w:cantSplit/>
        </w:trPr>
        <w:tc>
          <w:tcPr>
            <w:tcW w:w="1456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0F74A5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9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FAA92C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38BE8B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F2D83A" w14:textId="77777777" w:rsidR="001E7716" w:rsidRDefault="001E7716" w:rsidP="009B5CB9">
            <w:pPr>
              <w:pStyle w:val="FSTableText0"/>
              <w:jc w:val="center"/>
              <w:rPr>
                <w:rFonts w:cs="Calibri"/>
                <w:b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DFB1D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77783C5" w14:textId="77777777" w:rsidR="001E7716" w:rsidRPr="004858CF" w:rsidRDefault="001E7716" w:rsidP="009B5CB9">
            <w:pPr>
              <w:rPr>
                <w:color w:val="000000"/>
              </w:rPr>
            </w:pPr>
          </w:p>
        </w:tc>
      </w:tr>
      <w:tr w:rsidR="001E7716" w:rsidRPr="00EA6CEC" w14:paraId="23380701" w14:textId="77777777" w:rsidTr="009B5CB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53BD10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8EF8C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A9472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FD90EF" w14:textId="77777777" w:rsidR="001E7716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E1184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2E2D5FD" w14:textId="77777777" w:rsidR="001E7716" w:rsidRPr="004858CF" w:rsidRDefault="001E7716" w:rsidP="009B5CB9">
            <w:pPr>
              <w:rPr>
                <w:color w:val="000000"/>
              </w:rPr>
            </w:pPr>
          </w:p>
        </w:tc>
      </w:tr>
      <w:tr w:rsidR="001E7716" w:rsidRPr="00EA6CEC" w14:paraId="499346AF" w14:textId="77777777" w:rsidTr="009B5CB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17EC4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18F109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392DB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591F5" w14:textId="77777777" w:rsidR="001E7716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D38E6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2BCA1AC" w14:textId="77777777" w:rsidR="001E7716" w:rsidRPr="004858CF" w:rsidRDefault="001E7716" w:rsidP="009B5CB9">
            <w:pPr>
              <w:rPr>
                <w:color w:val="000000"/>
              </w:rPr>
            </w:pPr>
          </w:p>
        </w:tc>
      </w:tr>
      <w:tr w:rsidR="001E7716" w:rsidRPr="00EA6CEC" w14:paraId="15BC2021" w14:textId="77777777" w:rsidTr="009B5CB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0B8383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C10D8E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2000A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8586C" w14:textId="77777777" w:rsidR="001E7716" w:rsidRDefault="001E7716" w:rsidP="009B5CB9">
            <w:pPr>
              <w:pStyle w:val="FSTableText0"/>
              <w:rPr>
                <w:rFonts w:cs="Calibri"/>
                <w:b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50A71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E8E5768" w14:textId="77777777" w:rsidR="001E7716" w:rsidRPr="004858CF" w:rsidRDefault="001E7716" w:rsidP="009B5CB9">
            <w:pPr>
              <w:rPr>
                <w:color w:val="000000"/>
              </w:rPr>
            </w:pPr>
          </w:p>
        </w:tc>
      </w:tr>
      <w:tr w:rsidR="001E7716" w:rsidRPr="00EA6CEC" w14:paraId="16B705D9" w14:textId="77777777" w:rsidTr="009B5CB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94251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1FD55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092E7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0666A" w14:textId="77777777" w:rsidR="001E7716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F5905A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8AFAE1A" w14:textId="77777777" w:rsidR="001E7716" w:rsidRPr="004858CF" w:rsidRDefault="001E7716" w:rsidP="009B5CB9">
            <w:pPr>
              <w:rPr>
                <w:color w:val="000000"/>
              </w:rPr>
            </w:pPr>
          </w:p>
        </w:tc>
      </w:tr>
      <w:tr w:rsidR="001E7716" w:rsidRPr="00EA6CEC" w14:paraId="4EAC1B67" w14:textId="77777777" w:rsidTr="009B5CB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68069D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D27206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D4AD7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CDAD8" w14:textId="77777777" w:rsidR="001E7716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467EA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6D32E82" w14:textId="77777777" w:rsidR="001E7716" w:rsidRPr="004858CF" w:rsidRDefault="001E7716" w:rsidP="009B5CB9">
            <w:pPr>
              <w:rPr>
                <w:color w:val="000000"/>
              </w:rPr>
            </w:pPr>
          </w:p>
        </w:tc>
      </w:tr>
      <w:tr w:rsidR="001E7716" w:rsidRPr="00EA6CEC" w14:paraId="2C33059B" w14:textId="77777777" w:rsidTr="009B5CB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417A8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C6EAF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F0392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58C345" w14:textId="77777777" w:rsidR="001E7716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7EFA0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1C0CADC" w14:textId="77777777" w:rsidR="001E7716" w:rsidRPr="004858CF" w:rsidRDefault="001E7716" w:rsidP="009B5CB9">
            <w:pPr>
              <w:rPr>
                <w:color w:val="000000"/>
              </w:rPr>
            </w:pPr>
          </w:p>
        </w:tc>
      </w:tr>
      <w:tr w:rsidR="001E7716" w:rsidRPr="00EA6CEC" w14:paraId="45EA4083" w14:textId="77777777" w:rsidTr="009B5CB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AE12D" w14:textId="77777777" w:rsidR="001E7716" w:rsidRPr="007C32B5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D5B54" w14:textId="77777777" w:rsidR="001E7716" w:rsidRPr="007C32B5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B59982" w14:textId="77777777" w:rsidR="001E7716" w:rsidRPr="007C32B5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CECA98" w14:textId="77777777" w:rsidR="001E7716" w:rsidRPr="00325DFB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F162A" w14:textId="77777777" w:rsidR="001E7716" w:rsidRPr="00325DFB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542274B" w14:textId="77777777" w:rsidR="001E7716" w:rsidRPr="007C32B5" w:rsidRDefault="001E7716" w:rsidP="009B5CB9">
            <w:pPr>
              <w:rPr>
                <w:color w:val="000000"/>
              </w:rPr>
            </w:pPr>
          </w:p>
        </w:tc>
      </w:tr>
      <w:tr w:rsidR="001E7716" w:rsidRPr="00EA6CEC" w14:paraId="25D0079C" w14:textId="77777777" w:rsidTr="009B5CB9">
        <w:trPr>
          <w:cantSplit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9BA61" w14:textId="77777777" w:rsidR="001E7716" w:rsidRPr="001A7763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2FFE71" w14:textId="77777777" w:rsidR="001E7716" w:rsidRPr="001A7763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121C5" w14:textId="77777777" w:rsidR="001E7716" w:rsidRPr="001A7763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B971E9" w14:textId="77777777" w:rsidR="001E7716" w:rsidRPr="00325DFB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3CE7D" w14:textId="77777777" w:rsidR="001E7716" w:rsidRPr="001A7763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A2558E5" w14:textId="77777777" w:rsidR="001E7716" w:rsidRPr="001A7763" w:rsidRDefault="001E7716" w:rsidP="009B5CB9">
            <w:pPr>
              <w:rPr>
                <w:color w:val="000000"/>
              </w:rPr>
            </w:pPr>
          </w:p>
        </w:tc>
      </w:tr>
      <w:tr w:rsidR="001E7716" w:rsidRPr="00EA6CEC" w14:paraId="2A694B35" w14:textId="77777777" w:rsidTr="009B5CB9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C0AAEA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9922C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9808B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5372D" w14:textId="77777777" w:rsidR="001E7716" w:rsidRDefault="001E7716" w:rsidP="009B5CB9">
            <w:pPr>
              <w:pStyle w:val="FSTableText0"/>
              <w:rPr>
                <w:rFonts w:cs="Calibri"/>
                <w:b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029BA8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51A3B80" w14:textId="77777777" w:rsidR="001E7716" w:rsidRPr="004858CF" w:rsidRDefault="001E7716" w:rsidP="009B5CB9">
            <w:pPr>
              <w:rPr>
                <w:color w:val="000000"/>
              </w:rPr>
            </w:pPr>
          </w:p>
        </w:tc>
      </w:tr>
      <w:tr w:rsidR="001E7716" w:rsidRPr="00EA6CEC" w14:paraId="47D9F4D6" w14:textId="77777777" w:rsidTr="009B5CB9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770274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5D996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9900DE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33963" w14:textId="77777777" w:rsidR="001E7716" w:rsidRDefault="001E7716" w:rsidP="009B5CB9">
            <w:pPr>
              <w:pStyle w:val="FSTableText0"/>
              <w:rPr>
                <w:rFonts w:cs="Calibri"/>
                <w:b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D64A8" w14:textId="77777777" w:rsidR="001E7716" w:rsidRPr="00711F4C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68B44C5" w14:textId="77777777" w:rsidR="001E7716" w:rsidRPr="00711F4C" w:rsidRDefault="001E7716" w:rsidP="009B5CB9"/>
        </w:tc>
      </w:tr>
      <w:tr w:rsidR="001E7716" w:rsidRPr="00EA6CEC" w14:paraId="044640C0" w14:textId="77777777" w:rsidTr="009B5CB9">
        <w:trPr>
          <w:cantSplit/>
          <w:trHeight w:val="187"/>
        </w:trPr>
        <w:tc>
          <w:tcPr>
            <w:tcW w:w="1456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28339" w14:textId="77777777" w:rsidR="001E7716" w:rsidRPr="001A7763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0CE25" w14:textId="77777777" w:rsidR="001E7716" w:rsidRPr="001A7763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109E7" w14:textId="77777777" w:rsidR="001E7716" w:rsidRPr="001A7763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D5C00E" w14:textId="77777777" w:rsidR="001E7716" w:rsidRPr="00325DFB" w:rsidRDefault="001E7716" w:rsidP="009B5CB9">
            <w:pPr>
              <w:pStyle w:val="FSTableText0"/>
              <w:rPr>
                <w:rFonts w:cs="Calibri"/>
                <w:b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5C176" w14:textId="77777777" w:rsidR="001E7716" w:rsidRPr="001A7763" w:rsidRDefault="001E7716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4BA6AE" w14:textId="77777777" w:rsidR="001E7716" w:rsidRPr="001A7763" w:rsidRDefault="001E7716" w:rsidP="009B5CB9">
            <w:pPr>
              <w:rPr>
                <w:color w:val="000000"/>
              </w:rPr>
            </w:pPr>
          </w:p>
        </w:tc>
      </w:tr>
    </w:tbl>
    <w:p w14:paraId="29A126AD" w14:textId="77777777" w:rsidR="001E7716" w:rsidRPr="00684C0A" w:rsidRDefault="001E7716" w:rsidP="00BA75E5">
      <w:pPr>
        <w:pStyle w:val="Heading3"/>
        <w:rPr>
          <w:lang w:val="fr-FR"/>
        </w:rPr>
      </w:pPr>
      <w:bookmarkStart w:id="67" w:name="_Toc323903446"/>
      <w:r>
        <w:rPr>
          <w:rFonts w:hint="eastAsia"/>
          <w:lang w:val="fr-FR"/>
        </w:rPr>
        <w:t>可能的操作</w:t>
      </w:r>
      <w:bookmarkEnd w:id="67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42"/>
        <w:gridCol w:w="8222"/>
      </w:tblGrid>
      <w:tr w:rsidR="001E7716" w:rsidRPr="00254A08" w14:paraId="7DD6E9B3" w14:textId="77777777" w:rsidTr="009B5CB9">
        <w:trPr>
          <w:trHeight w:val="201"/>
          <w:tblHeader/>
        </w:trPr>
        <w:tc>
          <w:tcPr>
            <w:tcW w:w="1242" w:type="dxa"/>
            <w:shd w:val="clear" w:color="auto" w:fill="95B3D7"/>
            <w:vAlign w:val="center"/>
          </w:tcPr>
          <w:p w14:paraId="26557777" w14:textId="77777777" w:rsidR="001E7716" w:rsidRPr="00254A08" w:rsidRDefault="001E7716" w:rsidP="009B5CB9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动作</w:t>
            </w:r>
          </w:p>
        </w:tc>
        <w:tc>
          <w:tcPr>
            <w:tcW w:w="8222" w:type="dxa"/>
            <w:shd w:val="clear" w:color="auto" w:fill="95B3D7"/>
            <w:vAlign w:val="center"/>
          </w:tcPr>
          <w:p w14:paraId="37D4E80C" w14:textId="77777777" w:rsidR="001E7716" w:rsidRPr="00254A08" w:rsidRDefault="001E7716" w:rsidP="009B5CB9">
            <w:pPr>
              <w:pStyle w:val="FSTableTitle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</w:tr>
      <w:tr w:rsidR="001E7716" w:rsidRPr="00254A08" w14:paraId="27A3AE2C" w14:textId="77777777" w:rsidTr="009B5CB9">
        <w:trPr>
          <w:cantSplit/>
        </w:trPr>
        <w:tc>
          <w:tcPr>
            <w:tcW w:w="1242" w:type="dxa"/>
            <w:vAlign w:val="center"/>
          </w:tcPr>
          <w:p w14:paraId="38D073F6" w14:textId="77777777" w:rsidR="001E7716" w:rsidRPr="00254A08" w:rsidRDefault="001E7716" w:rsidP="009B5CB9">
            <w:pPr>
              <w:pStyle w:val="FSTableText0"/>
              <w:rPr>
                <w:noProof w:val="0"/>
                <w:lang w:val="en-GB"/>
              </w:rPr>
            </w:pPr>
          </w:p>
        </w:tc>
        <w:tc>
          <w:tcPr>
            <w:tcW w:w="8222" w:type="dxa"/>
            <w:vAlign w:val="center"/>
          </w:tcPr>
          <w:p w14:paraId="2FFD68A1" w14:textId="77777777" w:rsidR="001E7716" w:rsidRPr="00254A08" w:rsidRDefault="001E7716" w:rsidP="009B5CB9">
            <w:pPr>
              <w:pStyle w:val="FSTableText0"/>
              <w:rPr>
                <w:noProof w:val="0"/>
                <w:lang w:val="en-GB"/>
              </w:rPr>
            </w:pPr>
          </w:p>
        </w:tc>
      </w:tr>
      <w:tr w:rsidR="001E7716" w:rsidRPr="00ED48EA" w14:paraId="303D60B3" w14:textId="77777777" w:rsidTr="009B5CB9">
        <w:trPr>
          <w:cantSplit/>
        </w:trPr>
        <w:tc>
          <w:tcPr>
            <w:tcW w:w="1242" w:type="dxa"/>
            <w:vAlign w:val="center"/>
          </w:tcPr>
          <w:p w14:paraId="4D5DA4FA" w14:textId="77777777" w:rsidR="001E7716" w:rsidRPr="00254A08" w:rsidRDefault="001E7716" w:rsidP="009B5CB9">
            <w:pPr>
              <w:pStyle w:val="FSTableText0"/>
              <w:rPr>
                <w:noProof w:val="0"/>
                <w:lang w:val="en-GB"/>
              </w:rPr>
            </w:pPr>
          </w:p>
        </w:tc>
        <w:tc>
          <w:tcPr>
            <w:tcW w:w="8222" w:type="dxa"/>
            <w:vAlign w:val="center"/>
          </w:tcPr>
          <w:p w14:paraId="1C8EE03E" w14:textId="77777777" w:rsidR="001E7716" w:rsidRPr="00ED48EA" w:rsidRDefault="001E7716" w:rsidP="009B5CB9">
            <w:pPr>
              <w:pStyle w:val="FSTableText0"/>
              <w:rPr>
                <w:rFonts w:cs="Arial"/>
                <w:noProof w:val="0"/>
                <w:lang w:val="en-GB"/>
              </w:rPr>
            </w:pPr>
          </w:p>
        </w:tc>
      </w:tr>
    </w:tbl>
    <w:p w14:paraId="3DB37304" w14:textId="77777777" w:rsidR="001E7716" w:rsidRDefault="001E7716" w:rsidP="001E7716">
      <w:pPr>
        <w:rPr>
          <w:lang w:val="en-GB"/>
        </w:rPr>
      </w:pPr>
    </w:p>
    <w:p w14:paraId="156E99F8" w14:textId="77777777" w:rsidR="001E7716" w:rsidRDefault="001E7716" w:rsidP="001E7716">
      <w:pPr>
        <w:pStyle w:val="FSBodyText0"/>
        <w:rPr>
          <w:lang w:val="en-GB"/>
        </w:rPr>
      </w:pPr>
    </w:p>
    <w:bookmarkEnd w:id="66"/>
    <w:p w14:paraId="7E3AD601" w14:textId="77777777" w:rsidR="00BA75E5" w:rsidRDefault="00BA75E5">
      <w:pPr>
        <w:spacing w:before="0" w:after="0"/>
        <w:rPr>
          <w:b/>
          <w:sz w:val="28"/>
          <w:lang w:val="en-GB"/>
        </w:rPr>
      </w:pPr>
      <w:r>
        <w:br w:type="page"/>
      </w:r>
    </w:p>
    <w:p w14:paraId="747E88A5" w14:textId="354D1DF3" w:rsidR="000E4652" w:rsidRDefault="000E4652" w:rsidP="00721EB4">
      <w:pPr>
        <w:pStyle w:val="Heading1"/>
      </w:pPr>
      <w:bookmarkStart w:id="68" w:name="_Toc323903447"/>
      <w:r>
        <w:rPr>
          <w:rFonts w:hint="eastAsia"/>
        </w:rPr>
        <w:lastRenderedPageBreak/>
        <w:t>接口</w:t>
      </w:r>
      <w:bookmarkEnd w:id="68"/>
    </w:p>
    <w:p w14:paraId="74192044" w14:textId="51541826" w:rsidR="006F14AA" w:rsidRDefault="003C2F5D" w:rsidP="006F14AA">
      <w:pPr>
        <w:pStyle w:val="Heading2"/>
        <w:rPr>
          <w:lang w:val="en-GB"/>
        </w:rPr>
      </w:pPr>
      <w:bookmarkStart w:id="69" w:name="_Toc323903448"/>
      <w:r>
        <w:rPr>
          <w:rFonts w:hint="eastAsia"/>
          <w:lang w:val="en-GB"/>
        </w:rPr>
        <w:t>通信模块</w:t>
      </w:r>
      <w:bookmarkEnd w:id="69"/>
    </w:p>
    <w:tbl>
      <w:tblPr>
        <w:tblW w:w="9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708"/>
        <w:gridCol w:w="2255"/>
        <w:gridCol w:w="1418"/>
        <w:gridCol w:w="4501"/>
      </w:tblGrid>
      <w:tr w:rsidR="003C2F5D" w:rsidRPr="00EA6CEC" w14:paraId="2BC12E01" w14:textId="77777777" w:rsidTr="003C2F5D">
        <w:trPr>
          <w:cantSplit/>
          <w:trHeight w:val="207"/>
          <w:tblHeader/>
        </w:trPr>
        <w:tc>
          <w:tcPr>
            <w:tcW w:w="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21057836" w14:textId="2B5B553E" w:rsidR="003C2F5D" w:rsidRDefault="003C2F5D" w:rsidP="009B5CB9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编号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349FDC65" w14:textId="2C4CFFFE" w:rsidR="003C2F5D" w:rsidRPr="00711F4C" w:rsidRDefault="003C2F5D" w:rsidP="009B5CB9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类型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73D6D57F" w14:textId="5C10F316" w:rsidR="003C2F5D" w:rsidRPr="00711F4C" w:rsidRDefault="003C2F5D" w:rsidP="009B5CB9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输入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nil"/>
              <w:tr2bl w:val="nil"/>
            </w:tcBorders>
            <w:shd w:val="clear" w:color="auto" w:fill="95B3D7"/>
          </w:tcPr>
          <w:p w14:paraId="13C95BEE" w14:textId="6F57D7E2" w:rsidR="003C2F5D" w:rsidRPr="00711F4C" w:rsidRDefault="003C2F5D" w:rsidP="009B5CB9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输出</w:t>
            </w:r>
          </w:p>
        </w:tc>
        <w:tc>
          <w:tcPr>
            <w:tcW w:w="45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95B3D7"/>
          </w:tcPr>
          <w:p w14:paraId="416A72C1" w14:textId="77777777" w:rsidR="003C2F5D" w:rsidRPr="00711F4C" w:rsidRDefault="003C2F5D" w:rsidP="009B5CB9">
            <w:pPr>
              <w:pStyle w:val="FSTableTitle"/>
              <w:rPr>
                <w:rFonts w:cs="Calibri"/>
              </w:rPr>
            </w:pPr>
            <w:r>
              <w:rPr>
                <w:rFonts w:cs="Calibri" w:hint="eastAsia"/>
              </w:rPr>
              <w:t>描述</w:t>
            </w:r>
          </w:p>
        </w:tc>
      </w:tr>
      <w:tr w:rsidR="003C2F5D" w:rsidRPr="00EA6CEC" w14:paraId="424F730F" w14:textId="77777777" w:rsidTr="003C2F5D">
        <w:trPr>
          <w:cantSplit/>
          <w:trHeight w:val="50"/>
        </w:trPr>
        <w:tc>
          <w:tcPr>
            <w:tcW w:w="68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445A27" w14:textId="77777777" w:rsidR="003C2F5D" w:rsidRDefault="003C2F5D" w:rsidP="003C2F5D">
            <w:pPr>
              <w:pStyle w:val="FSTableText0"/>
              <w:numPr>
                <w:ilvl w:val="0"/>
                <w:numId w:val="63"/>
              </w:numPr>
              <w:rPr>
                <w:rFonts w:cs="Calibri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0EB8AD" w14:textId="69E16749" w:rsidR="003C2F5D" w:rsidRPr="00711F4C" w:rsidRDefault="003C2F5D" w:rsidP="009B5CB9">
            <w:pPr>
              <w:pStyle w:val="FSTableText0"/>
              <w:rPr>
                <w:rFonts w:cs="Calibri"/>
              </w:rPr>
            </w:pPr>
            <w:r>
              <w:rPr>
                <w:rFonts w:cs="Calibri" w:hint="eastAsia"/>
              </w:rPr>
              <w:t>JMS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F964C" w14:textId="6B0FDDBE" w:rsidR="003C2F5D" w:rsidRPr="00711F4C" w:rsidRDefault="003C2F5D" w:rsidP="009B5CB9">
            <w:pPr>
              <w:pStyle w:val="FSTableText0"/>
              <w:rPr>
                <w:rFonts w:cs="Calibri"/>
              </w:rPr>
            </w:pPr>
            <w:r>
              <w:rPr>
                <w:rFonts w:cs="Calibri" w:hint="eastAsia"/>
              </w:rPr>
              <w:t>短信文本，手机号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5A618" w14:textId="63DD9BDF" w:rsidR="003C2F5D" w:rsidRPr="00711F4C" w:rsidRDefault="003C2F5D" w:rsidP="009B5CB9">
            <w:pPr>
              <w:pStyle w:val="FSTableText0"/>
              <w:rPr>
                <w:rFonts w:cs="Calibri"/>
              </w:rPr>
            </w:pPr>
            <w:r>
              <w:rPr>
                <w:rFonts w:cs="Calibri" w:hint="eastAsia"/>
              </w:rPr>
              <w:t>无</w:t>
            </w:r>
            <w:r>
              <w:rPr>
                <w:rFonts w:cs="Calibri" w:hint="eastAsia"/>
              </w:rPr>
              <w:t>/</w:t>
            </w:r>
            <w:r>
              <w:rPr>
                <w:rFonts w:cs="Calibri" w:hint="eastAsia"/>
              </w:rPr>
              <w:t>出错信息</w:t>
            </w:r>
          </w:p>
        </w:tc>
        <w:tc>
          <w:tcPr>
            <w:tcW w:w="45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6FE1BE53" w14:textId="1FB432BD" w:rsidR="003C2F5D" w:rsidRPr="00711F4C" w:rsidRDefault="003C2F5D" w:rsidP="009B5CB9">
            <w:pPr>
              <w:pStyle w:val="FSTableText0"/>
              <w:rPr>
                <w:rFonts w:cs="Calibri"/>
              </w:rPr>
            </w:pPr>
            <w:r>
              <w:rPr>
                <w:rFonts w:cs="Calibri" w:hint="eastAsia"/>
              </w:rPr>
              <w:t>发送短信息到电信网关</w:t>
            </w:r>
          </w:p>
        </w:tc>
      </w:tr>
      <w:tr w:rsidR="003C2F5D" w:rsidRPr="00EA6CEC" w14:paraId="06F5AC01" w14:textId="77777777" w:rsidTr="003C2F5D">
        <w:trPr>
          <w:cantSplit/>
          <w:trHeight w:val="50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8F4FD" w14:textId="77777777" w:rsidR="003C2F5D" w:rsidRPr="00711F4C" w:rsidRDefault="003C2F5D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1FAE26" w14:textId="6263F9F4" w:rsidR="003C2F5D" w:rsidRPr="00711F4C" w:rsidRDefault="003C2F5D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68AF4A" w14:textId="77777777" w:rsidR="003C2F5D" w:rsidRPr="00711F4C" w:rsidRDefault="003C2F5D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9684C" w14:textId="77777777" w:rsidR="003C2F5D" w:rsidRPr="00711F4C" w:rsidRDefault="003C2F5D" w:rsidP="009B5CB9">
            <w:pPr>
              <w:pStyle w:val="FSTableText0"/>
              <w:rPr>
                <w:rFonts w:cs="Calibri"/>
              </w:rPr>
            </w:pPr>
          </w:p>
        </w:tc>
        <w:tc>
          <w:tcPr>
            <w:tcW w:w="4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72782A24" w14:textId="77777777" w:rsidR="003C2F5D" w:rsidRPr="00711F4C" w:rsidRDefault="003C2F5D" w:rsidP="009B5CB9">
            <w:pPr>
              <w:pStyle w:val="FSTableText0"/>
              <w:rPr>
                <w:rFonts w:cs="Calibri"/>
              </w:rPr>
            </w:pPr>
          </w:p>
        </w:tc>
      </w:tr>
    </w:tbl>
    <w:p w14:paraId="40F2908A" w14:textId="77777777" w:rsidR="00FD12FB" w:rsidRPr="00FD12FB" w:rsidRDefault="00FD12FB" w:rsidP="00FD12FB">
      <w:pPr>
        <w:rPr>
          <w:lang w:val="en-GB"/>
        </w:rPr>
      </w:pPr>
    </w:p>
    <w:p w14:paraId="265AEE4B" w14:textId="67749311" w:rsidR="007C32B5" w:rsidRPr="00FC2229" w:rsidRDefault="001503C0" w:rsidP="00721EB4">
      <w:pPr>
        <w:pStyle w:val="Heading1"/>
      </w:pPr>
      <w:bookmarkStart w:id="70" w:name="_Toc323903449"/>
      <w:r>
        <w:rPr>
          <w:rFonts w:hint="eastAsia"/>
        </w:rPr>
        <w:lastRenderedPageBreak/>
        <w:t>问题列表</w:t>
      </w:r>
      <w:bookmarkEnd w:id="70"/>
    </w:p>
    <w:p w14:paraId="0974891E" w14:textId="42B23B00" w:rsidR="007C32B5" w:rsidRDefault="001503C0" w:rsidP="007C32B5">
      <w:pPr>
        <w:pStyle w:val="Heading2"/>
      </w:pPr>
      <w:bookmarkStart w:id="71" w:name="_Toc323903450"/>
      <w:r>
        <w:rPr>
          <w:rFonts w:hint="eastAsia"/>
        </w:rPr>
        <w:t>需求问题</w:t>
      </w:r>
      <w:bookmarkEnd w:id="71"/>
    </w:p>
    <w:p w14:paraId="56BD0905" w14:textId="2D6566B3" w:rsidR="007C32B5" w:rsidRDefault="007C32B5" w:rsidP="007C32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8697"/>
      </w:tblGrid>
      <w:tr w:rsidR="007C32B5" w14:paraId="55F3684A" w14:textId="77777777" w:rsidTr="007C32B5">
        <w:trPr>
          <w:cantSplit/>
        </w:trPr>
        <w:tc>
          <w:tcPr>
            <w:tcW w:w="812" w:type="dxa"/>
            <w:shd w:val="clear" w:color="auto" w:fill="95B3D7"/>
          </w:tcPr>
          <w:p w14:paraId="2D0FE118" w14:textId="77A02198" w:rsidR="007C32B5" w:rsidRDefault="001503C0" w:rsidP="002C1C75">
            <w:r>
              <w:rPr>
                <w:rFonts w:hint="eastAsia"/>
              </w:rPr>
              <w:t>编号</w:t>
            </w:r>
          </w:p>
        </w:tc>
        <w:tc>
          <w:tcPr>
            <w:tcW w:w="8697" w:type="dxa"/>
            <w:shd w:val="clear" w:color="auto" w:fill="95B3D7"/>
          </w:tcPr>
          <w:p w14:paraId="553B1076" w14:textId="074D9C8F" w:rsidR="007C32B5" w:rsidRDefault="001503C0" w:rsidP="002C1C75">
            <w:r>
              <w:rPr>
                <w:rFonts w:hint="eastAsia"/>
              </w:rPr>
              <w:t>描述</w:t>
            </w:r>
          </w:p>
        </w:tc>
      </w:tr>
      <w:tr w:rsidR="007E01D8" w14:paraId="686B8962" w14:textId="77777777" w:rsidTr="007C32B5">
        <w:trPr>
          <w:cantSplit/>
        </w:trPr>
        <w:tc>
          <w:tcPr>
            <w:tcW w:w="812" w:type="dxa"/>
            <w:shd w:val="clear" w:color="auto" w:fill="auto"/>
          </w:tcPr>
          <w:p w14:paraId="75F4CE86" w14:textId="73C0FD8D" w:rsidR="007E01D8" w:rsidRPr="004C31A9" w:rsidRDefault="007E01D8" w:rsidP="002C1C75"/>
        </w:tc>
        <w:tc>
          <w:tcPr>
            <w:tcW w:w="8697" w:type="dxa"/>
            <w:shd w:val="clear" w:color="auto" w:fill="auto"/>
          </w:tcPr>
          <w:p w14:paraId="4BA3DD3F" w14:textId="477BCF00" w:rsidR="007E01D8" w:rsidRPr="004C31A9" w:rsidRDefault="007E01D8" w:rsidP="002C1C75"/>
        </w:tc>
      </w:tr>
      <w:tr w:rsidR="003E160F" w14:paraId="1EDB3241" w14:textId="77777777" w:rsidTr="007C32B5">
        <w:trPr>
          <w:cantSplit/>
        </w:trPr>
        <w:tc>
          <w:tcPr>
            <w:tcW w:w="812" w:type="dxa"/>
            <w:shd w:val="clear" w:color="auto" w:fill="auto"/>
          </w:tcPr>
          <w:p w14:paraId="00826A18" w14:textId="262EFB24" w:rsidR="003E160F" w:rsidRPr="007E01D8" w:rsidRDefault="003E160F" w:rsidP="002C1C75"/>
        </w:tc>
        <w:tc>
          <w:tcPr>
            <w:tcW w:w="8697" w:type="dxa"/>
            <w:shd w:val="clear" w:color="auto" w:fill="auto"/>
          </w:tcPr>
          <w:p w14:paraId="262CC701" w14:textId="4DCC0029" w:rsidR="003E160F" w:rsidRPr="007E01D8" w:rsidRDefault="003E160F" w:rsidP="002C1C75"/>
        </w:tc>
      </w:tr>
      <w:tr w:rsidR="003E160F" w14:paraId="04067E47" w14:textId="77777777" w:rsidTr="007C32B5">
        <w:trPr>
          <w:cantSplit/>
        </w:trPr>
        <w:tc>
          <w:tcPr>
            <w:tcW w:w="812" w:type="dxa"/>
            <w:shd w:val="clear" w:color="auto" w:fill="auto"/>
          </w:tcPr>
          <w:p w14:paraId="5A23B221" w14:textId="0FDB7FBC" w:rsidR="003E160F" w:rsidRPr="007E01D8" w:rsidRDefault="003E160F" w:rsidP="002C1C75"/>
        </w:tc>
        <w:tc>
          <w:tcPr>
            <w:tcW w:w="8697" w:type="dxa"/>
            <w:shd w:val="clear" w:color="auto" w:fill="auto"/>
          </w:tcPr>
          <w:p w14:paraId="26757B43" w14:textId="73654A2C" w:rsidR="003E160F" w:rsidRPr="007E01D8" w:rsidRDefault="003E160F" w:rsidP="003C2CEF"/>
        </w:tc>
      </w:tr>
      <w:tr w:rsidR="00722FD3" w14:paraId="6C08A2ED" w14:textId="77777777" w:rsidTr="007C32B5">
        <w:trPr>
          <w:cantSplit/>
        </w:trPr>
        <w:tc>
          <w:tcPr>
            <w:tcW w:w="812" w:type="dxa"/>
            <w:shd w:val="clear" w:color="auto" w:fill="auto"/>
          </w:tcPr>
          <w:p w14:paraId="08272178" w14:textId="4C8A6857" w:rsidR="00722FD3" w:rsidRPr="003E160F" w:rsidRDefault="00722FD3" w:rsidP="002C1C75"/>
        </w:tc>
        <w:tc>
          <w:tcPr>
            <w:tcW w:w="8697" w:type="dxa"/>
            <w:shd w:val="clear" w:color="auto" w:fill="auto"/>
          </w:tcPr>
          <w:p w14:paraId="603BAA7F" w14:textId="72C00B9D" w:rsidR="00722FD3" w:rsidRPr="003E160F" w:rsidRDefault="00722FD3" w:rsidP="003C2CEF"/>
        </w:tc>
      </w:tr>
    </w:tbl>
    <w:p w14:paraId="225F414E" w14:textId="77777777" w:rsidR="007C32B5" w:rsidRDefault="007C32B5" w:rsidP="007C32B5"/>
    <w:p w14:paraId="3B5913B2" w14:textId="6A178209" w:rsidR="007C32B5" w:rsidRDefault="001503C0" w:rsidP="007C32B5">
      <w:pPr>
        <w:pStyle w:val="Heading2"/>
      </w:pPr>
      <w:bookmarkStart w:id="72" w:name="_Toc323903451"/>
      <w:r>
        <w:rPr>
          <w:rFonts w:hint="eastAsia"/>
        </w:rPr>
        <w:t>方案问题</w:t>
      </w:r>
      <w:bookmarkEnd w:id="72"/>
    </w:p>
    <w:p w14:paraId="63555CA4" w14:textId="22E48503" w:rsidR="007C32B5" w:rsidRDefault="007C32B5" w:rsidP="007C32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8697"/>
      </w:tblGrid>
      <w:tr w:rsidR="00714B1A" w14:paraId="6BA5A97F" w14:textId="77777777" w:rsidTr="00282B59">
        <w:trPr>
          <w:cantSplit/>
        </w:trPr>
        <w:tc>
          <w:tcPr>
            <w:tcW w:w="812" w:type="dxa"/>
            <w:shd w:val="clear" w:color="auto" w:fill="95B3D7"/>
          </w:tcPr>
          <w:p w14:paraId="5CCFFCA2" w14:textId="676AE714" w:rsidR="00714B1A" w:rsidRDefault="001503C0" w:rsidP="00282B59">
            <w:r>
              <w:rPr>
                <w:rFonts w:hint="eastAsia"/>
              </w:rPr>
              <w:t>编号</w:t>
            </w:r>
          </w:p>
        </w:tc>
        <w:tc>
          <w:tcPr>
            <w:tcW w:w="8697" w:type="dxa"/>
            <w:shd w:val="clear" w:color="auto" w:fill="95B3D7"/>
          </w:tcPr>
          <w:p w14:paraId="321BB2C3" w14:textId="46E13F2C" w:rsidR="00714B1A" w:rsidRDefault="001503C0" w:rsidP="00282B59">
            <w:r>
              <w:rPr>
                <w:rFonts w:hint="eastAsia"/>
              </w:rPr>
              <w:t>描述</w:t>
            </w:r>
          </w:p>
        </w:tc>
      </w:tr>
      <w:tr w:rsidR="00714B1A" w14:paraId="4AF166D5" w14:textId="77777777" w:rsidTr="00282B59">
        <w:trPr>
          <w:cantSplit/>
        </w:trPr>
        <w:tc>
          <w:tcPr>
            <w:tcW w:w="812" w:type="dxa"/>
            <w:shd w:val="clear" w:color="auto" w:fill="auto"/>
          </w:tcPr>
          <w:p w14:paraId="4D6451FD" w14:textId="48880701" w:rsidR="00714B1A" w:rsidRPr="004C31A9" w:rsidRDefault="00714B1A" w:rsidP="00282B59"/>
        </w:tc>
        <w:tc>
          <w:tcPr>
            <w:tcW w:w="8697" w:type="dxa"/>
            <w:shd w:val="clear" w:color="auto" w:fill="auto"/>
          </w:tcPr>
          <w:p w14:paraId="1CAA43A2" w14:textId="4A415C8A" w:rsidR="00714B1A" w:rsidRPr="004C31A9" w:rsidRDefault="00714B1A" w:rsidP="00282B59"/>
        </w:tc>
      </w:tr>
      <w:tr w:rsidR="00714B1A" w14:paraId="7F375C6E" w14:textId="77777777" w:rsidTr="00282B59">
        <w:trPr>
          <w:cantSplit/>
        </w:trPr>
        <w:tc>
          <w:tcPr>
            <w:tcW w:w="812" w:type="dxa"/>
            <w:shd w:val="clear" w:color="auto" w:fill="auto"/>
          </w:tcPr>
          <w:p w14:paraId="2A02D013" w14:textId="7556009A" w:rsidR="00714B1A" w:rsidRPr="00714B1A" w:rsidRDefault="00714B1A" w:rsidP="00282B59"/>
        </w:tc>
        <w:tc>
          <w:tcPr>
            <w:tcW w:w="8697" w:type="dxa"/>
            <w:shd w:val="clear" w:color="auto" w:fill="auto"/>
          </w:tcPr>
          <w:p w14:paraId="48F52272" w14:textId="25818848" w:rsidR="00714B1A" w:rsidRPr="00714B1A" w:rsidRDefault="00714B1A" w:rsidP="00282B59"/>
        </w:tc>
      </w:tr>
      <w:tr w:rsidR="00714B1A" w14:paraId="3C656585" w14:textId="77777777" w:rsidTr="00282B59">
        <w:trPr>
          <w:cantSplit/>
        </w:trPr>
        <w:tc>
          <w:tcPr>
            <w:tcW w:w="812" w:type="dxa"/>
            <w:shd w:val="clear" w:color="auto" w:fill="auto"/>
          </w:tcPr>
          <w:p w14:paraId="09E1F32E" w14:textId="71B15BDB" w:rsidR="00714B1A" w:rsidRPr="00714B1A" w:rsidRDefault="00714B1A" w:rsidP="00282B59"/>
        </w:tc>
        <w:tc>
          <w:tcPr>
            <w:tcW w:w="8697" w:type="dxa"/>
            <w:shd w:val="clear" w:color="auto" w:fill="auto"/>
          </w:tcPr>
          <w:p w14:paraId="3C3AF212" w14:textId="7F621AF6" w:rsidR="00714B1A" w:rsidRPr="00714B1A" w:rsidRDefault="00714B1A" w:rsidP="00282B59"/>
        </w:tc>
      </w:tr>
      <w:tr w:rsidR="00714B1A" w14:paraId="0084D5E0" w14:textId="77777777" w:rsidTr="00282B59">
        <w:trPr>
          <w:cantSplit/>
        </w:trPr>
        <w:tc>
          <w:tcPr>
            <w:tcW w:w="812" w:type="dxa"/>
            <w:shd w:val="clear" w:color="auto" w:fill="auto"/>
          </w:tcPr>
          <w:p w14:paraId="18F47603" w14:textId="5ED78685" w:rsidR="00714B1A" w:rsidRPr="00714B1A" w:rsidRDefault="00714B1A" w:rsidP="00282B59"/>
        </w:tc>
        <w:tc>
          <w:tcPr>
            <w:tcW w:w="8697" w:type="dxa"/>
            <w:shd w:val="clear" w:color="auto" w:fill="auto"/>
          </w:tcPr>
          <w:p w14:paraId="75600AA2" w14:textId="3C1DD094" w:rsidR="00714B1A" w:rsidRPr="00714B1A" w:rsidRDefault="00714B1A" w:rsidP="00282B59"/>
        </w:tc>
      </w:tr>
      <w:tr w:rsidR="00714B1A" w14:paraId="0F58FA5C" w14:textId="77777777" w:rsidTr="00282B59">
        <w:trPr>
          <w:cantSplit/>
        </w:trPr>
        <w:tc>
          <w:tcPr>
            <w:tcW w:w="812" w:type="dxa"/>
            <w:shd w:val="clear" w:color="auto" w:fill="auto"/>
          </w:tcPr>
          <w:p w14:paraId="030DB0F2" w14:textId="64F6B580" w:rsidR="00714B1A" w:rsidRPr="00714B1A" w:rsidRDefault="00714B1A" w:rsidP="00282B59"/>
        </w:tc>
        <w:tc>
          <w:tcPr>
            <w:tcW w:w="8697" w:type="dxa"/>
            <w:shd w:val="clear" w:color="auto" w:fill="auto"/>
          </w:tcPr>
          <w:p w14:paraId="3F49DABA" w14:textId="0D508478" w:rsidR="00714B1A" w:rsidRPr="00714B1A" w:rsidRDefault="00714B1A" w:rsidP="00282B59"/>
        </w:tc>
      </w:tr>
      <w:tr w:rsidR="00714B1A" w14:paraId="5909959D" w14:textId="77777777" w:rsidTr="00282B59">
        <w:trPr>
          <w:cantSplit/>
        </w:trPr>
        <w:tc>
          <w:tcPr>
            <w:tcW w:w="812" w:type="dxa"/>
            <w:shd w:val="clear" w:color="auto" w:fill="auto"/>
          </w:tcPr>
          <w:p w14:paraId="63894C0C" w14:textId="2DF6A11C" w:rsidR="00714B1A" w:rsidRPr="00714B1A" w:rsidRDefault="00714B1A" w:rsidP="00282B59"/>
        </w:tc>
        <w:tc>
          <w:tcPr>
            <w:tcW w:w="8697" w:type="dxa"/>
            <w:shd w:val="clear" w:color="auto" w:fill="auto"/>
          </w:tcPr>
          <w:p w14:paraId="25376425" w14:textId="679DDB65" w:rsidR="00714B1A" w:rsidRPr="00714B1A" w:rsidRDefault="00714B1A" w:rsidP="00282B59"/>
        </w:tc>
      </w:tr>
      <w:tr w:rsidR="00814E1A" w14:paraId="2090F97E" w14:textId="77777777" w:rsidTr="00282B59">
        <w:trPr>
          <w:cantSplit/>
        </w:trPr>
        <w:tc>
          <w:tcPr>
            <w:tcW w:w="812" w:type="dxa"/>
            <w:shd w:val="clear" w:color="auto" w:fill="auto"/>
          </w:tcPr>
          <w:p w14:paraId="5FBD8E63" w14:textId="431AA32B" w:rsidR="00814E1A" w:rsidRPr="00714B1A" w:rsidRDefault="00814E1A" w:rsidP="00113E8B"/>
        </w:tc>
        <w:tc>
          <w:tcPr>
            <w:tcW w:w="8697" w:type="dxa"/>
            <w:shd w:val="clear" w:color="auto" w:fill="auto"/>
          </w:tcPr>
          <w:p w14:paraId="060C4A74" w14:textId="698F8CD4" w:rsidR="00814E1A" w:rsidRPr="00714B1A" w:rsidRDefault="00814E1A" w:rsidP="00282B59"/>
        </w:tc>
      </w:tr>
    </w:tbl>
    <w:p w14:paraId="74C016D6" w14:textId="77777777" w:rsidR="007C32B5" w:rsidRDefault="007C32B5" w:rsidP="007C32B5">
      <w:pPr>
        <w:tabs>
          <w:tab w:val="left" w:pos="914"/>
        </w:tabs>
      </w:pPr>
    </w:p>
    <w:p w14:paraId="20EBF9AD" w14:textId="4F4834E1" w:rsidR="007C32B5" w:rsidRDefault="001503C0" w:rsidP="007C32B5">
      <w:pPr>
        <w:pStyle w:val="Heading2"/>
      </w:pPr>
      <w:bookmarkStart w:id="73" w:name="_Toc323903452"/>
      <w:r>
        <w:rPr>
          <w:rFonts w:hint="eastAsia"/>
        </w:rPr>
        <w:t>其他</w:t>
      </w:r>
      <w:bookmarkEnd w:id="73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8235"/>
      </w:tblGrid>
      <w:tr w:rsidR="007C32B5" w14:paraId="27EDE6EA" w14:textId="77777777" w:rsidTr="00325DFB">
        <w:trPr>
          <w:cantSplit/>
        </w:trPr>
        <w:tc>
          <w:tcPr>
            <w:tcW w:w="1336" w:type="dxa"/>
            <w:shd w:val="clear" w:color="auto" w:fill="95B3D7"/>
          </w:tcPr>
          <w:p w14:paraId="17D62C08" w14:textId="301F024B" w:rsidR="007C32B5" w:rsidRDefault="001503C0" w:rsidP="002C1C75">
            <w:r>
              <w:rPr>
                <w:rFonts w:hint="eastAsia"/>
              </w:rPr>
              <w:t>编号</w:t>
            </w:r>
          </w:p>
        </w:tc>
        <w:tc>
          <w:tcPr>
            <w:tcW w:w="8235" w:type="dxa"/>
            <w:shd w:val="clear" w:color="auto" w:fill="95B3D7"/>
          </w:tcPr>
          <w:p w14:paraId="0E63DBA4" w14:textId="311E49E4" w:rsidR="007C32B5" w:rsidRDefault="001503C0" w:rsidP="002C1C75">
            <w:r>
              <w:rPr>
                <w:rFonts w:hint="eastAsia"/>
              </w:rPr>
              <w:t>描述</w:t>
            </w:r>
          </w:p>
        </w:tc>
      </w:tr>
      <w:tr w:rsidR="007C32B5" w14:paraId="68A9D7A5" w14:textId="77777777" w:rsidTr="00325DFB">
        <w:trPr>
          <w:cantSplit/>
        </w:trPr>
        <w:tc>
          <w:tcPr>
            <w:tcW w:w="1336" w:type="dxa"/>
            <w:shd w:val="clear" w:color="auto" w:fill="auto"/>
          </w:tcPr>
          <w:p w14:paraId="6CC06BA8" w14:textId="55B9623F" w:rsidR="007C32B5" w:rsidRPr="004C31A9" w:rsidRDefault="007C32B5" w:rsidP="002C1C75"/>
        </w:tc>
        <w:tc>
          <w:tcPr>
            <w:tcW w:w="8235" w:type="dxa"/>
            <w:shd w:val="clear" w:color="auto" w:fill="auto"/>
          </w:tcPr>
          <w:p w14:paraId="2CEF0544" w14:textId="7205707D" w:rsidR="007C32B5" w:rsidRPr="004C31A9" w:rsidRDefault="007C32B5" w:rsidP="002C1C75"/>
        </w:tc>
      </w:tr>
      <w:tr w:rsidR="007C32B5" w14:paraId="6113D2C5" w14:textId="77777777" w:rsidTr="00325DFB">
        <w:trPr>
          <w:cantSplit/>
        </w:trPr>
        <w:tc>
          <w:tcPr>
            <w:tcW w:w="1336" w:type="dxa"/>
            <w:shd w:val="clear" w:color="auto" w:fill="auto"/>
          </w:tcPr>
          <w:p w14:paraId="56C2BBE4" w14:textId="0BA3FF8E" w:rsidR="007C32B5" w:rsidRPr="00C5631B" w:rsidRDefault="007C32B5" w:rsidP="002C1C75"/>
        </w:tc>
        <w:tc>
          <w:tcPr>
            <w:tcW w:w="8235" w:type="dxa"/>
            <w:shd w:val="clear" w:color="auto" w:fill="auto"/>
          </w:tcPr>
          <w:p w14:paraId="07AF09B3" w14:textId="43FAE806" w:rsidR="007C32B5" w:rsidRPr="00C5631B" w:rsidRDefault="007C32B5" w:rsidP="002C1C75"/>
        </w:tc>
      </w:tr>
    </w:tbl>
    <w:p w14:paraId="70BA54CF" w14:textId="77777777" w:rsidR="007C32B5" w:rsidRPr="00815470" w:rsidRDefault="007C32B5" w:rsidP="007C32B5"/>
    <w:p w14:paraId="37547DCA" w14:textId="77777777" w:rsidR="007C32B5" w:rsidRDefault="007C32B5" w:rsidP="007C32B5">
      <w:pPr>
        <w:spacing w:before="0" w:after="0"/>
        <w:rPr>
          <w:lang w:val="en-GB"/>
        </w:rPr>
      </w:pPr>
    </w:p>
    <w:p w14:paraId="3F6A7A23" w14:textId="77777777" w:rsidR="007C32B5" w:rsidRDefault="007C32B5" w:rsidP="007C32B5">
      <w:pPr>
        <w:rPr>
          <w:lang w:val="en-GB"/>
        </w:rPr>
      </w:pPr>
    </w:p>
    <w:p w14:paraId="79049324" w14:textId="77777777" w:rsidR="001503C0" w:rsidRDefault="001503C0" w:rsidP="007C32B5">
      <w:pPr>
        <w:rPr>
          <w:lang w:val="en-GB"/>
        </w:rPr>
      </w:pPr>
    </w:p>
    <w:p w14:paraId="3EBD2E13" w14:textId="62F36E5E" w:rsidR="001503C0" w:rsidRDefault="001503C0">
      <w:pPr>
        <w:spacing w:before="0" w:after="0"/>
        <w:rPr>
          <w:lang w:val="en-GB"/>
        </w:rPr>
      </w:pPr>
      <w:r>
        <w:rPr>
          <w:lang w:val="en-GB"/>
        </w:rPr>
        <w:br w:type="page"/>
      </w:r>
    </w:p>
    <w:p w14:paraId="2FDDEA69" w14:textId="77777777" w:rsidR="001503C0" w:rsidRDefault="001503C0" w:rsidP="007C32B5">
      <w:pPr>
        <w:rPr>
          <w:lang w:val="en-GB"/>
        </w:rPr>
      </w:pPr>
    </w:p>
    <w:p w14:paraId="7A9D68F7" w14:textId="77777777" w:rsidR="001503C0" w:rsidRDefault="001503C0" w:rsidP="007C32B5">
      <w:pPr>
        <w:rPr>
          <w:lang w:val="en-GB"/>
        </w:rPr>
      </w:pPr>
    </w:p>
    <w:p w14:paraId="03D0B250" w14:textId="77777777" w:rsidR="001503C0" w:rsidRDefault="001503C0" w:rsidP="007C32B5">
      <w:pPr>
        <w:rPr>
          <w:lang w:val="en-GB"/>
        </w:rPr>
      </w:pPr>
    </w:p>
    <w:p w14:paraId="78554DCC" w14:textId="77777777" w:rsidR="001503C0" w:rsidRDefault="001503C0" w:rsidP="007C32B5">
      <w:pPr>
        <w:rPr>
          <w:lang w:val="en-GB"/>
        </w:rPr>
      </w:pPr>
    </w:p>
    <w:p w14:paraId="7B9687C9" w14:textId="77777777" w:rsidR="001503C0" w:rsidRDefault="001503C0" w:rsidP="007C32B5">
      <w:pPr>
        <w:rPr>
          <w:lang w:val="en-GB"/>
        </w:rPr>
      </w:pPr>
    </w:p>
    <w:p w14:paraId="58E433D0" w14:textId="77777777" w:rsidR="001503C0" w:rsidRDefault="001503C0" w:rsidP="007C32B5">
      <w:pPr>
        <w:rPr>
          <w:lang w:val="en-GB"/>
        </w:rPr>
      </w:pPr>
    </w:p>
    <w:p w14:paraId="45A48DE6" w14:textId="77777777" w:rsidR="001503C0" w:rsidRDefault="001503C0" w:rsidP="007C32B5">
      <w:pPr>
        <w:rPr>
          <w:lang w:val="en-GB"/>
        </w:rPr>
      </w:pPr>
    </w:p>
    <w:p w14:paraId="54E49A81" w14:textId="77777777" w:rsidR="001503C0" w:rsidRDefault="001503C0" w:rsidP="007C32B5">
      <w:pPr>
        <w:rPr>
          <w:lang w:val="en-GB"/>
        </w:rPr>
      </w:pPr>
    </w:p>
    <w:p w14:paraId="61081A8E" w14:textId="77777777" w:rsidR="001503C0" w:rsidRDefault="001503C0" w:rsidP="007C32B5">
      <w:pPr>
        <w:rPr>
          <w:lang w:val="en-GB"/>
        </w:rPr>
      </w:pPr>
    </w:p>
    <w:p w14:paraId="0EEFB5AC" w14:textId="77777777" w:rsidR="001503C0" w:rsidRDefault="001503C0" w:rsidP="007C32B5">
      <w:pPr>
        <w:rPr>
          <w:lang w:val="en-GB"/>
        </w:rPr>
      </w:pPr>
    </w:p>
    <w:p w14:paraId="1D19332C" w14:textId="77777777" w:rsidR="001503C0" w:rsidRDefault="001503C0" w:rsidP="007C32B5">
      <w:pPr>
        <w:rPr>
          <w:lang w:val="en-GB"/>
        </w:rPr>
      </w:pPr>
    </w:p>
    <w:p w14:paraId="6ACCCE7D" w14:textId="77777777" w:rsidR="001503C0" w:rsidRDefault="001503C0" w:rsidP="007C32B5">
      <w:pPr>
        <w:rPr>
          <w:lang w:val="en-GB"/>
        </w:rPr>
      </w:pPr>
    </w:p>
    <w:p w14:paraId="4E1A7165" w14:textId="77777777" w:rsidR="001503C0" w:rsidRDefault="001503C0" w:rsidP="007C32B5">
      <w:pPr>
        <w:rPr>
          <w:lang w:val="en-GB"/>
        </w:rPr>
      </w:pPr>
    </w:p>
    <w:p w14:paraId="677CFD64" w14:textId="77777777" w:rsidR="001503C0" w:rsidRDefault="001503C0" w:rsidP="007C32B5">
      <w:pPr>
        <w:rPr>
          <w:lang w:val="en-GB"/>
        </w:rPr>
      </w:pPr>
    </w:p>
    <w:p w14:paraId="4111CD07" w14:textId="77777777" w:rsidR="001503C0" w:rsidRPr="00ED48EA" w:rsidRDefault="001503C0" w:rsidP="007C32B5">
      <w:pPr>
        <w:rPr>
          <w:lang w:val="en-GB"/>
        </w:rPr>
      </w:pPr>
    </w:p>
    <w:p w14:paraId="72DC5CB0" w14:textId="77777777" w:rsidR="00186DDE" w:rsidRPr="005B2F7B" w:rsidRDefault="00186DDE" w:rsidP="00186DDE">
      <w:pPr>
        <w:jc w:val="both"/>
      </w:pPr>
      <w:r>
        <w:tab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86DDE" w:rsidRPr="009B51F8" w14:paraId="549E86AB" w14:textId="77777777" w:rsidTr="00186DDE">
        <w:trPr>
          <w:cantSplit/>
          <w:tblHeader/>
        </w:trPr>
        <w:tc>
          <w:tcPr>
            <w:tcW w:w="100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0E0E0"/>
          </w:tcPr>
          <w:p w14:paraId="0ADCD330" w14:textId="6B9FC88A" w:rsidR="00186DDE" w:rsidRPr="000831D5" w:rsidRDefault="001503C0" w:rsidP="00186D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结束页</w:t>
            </w:r>
          </w:p>
        </w:tc>
      </w:tr>
      <w:bookmarkEnd w:id="51"/>
      <w:bookmarkEnd w:id="52"/>
      <w:bookmarkEnd w:id="53"/>
    </w:tbl>
    <w:p w14:paraId="60A12ABB" w14:textId="77777777" w:rsidR="00186DDE" w:rsidRPr="00064E4A" w:rsidRDefault="00186DDE" w:rsidP="00186DDE">
      <w:pPr>
        <w:jc w:val="both"/>
      </w:pPr>
    </w:p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14:paraId="21F13542" w14:textId="77777777" w:rsidR="003E542D" w:rsidRPr="00ED48EA" w:rsidRDefault="003E542D" w:rsidP="009E2665">
      <w:pPr>
        <w:pStyle w:val="TOC1"/>
        <w:ind w:left="0" w:firstLine="0"/>
        <w:rPr>
          <w:noProof w:val="0"/>
          <w:lang w:val="en-GB"/>
        </w:rPr>
      </w:pPr>
    </w:p>
    <w:sectPr w:rsidR="003E542D" w:rsidRPr="00ED48EA" w:rsidSect="0001614A">
      <w:headerReference w:type="even" r:id="rId16"/>
      <w:footerReference w:type="even" r:id="rId17"/>
      <w:footerReference w:type="default" r:id="rId18"/>
      <w:footerReference w:type="first" r:id="rId19"/>
      <w:pgSz w:w="11907" w:h="16840" w:code="9"/>
      <w:pgMar w:top="1077" w:right="1134" w:bottom="1077" w:left="1418" w:header="79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B95D4" w14:textId="77777777" w:rsidR="008664AB" w:rsidRDefault="008664AB">
      <w:r>
        <w:separator/>
      </w:r>
    </w:p>
  </w:endnote>
  <w:endnote w:type="continuationSeparator" w:id="0">
    <w:p w14:paraId="164AB251" w14:textId="77777777" w:rsidR="008664AB" w:rsidRDefault="00866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 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Heavy">
    <w:altName w:val="Courier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ook">
    <w:altName w:val="Courier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41170" w14:textId="77777777" w:rsidR="001A0414" w:rsidRDefault="001A04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66</w:t>
    </w:r>
    <w:r>
      <w:rPr>
        <w:rStyle w:val="PageNumber"/>
      </w:rPr>
      <w:fldChar w:fldCharType="end"/>
    </w:r>
  </w:p>
  <w:p w14:paraId="724DB0A7" w14:textId="77777777" w:rsidR="001A0414" w:rsidRDefault="001A041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8" w:type="dxa"/>
      <w:tblBorders>
        <w:top w:val="single" w:sz="12" w:space="0" w:color="548DD4" w:themeColor="text2" w:themeTint="99"/>
      </w:tblBorders>
      <w:tblLook w:val="04A0" w:firstRow="1" w:lastRow="0" w:firstColumn="1" w:lastColumn="0" w:noHBand="0" w:noVBand="1"/>
    </w:tblPr>
    <w:tblGrid>
      <w:gridCol w:w="3168"/>
      <w:gridCol w:w="3870"/>
      <w:gridCol w:w="2340"/>
    </w:tblGrid>
    <w:tr w:rsidR="001A0414" w:rsidRPr="001503C0" w14:paraId="6B0C4B66" w14:textId="77777777" w:rsidTr="001503C0">
      <w:trPr>
        <w:cantSplit/>
        <w:tblHeader/>
      </w:trPr>
      <w:tc>
        <w:tcPr>
          <w:tcW w:w="3168" w:type="dxa"/>
          <w:shd w:val="clear" w:color="auto" w:fill="auto"/>
        </w:tcPr>
        <w:p w14:paraId="0689BE12" w14:textId="77777777" w:rsidR="001A0414" w:rsidRPr="001503C0" w:rsidRDefault="001A0414" w:rsidP="005C5D23">
          <w:pPr>
            <w:pStyle w:val="FSFooterFS"/>
            <w:rPr>
              <w:color w:val="548DD4" w:themeColor="text2" w:themeTint="99"/>
            </w:rPr>
          </w:pPr>
          <w:r w:rsidRPr="001503C0">
            <w:rPr>
              <w:color w:val="548DD4" w:themeColor="text2" w:themeTint="99"/>
            </w:rPr>
            <w:fldChar w:fldCharType="begin"/>
          </w:r>
          <w:r w:rsidRPr="001503C0">
            <w:rPr>
              <w:color w:val="548DD4" w:themeColor="text2" w:themeTint="99"/>
            </w:rPr>
            <w:instrText xml:space="preserve"> FILENAME   \* MERGEFORMAT </w:instrText>
          </w:r>
          <w:r w:rsidRPr="001503C0">
            <w:rPr>
              <w:color w:val="548DD4" w:themeColor="text2" w:themeTint="99"/>
            </w:rPr>
            <w:fldChar w:fldCharType="separate"/>
          </w:r>
          <w:r w:rsidR="00397B8B">
            <w:rPr>
              <w:rFonts w:hint="eastAsia"/>
              <w:color w:val="548DD4" w:themeColor="text2" w:themeTint="99"/>
            </w:rPr>
            <w:t>工作管理</w:t>
          </w:r>
          <w:r w:rsidR="00397B8B">
            <w:rPr>
              <w:rFonts w:hint="eastAsia"/>
              <w:color w:val="548DD4" w:themeColor="text2" w:themeTint="99"/>
            </w:rPr>
            <w:t>.docx</w:t>
          </w:r>
          <w:r w:rsidRPr="001503C0">
            <w:rPr>
              <w:color w:val="548DD4" w:themeColor="text2" w:themeTint="99"/>
            </w:rPr>
            <w:fldChar w:fldCharType="end"/>
          </w:r>
        </w:p>
        <w:p w14:paraId="6D4D6D70" w14:textId="1F658DF7" w:rsidR="001A0414" w:rsidRPr="001503C0" w:rsidRDefault="001A0414" w:rsidP="00537C48">
          <w:pPr>
            <w:tabs>
              <w:tab w:val="center" w:pos="5103"/>
              <w:tab w:val="right" w:pos="10065"/>
            </w:tabs>
            <w:spacing w:before="0" w:after="0"/>
            <w:rPr>
              <w:b/>
              <w:color w:val="548DD4" w:themeColor="text2" w:themeTint="99"/>
              <w:sz w:val="16"/>
              <w:szCs w:val="16"/>
            </w:rPr>
          </w:pPr>
          <w:r>
            <w:rPr>
              <w:b/>
              <w:color w:val="548DD4" w:themeColor="text2" w:themeTint="99"/>
              <w:sz w:val="16"/>
              <w:szCs w:val="16"/>
            </w:rPr>
            <w:fldChar w:fldCharType="begin"/>
          </w:r>
          <w:r>
            <w:rPr>
              <w:b/>
              <w:color w:val="548DD4" w:themeColor="text2" w:themeTint="99"/>
              <w:sz w:val="16"/>
              <w:szCs w:val="16"/>
            </w:rPr>
            <w:instrText xml:space="preserve"> SAVEDATE  \@ "yyyy-MM-dd" </w:instrText>
          </w:r>
          <w:r>
            <w:rPr>
              <w:b/>
              <w:color w:val="548DD4" w:themeColor="text2" w:themeTint="99"/>
              <w:sz w:val="16"/>
              <w:szCs w:val="16"/>
            </w:rPr>
            <w:fldChar w:fldCharType="separate"/>
          </w:r>
          <w:r w:rsidR="00BF40D3">
            <w:rPr>
              <w:b/>
              <w:noProof/>
              <w:color w:val="548DD4" w:themeColor="text2" w:themeTint="99"/>
              <w:sz w:val="16"/>
              <w:szCs w:val="16"/>
            </w:rPr>
            <w:t>2012-05-04</w:t>
          </w:r>
          <w:r>
            <w:rPr>
              <w:b/>
              <w:color w:val="548DD4" w:themeColor="text2" w:themeTint="99"/>
              <w:sz w:val="16"/>
              <w:szCs w:val="16"/>
            </w:rPr>
            <w:fldChar w:fldCharType="end"/>
          </w:r>
        </w:p>
      </w:tc>
      <w:tc>
        <w:tcPr>
          <w:tcW w:w="3870" w:type="dxa"/>
          <w:shd w:val="clear" w:color="auto" w:fill="auto"/>
        </w:tcPr>
        <w:p w14:paraId="4E6C44AB" w14:textId="0C485BCA" w:rsidR="001A0414" w:rsidRPr="001503C0" w:rsidRDefault="001A0414" w:rsidP="005C5D23">
          <w:pPr>
            <w:pStyle w:val="FSFooterFS"/>
            <w:jc w:val="center"/>
            <w:rPr>
              <w:color w:val="548DD4" w:themeColor="text2" w:themeTint="99"/>
              <w:szCs w:val="18"/>
            </w:rPr>
          </w:pPr>
          <w:r w:rsidRPr="001503C0">
            <w:rPr>
              <w:rFonts w:hint="eastAsia"/>
              <w:color w:val="548DD4" w:themeColor="text2" w:themeTint="99"/>
            </w:rPr>
            <w:t>普之康家园科技</w:t>
          </w:r>
        </w:p>
      </w:tc>
      <w:tc>
        <w:tcPr>
          <w:tcW w:w="2340" w:type="dxa"/>
          <w:shd w:val="clear" w:color="auto" w:fill="auto"/>
        </w:tcPr>
        <w:p w14:paraId="2A932C03" w14:textId="4D839EB1" w:rsidR="001A0414" w:rsidRPr="001503C0" w:rsidRDefault="001A0414" w:rsidP="005C5D23">
          <w:pPr>
            <w:pStyle w:val="FSFooterFS"/>
            <w:jc w:val="right"/>
            <w:rPr>
              <w:color w:val="548DD4" w:themeColor="text2" w:themeTint="99"/>
              <w:szCs w:val="18"/>
            </w:rPr>
          </w:pPr>
          <w:r w:rsidRPr="001503C0">
            <w:rPr>
              <w:rFonts w:hint="eastAsia"/>
              <w:color w:val="548DD4" w:themeColor="text2" w:themeTint="99"/>
            </w:rPr>
            <w:t>页码</w:t>
          </w:r>
          <w:r w:rsidRPr="001503C0">
            <w:rPr>
              <w:color w:val="548DD4" w:themeColor="text2" w:themeTint="99"/>
            </w:rPr>
            <w:t xml:space="preserve"> </w:t>
          </w:r>
          <w:r w:rsidRPr="001503C0">
            <w:rPr>
              <w:color w:val="548DD4" w:themeColor="text2" w:themeTint="99"/>
            </w:rPr>
            <w:fldChar w:fldCharType="begin"/>
          </w:r>
          <w:r w:rsidRPr="001503C0">
            <w:rPr>
              <w:color w:val="548DD4" w:themeColor="text2" w:themeTint="99"/>
              <w:lang w:val="de-DE"/>
            </w:rPr>
            <w:instrText xml:space="preserve"> PAGE  \* MERGEFORMAT </w:instrText>
          </w:r>
          <w:r w:rsidRPr="001503C0">
            <w:rPr>
              <w:color w:val="548DD4" w:themeColor="text2" w:themeTint="99"/>
            </w:rPr>
            <w:fldChar w:fldCharType="separate"/>
          </w:r>
          <w:r w:rsidR="005B57CE">
            <w:rPr>
              <w:color w:val="548DD4" w:themeColor="text2" w:themeTint="99"/>
              <w:lang w:val="de-DE"/>
            </w:rPr>
            <w:t>3</w:t>
          </w:r>
          <w:r w:rsidRPr="001503C0">
            <w:rPr>
              <w:color w:val="548DD4" w:themeColor="text2" w:themeTint="99"/>
            </w:rPr>
            <w:fldChar w:fldCharType="end"/>
          </w:r>
          <w:r w:rsidRPr="001503C0">
            <w:rPr>
              <w:color w:val="548DD4" w:themeColor="text2" w:themeTint="99"/>
              <w:lang w:val="de-DE"/>
            </w:rPr>
            <w:t xml:space="preserve"> </w:t>
          </w:r>
          <w:r w:rsidRPr="001503C0">
            <w:rPr>
              <w:rFonts w:hint="eastAsia"/>
              <w:color w:val="548DD4" w:themeColor="text2" w:themeTint="99"/>
              <w:lang w:val="de-DE"/>
            </w:rPr>
            <w:t>/</w:t>
          </w:r>
          <w:r w:rsidRPr="001503C0">
            <w:rPr>
              <w:color w:val="548DD4" w:themeColor="text2" w:themeTint="99"/>
              <w:lang w:val="de-DE"/>
            </w:rPr>
            <w:t xml:space="preserve"> </w:t>
          </w:r>
          <w:r w:rsidRPr="001503C0">
            <w:rPr>
              <w:color w:val="548DD4" w:themeColor="text2" w:themeTint="99"/>
            </w:rPr>
            <w:fldChar w:fldCharType="begin"/>
          </w:r>
          <w:r w:rsidRPr="001503C0">
            <w:rPr>
              <w:color w:val="548DD4" w:themeColor="text2" w:themeTint="99"/>
            </w:rPr>
            <w:instrText xml:space="preserve"> NUMPAGES  \* MERGEFORMAT </w:instrText>
          </w:r>
          <w:r w:rsidRPr="001503C0">
            <w:rPr>
              <w:color w:val="548DD4" w:themeColor="text2" w:themeTint="99"/>
            </w:rPr>
            <w:fldChar w:fldCharType="separate"/>
          </w:r>
          <w:r w:rsidR="005B57CE" w:rsidRPr="005B57CE">
            <w:rPr>
              <w:color w:val="548DD4" w:themeColor="text2" w:themeTint="99"/>
              <w:lang w:val="de-DE"/>
            </w:rPr>
            <w:t>14</w:t>
          </w:r>
          <w:r w:rsidRPr="001503C0">
            <w:rPr>
              <w:color w:val="548DD4" w:themeColor="text2" w:themeTint="99"/>
              <w:lang w:val="de-DE"/>
            </w:rPr>
            <w:fldChar w:fldCharType="end"/>
          </w:r>
        </w:p>
      </w:tc>
    </w:tr>
  </w:tbl>
  <w:p w14:paraId="51B57FDD" w14:textId="77777777" w:rsidR="001A0414" w:rsidRPr="001503C0" w:rsidRDefault="001A0414" w:rsidP="00CA7AA1">
    <w:pPr>
      <w:rPr>
        <w:color w:val="548DD4" w:themeColor="text2" w:themeTint="99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7CED0" w14:textId="77777777" w:rsidR="001A0414" w:rsidRPr="005D3ACA" w:rsidRDefault="001A0414" w:rsidP="001B28AD">
    <w:pPr>
      <w:pStyle w:val="CoverPagemisc"/>
      <w:rPr>
        <w:noProof/>
        <w:lang w:val="en-GB"/>
      </w:rPr>
    </w:pPr>
  </w:p>
  <w:p w14:paraId="2475C812" w14:textId="77777777" w:rsidR="001A0414" w:rsidRDefault="001A04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4C093" w14:textId="77777777" w:rsidR="008664AB" w:rsidRDefault="008664AB">
      <w:r>
        <w:separator/>
      </w:r>
    </w:p>
  </w:footnote>
  <w:footnote w:type="continuationSeparator" w:id="0">
    <w:p w14:paraId="5CD5EB0A" w14:textId="77777777" w:rsidR="008664AB" w:rsidRDefault="00866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C9645D" w14:textId="77777777" w:rsidR="001A0414" w:rsidRDefault="008664AB">
    <w:pPr>
      <w:pStyle w:val="Header"/>
    </w:pPr>
    <w:r>
      <w:rPr>
        <w:noProof/>
      </w:rPr>
      <w:pict w14:anchorId="76DF28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90334" o:spid="_x0000_s2063" type="#_x0000_t136" style="position:absolute;left:0;text-align:left;margin-left:0;margin-top:0;width:527.55pt;height:131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 Spec- 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730A6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F"/>
    <w:multiLevelType w:val="singleLevel"/>
    <w:tmpl w:val="8D0682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08B443F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E26A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B"/>
    <w:multiLevelType w:val="multilevel"/>
    <w:tmpl w:val="DA6A93A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5">
    <w:nsid w:val="0000001C"/>
    <w:multiLevelType w:val="singleLevel"/>
    <w:tmpl w:val="0000001C"/>
    <w:name w:val="WW8Num37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OpenSymbol" w:hAnsi="OpenSymbol"/>
      </w:rPr>
    </w:lvl>
  </w:abstractNum>
  <w:abstractNum w:abstractNumId="6">
    <w:nsid w:val="04346133"/>
    <w:multiLevelType w:val="hybridMultilevel"/>
    <w:tmpl w:val="E2128554"/>
    <w:lvl w:ilvl="0" w:tplc="E6ECAA2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5EAC17C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E8EABD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45E4583"/>
    <w:multiLevelType w:val="hybridMultilevel"/>
    <w:tmpl w:val="F9C8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2B071C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7D0B81"/>
    <w:multiLevelType w:val="hybridMultilevel"/>
    <w:tmpl w:val="B226F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A7445138">
      <w:start w:val="3"/>
      <w:numFmt w:val="bullet"/>
      <w:lvlText w:val="-"/>
      <w:lvlJc w:val="left"/>
      <w:pPr>
        <w:ind w:left="2340" w:hanging="360"/>
      </w:pPr>
      <w:rPr>
        <w:rFonts w:ascii="Calibri" w:eastAsia="宋体" w:hAnsi="Calibri" w:cs="Times New Roman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A906C7"/>
    <w:multiLevelType w:val="hybridMultilevel"/>
    <w:tmpl w:val="ED88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AAB3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AE6DB4"/>
    <w:multiLevelType w:val="hybridMultilevel"/>
    <w:tmpl w:val="BCF0C54A"/>
    <w:lvl w:ilvl="0" w:tplc="2C3EB31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BR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127595"/>
    <w:multiLevelType w:val="hybridMultilevel"/>
    <w:tmpl w:val="31D2AA8E"/>
    <w:lvl w:ilvl="0" w:tplc="402C3E36">
      <w:numFmt w:val="bullet"/>
      <w:lvlText w:val="-"/>
      <w:lvlJc w:val="left"/>
      <w:pPr>
        <w:ind w:left="405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17612C74"/>
    <w:multiLevelType w:val="hybridMultilevel"/>
    <w:tmpl w:val="0B089C3E"/>
    <w:lvl w:ilvl="0" w:tplc="8B2C7806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6B1D73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25722A1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2861C01"/>
    <w:multiLevelType w:val="hybridMultilevel"/>
    <w:tmpl w:val="5072B8F0"/>
    <w:lvl w:ilvl="0" w:tplc="25C69300">
      <w:start w:val="1"/>
      <w:numFmt w:val="decimal"/>
      <w:lvlText w:val="ADMIF%1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3066418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37028E0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42C5FE8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7A234E6"/>
    <w:multiLevelType w:val="hybridMultilevel"/>
    <w:tmpl w:val="1C4AC2D6"/>
    <w:lvl w:ilvl="0" w:tplc="14F08C6A">
      <w:start w:val="1"/>
      <w:numFmt w:val="decimal"/>
      <w:lvlText w:val="MSG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5CD6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DB94479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09E67AF"/>
    <w:multiLevelType w:val="hybridMultilevel"/>
    <w:tmpl w:val="04047E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4B245B9"/>
    <w:multiLevelType w:val="hybridMultilevel"/>
    <w:tmpl w:val="CCA2EE4C"/>
    <w:lvl w:ilvl="0" w:tplc="D2A47B40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5A86288" w:tentative="1">
      <w:start w:val="1"/>
      <w:numFmt w:val="lowerLetter"/>
      <w:lvlText w:val="%2."/>
      <w:lvlJc w:val="left"/>
      <w:pPr>
        <w:ind w:left="2496" w:hanging="360"/>
      </w:pPr>
    </w:lvl>
    <w:lvl w:ilvl="2" w:tplc="04090005" w:tentative="1">
      <w:start w:val="1"/>
      <w:numFmt w:val="lowerRoman"/>
      <w:lvlText w:val="%3."/>
      <w:lvlJc w:val="right"/>
      <w:pPr>
        <w:ind w:left="3216" w:hanging="180"/>
      </w:pPr>
    </w:lvl>
    <w:lvl w:ilvl="3" w:tplc="04090001" w:tentative="1">
      <w:start w:val="1"/>
      <w:numFmt w:val="decimal"/>
      <w:lvlText w:val="%4."/>
      <w:lvlJc w:val="left"/>
      <w:pPr>
        <w:ind w:left="3936" w:hanging="360"/>
      </w:pPr>
    </w:lvl>
    <w:lvl w:ilvl="4" w:tplc="04090003" w:tentative="1">
      <w:start w:val="1"/>
      <w:numFmt w:val="lowerLetter"/>
      <w:lvlText w:val="%5."/>
      <w:lvlJc w:val="left"/>
      <w:pPr>
        <w:ind w:left="4656" w:hanging="360"/>
      </w:pPr>
    </w:lvl>
    <w:lvl w:ilvl="5" w:tplc="04090005" w:tentative="1">
      <w:start w:val="1"/>
      <w:numFmt w:val="lowerRoman"/>
      <w:lvlText w:val="%6."/>
      <w:lvlJc w:val="right"/>
      <w:pPr>
        <w:ind w:left="5376" w:hanging="180"/>
      </w:pPr>
    </w:lvl>
    <w:lvl w:ilvl="6" w:tplc="04090001" w:tentative="1">
      <w:start w:val="1"/>
      <w:numFmt w:val="decimal"/>
      <w:lvlText w:val="%7."/>
      <w:lvlJc w:val="left"/>
      <w:pPr>
        <w:ind w:left="6096" w:hanging="360"/>
      </w:pPr>
    </w:lvl>
    <w:lvl w:ilvl="7" w:tplc="04090003" w:tentative="1">
      <w:start w:val="1"/>
      <w:numFmt w:val="lowerLetter"/>
      <w:lvlText w:val="%8."/>
      <w:lvlJc w:val="left"/>
      <w:pPr>
        <w:ind w:left="6816" w:hanging="360"/>
      </w:pPr>
    </w:lvl>
    <w:lvl w:ilvl="8" w:tplc="04090005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36727E84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68A0E09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86A7DC2"/>
    <w:multiLevelType w:val="hybridMultilevel"/>
    <w:tmpl w:val="F0D80E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32660B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9400D17"/>
    <w:multiLevelType w:val="hybridMultilevel"/>
    <w:tmpl w:val="3E8A8B46"/>
    <w:lvl w:ilvl="0" w:tplc="9E8E1F46">
      <w:start w:val="1"/>
      <w:numFmt w:val="decimal"/>
      <w:lvlText w:val="TX%1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16C1DA4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403752F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8AD585E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9E646C4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00D3765"/>
    <w:multiLevelType w:val="hybridMultilevel"/>
    <w:tmpl w:val="8D14AB6E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02C00FD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0870690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3785E69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6112340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69F57C7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76912E5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8032312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8847A03"/>
    <w:multiLevelType w:val="hybridMultilevel"/>
    <w:tmpl w:val="1E32B9AA"/>
    <w:lvl w:ilvl="0" w:tplc="040C000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59C3578B"/>
    <w:multiLevelType w:val="hybridMultilevel"/>
    <w:tmpl w:val="633C4AF6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4">
    <w:nsid w:val="5CA90D49"/>
    <w:multiLevelType w:val="hybridMultilevel"/>
    <w:tmpl w:val="9044E592"/>
    <w:lvl w:ilvl="0" w:tplc="710C5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E9961FD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0321969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4212063"/>
    <w:multiLevelType w:val="hybridMultilevel"/>
    <w:tmpl w:val="FEB40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53B54F4"/>
    <w:multiLevelType w:val="hybridMultilevel"/>
    <w:tmpl w:val="598CD61C"/>
    <w:lvl w:ilvl="0" w:tplc="66A0A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65E70C3D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722487C"/>
    <w:multiLevelType w:val="hybridMultilevel"/>
    <w:tmpl w:val="06DEBA32"/>
    <w:lvl w:ilvl="0" w:tplc="040C0001">
      <w:start w:val="1"/>
      <w:numFmt w:val="decimal"/>
      <w:lvlText w:val="STDIF%1"/>
      <w:lvlJc w:val="left"/>
      <w:pPr>
        <w:tabs>
          <w:tab w:val="num" w:pos="349"/>
        </w:tabs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9442AD4"/>
    <w:multiLevelType w:val="hybridMultilevel"/>
    <w:tmpl w:val="4D1CA676"/>
    <w:lvl w:ilvl="0" w:tplc="66A0A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AB6164D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B5A3729"/>
    <w:multiLevelType w:val="hybridMultilevel"/>
    <w:tmpl w:val="FEB40854"/>
    <w:lvl w:ilvl="0" w:tplc="710C562E">
      <w:start w:val="1"/>
      <w:numFmt w:val="decimal"/>
      <w:lvlText w:val="%1."/>
      <w:lvlJc w:val="left"/>
      <w:pPr>
        <w:ind w:left="360" w:hanging="360"/>
      </w:pPr>
    </w:lvl>
    <w:lvl w:ilvl="1" w:tplc="08090003" w:tentative="1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6F613C82"/>
    <w:multiLevelType w:val="hybridMultilevel"/>
    <w:tmpl w:val="DDEAE5D8"/>
    <w:lvl w:ilvl="0" w:tplc="D272DDE6">
      <w:numFmt w:val="bullet"/>
      <w:pStyle w:val="Bullet1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55">
    <w:nsid w:val="700E261B"/>
    <w:multiLevelType w:val="hybridMultilevel"/>
    <w:tmpl w:val="CCA2EE4C"/>
    <w:lvl w:ilvl="0" w:tplc="D2A47B40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5A86288" w:tentative="1">
      <w:start w:val="1"/>
      <w:numFmt w:val="lowerLetter"/>
      <w:lvlText w:val="%2."/>
      <w:lvlJc w:val="left"/>
      <w:pPr>
        <w:ind w:left="2496" w:hanging="360"/>
      </w:pPr>
    </w:lvl>
    <w:lvl w:ilvl="2" w:tplc="04090005" w:tentative="1">
      <w:start w:val="1"/>
      <w:numFmt w:val="lowerRoman"/>
      <w:lvlText w:val="%3."/>
      <w:lvlJc w:val="right"/>
      <w:pPr>
        <w:ind w:left="3216" w:hanging="180"/>
      </w:pPr>
    </w:lvl>
    <w:lvl w:ilvl="3" w:tplc="04090001" w:tentative="1">
      <w:start w:val="1"/>
      <w:numFmt w:val="decimal"/>
      <w:lvlText w:val="%4."/>
      <w:lvlJc w:val="left"/>
      <w:pPr>
        <w:ind w:left="3936" w:hanging="360"/>
      </w:pPr>
    </w:lvl>
    <w:lvl w:ilvl="4" w:tplc="04090003" w:tentative="1">
      <w:start w:val="1"/>
      <w:numFmt w:val="lowerLetter"/>
      <w:lvlText w:val="%5."/>
      <w:lvlJc w:val="left"/>
      <w:pPr>
        <w:ind w:left="4656" w:hanging="360"/>
      </w:pPr>
    </w:lvl>
    <w:lvl w:ilvl="5" w:tplc="04090005" w:tentative="1">
      <w:start w:val="1"/>
      <w:numFmt w:val="lowerRoman"/>
      <w:lvlText w:val="%6."/>
      <w:lvlJc w:val="right"/>
      <w:pPr>
        <w:ind w:left="5376" w:hanging="180"/>
      </w:pPr>
    </w:lvl>
    <w:lvl w:ilvl="6" w:tplc="04090001" w:tentative="1">
      <w:start w:val="1"/>
      <w:numFmt w:val="decimal"/>
      <w:lvlText w:val="%7."/>
      <w:lvlJc w:val="left"/>
      <w:pPr>
        <w:ind w:left="6096" w:hanging="360"/>
      </w:pPr>
    </w:lvl>
    <w:lvl w:ilvl="7" w:tplc="04090003" w:tentative="1">
      <w:start w:val="1"/>
      <w:numFmt w:val="lowerLetter"/>
      <w:lvlText w:val="%8."/>
      <w:lvlJc w:val="left"/>
      <w:pPr>
        <w:ind w:left="6816" w:hanging="360"/>
      </w:pPr>
    </w:lvl>
    <w:lvl w:ilvl="8" w:tplc="04090005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6">
    <w:nsid w:val="775E1443"/>
    <w:multiLevelType w:val="hybridMultilevel"/>
    <w:tmpl w:val="0B96CD2A"/>
    <w:lvl w:ilvl="0" w:tplc="90602F10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>
    <w:nsid w:val="783C56CF"/>
    <w:multiLevelType w:val="hybridMultilevel"/>
    <w:tmpl w:val="0368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ADF1C2B"/>
    <w:multiLevelType w:val="hybridMultilevel"/>
    <w:tmpl w:val="FC6ECB82"/>
    <w:lvl w:ilvl="0" w:tplc="D2A47B40">
      <w:start w:val="1"/>
      <w:numFmt w:val="decimal"/>
      <w:lvlText w:val="CFGIF%1"/>
      <w:lvlJc w:val="left"/>
      <w:pPr>
        <w:ind w:left="1080" w:hanging="360"/>
      </w:pPr>
      <w:rPr>
        <w:rFonts w:hint="default"/>
      </w:rPr>
    </w:lvl>
    <w:lvl w:ilvl="1" w:tplc="05A86288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FA668AE"/>
    <w:multiLevelType w:val="singleLevel"/>
    <w:tmpl w:val="D234B4B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0">
    <w:nsid w:val="7FAE1A9E"/>
    <w:multiLevelType w:val="hybridMultilevel"/>
    <w:tmpl w:val="8CD2FC34"/>
    <w:lvl w:ilvl="0" w:tplc="9E48C97A">
      <w:numFmt w:val="bullet"/>
      <w:lvlText w:val="-"/>
      <w:lvlJc w:val="left"/>
      <w:pPr>
        <w:ind w:left="1424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10"/>
  </w:num>
  <w:num w:numId="3">
    <w:abstractNumId w:val="44"/>
  </w:num>
  <w:num w:numId="4">
    <w:abstractNumId w:val="60"/>
  </w:num>
  <w:num w:numId="5">
    <w:abstractNumId w:val="42"/>
  </w:num>
  <w:num w:numId="6">
    <w:abstractNumId w:val="20"/>
  </w:num>
  <w:num w:numId="7">
    <w:abstractNumId w:val="4"/>
  </w:num>
  <w:num w:numId="8">
    <w:abstractNumId w:val="50"/>
  </w:num>
  <w:num w:numId="9">
    <w:abstractNumId w:val="58"/>
  </w:num>
  <w:num w:numId="10">
    <w:abstractNumId w:val="16"/>
  </w:num>
  <w:num w:numId="11">
    <w:abstractNumId w:val="2"/>
  </w:num>
  <w:num w:numId="12">
    <w:abstractNumId w:val="3"/>
  </w:num>
  <w:num w:numId="13">
    <w:abstractNumId w:val="1"/>
  </w:num>
  <w:num w:numId="14">
    <w:abstractNumId w:val="59"/>
  </w:num>
  <w:num w:numId="15">
    <w:abstractNumId w:val="9"/>
  </w:num>
  <w:num w:numId="16">
    <w:abstractNumId w:val="26"/>
  </w:num>
  <w:num w:numId="17">
    <w:abstractNumId w:val="25"/>
  </w:num>
  <w:num w:numId="18">
    <w:abstractNumId w:val="38"/>
  </w:num>
  <w:num w:numId="19">
    <w:abstractNumId w:val="48"/>
  </w:num>
  <w:num w:numId="20">
    <w:abstractNumId w:val="27"/>
  </w:num>
  <w:num w:numId="21">
    <w:abstractNumId w:val="55"/>
  </w:num>
  <w:num w:numId="22">
    <w:abstractNumId w:val="56"/>
  </w:num>
  <w:num w:numId="23">
    <w:abstractNumId w:val="51"/>
  </w:num>
  <w:num w:numId="24">
    <w:abstractNumId w:val="53"/>
  </w:num>
  <w:num w:numId="25">
    <w:abstractNumId w:val="41"/>
  </w:num>
  <w:num w:numId="26">
    <w:abstractNumId w:val="23"/>
  </w:num>
  <w:num w:numId="27">
    <w:abstractNumId w:val="43"/>
  </w:num>
  <w:num w:numId="28">
    <w:abstractNumId w:val="37"/>
  </w:num>
  <w:num w:numId="29">
    <w:abstractNumId w:val="18"/>
  </w:num>
  <w:num w:numId="30">
    <w:abstractNumId w:val="36"/>
  </w:num>
  <w:num w:numId="31">
    <w:abstractNumId w:val="47"/>
  </w:num>
  <w:num w:numId="32">
    <w:abstractNumId w:val="22"/>
  </w:num>
  <w:num w:numId="33">
    <w:abstractNumId w:val="8"/>
  </w:num>
  <w:num w:numId="34">
    <w:abstractNumId w:val="52"/>
  </w:num>
  <w:num w:numId="35">
    <w:abstractNumId w:val="24"/>
  </w:num>
  <w:num w:numId="36">
    <w:abstractNumId w:val="39"/>
  </w:num>
  <w:num w:numId="37">
    <w:abstractNumId w:val="31"/>
  </w:num>
  <w:num w:numId="38">
    <w:abstractNumId w:val="46"/>
  </w:num>
  <w:num w:numId="39">
    <w:abstractNumId w:val="30"/>
  </w:num>
  <w:num w:numId="40">
    <w:abstractNumId w:val="33"/>
  </w:num>
  <w:num w:numId="41">
    <w:abstractNumId w:val="40"/>
  </w:num>
  <w:num w:numId="42">
    <w:abstractNumId w:val="35"/>
  </w:num>
  <w:num w:numId="43">
    <w:abstractNumId w:val="14"/>
  </w:num>
  <w:num w:numId="44">
    <w:abstractNumId w:val="19"/>
  </w:num>
  <w:num w:numId="45">
    <w:abstractNumId w:val="34"/>
  </w:num>
  <w:num w:numId="46">
    <w:abstractNumId w:val="45"/>
  </w:num>
  <w:num w:numId="47">
    <w:abstractNumId w:val="21"/>
  </w:num>
  <w:num w:numId="48">
    <w:abstractNumId w:val="17"/>
  </w:num>
  <w:num w:numId="49">
    <w:abstractNumId w:val="32"/>
  </w:num>
  <w:num w:numId="50">
    <w:abstractNumId w:val="15"/>
  </w:num>
  <w:num w:numId="51">
    <w:abstractNumId w:val="0"/>
  </w:num>
  <w:num w:numId="52">
    <w:abstractNumId w:val="4"/>
  </w:num>
  <w:num w:numId="53">
    <w:abstractNumId w:val="4"/>
  </w:num>
  <w:num w:numId="54">
    <w:abstractNumId w:val="7"/>
  </w:num>
  <w:num w:numId="55">
    <w:abstractNumId w:val="6"/>
  </w:num>
  <w:num w:numId="56">
    <w:abstractNumId w:val="12"/>
  </w:num>
  <w:num w:numId="57">
    <w:abstractNumId w:val="28"/>
  </w:num>
  <w:num w:numId="58">
    <w:abstractNumId w:val="57"/>
  </w:num>
  <w:num w:numId="59">
    <w:abstractNumId w:val="49"/>
  </w:num>
  <w:num w:numId="60">
    <w:abstractNumId w:val="4"/>
  </w:num>
  <w:num w:numId="61">
    <w:abstractNumId w:val="54"/>
  </w:num>
  <w:num w:numId="62">
    <w:abstractNumId w:val="4"/>
  </w:num>
  <w:num w:numId="63">
    <w:abstractNumId w:val="29"/>
  </w:num>
  <w:num w:numId="64">
    <w:abstractNumId w:val="11"/>
  </w:num>
  <w:num w:numId="65">
    <w:abstractNumId w:val="13"/>
  </w:num>
  <w:num w:numId="66">
    <w:abstractNumId w:val="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intFractionalCharacterWidth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CA" w:vendorID="64" w:dllVersion="131078" w:nlCheck="1" w:checkStyle="1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3193" fill="f" fillcolor="white">
      <v:fill color="white" on="f"/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55"/>
    <w:rsid w:val="00001296"/>
    <w:rsid w:val="00001546"/>
    <w:rsid w:val="000016B1"/>
    <w:rsid w:val="00003AC9"/>
    <w:rsid w:val="00003EA4"/>
    <w:rsid w:val="00004755"/>
    <w:rsid w:val="00006939"/>
    <w:rsid w:val="00006A05"/>
    <w:rsid w:val="000102AE"/>
    <w:rsid w:val="00010991"/>
    <w:rsid w:val="00010F02"/>
    <w:rsid w:val="000113C2"/>
    <w:rsid w:val="000121F7"/>
    <w:rsid w:val="00012934"/>
    <w:rsid w:val="00012C10"/>
    <w:rsid w:val="00014C0B"/>
    <w:rsid w:val="00015205"/>
    <w:rsid w:val="000155B5"/>
    <w:rsid w:val="000157AE"/>
    <w:rsid w:val="00015993"/>
    <w:rsid w:val="00015CD7"/>
    <w:rsid w:val="0001614A"/>
    <w:rsid w:val="00016188"/>
    <w:rsid w:val="00016592"/>
    <w:rsid w:val="00017E62"/>
    <w:rsid w:val="000200D5"/>
    <w:rsid w:val="00022460"/>
    <w:rsid w:val="00022641"/>
    <w:rsid w:val="00022936"/>
    <w:rsid w:val="00023258"/>
    <w:rsid w:val="00023979"/>
    <w:rsid w:val="00023C6C"/>
    <w:rsid w:val="00023D8C"/>
    <w:rsid w:val="000252CB"/>
    <w:rsid w:val="00026268"/>
    <w:rsid w:val="00027054"/>
    <w:rsid w:val="000278DD"/>
    <w:rsid w:val="00027D1E"/>
    <w:rsid w:val="00031CDD"/>
    <w:rsid w:val="0003281C"/>
    <w:rsid w:val="0003348D"/>
    <w:rsid w:val="000336A8"/>
    <w:rsid w:val="00033F3C"/>
    <w:rsid w:val="0003400F"/>
    <w:rsid w:val="0003427C"/>
    <w:rsid w:val="00035AAF"/>
    <w:rsid w:val="0003642B"/>
    <w:rsid w:val="000366D6"/>
    <w:rsid w:val="000369A6"/>
    <w:rsid w:val="00037012"/>
    <w:rsid w:val="0003703D"/>
    <w:rsid w:val="00037F83"/>
    <w:rsid w:val="00040053"/>
    <w:rsid w:val="00040082"/>
    <w:rsid w:val="00040189"/>
    <w:rsid w:val="00040255"/>
    <w:rsid w:val="000407D2"/>
    <w:rsid w:val="00040F34"/>
    <w:rsid w:val="0004104D"/>
    <w:rsid w:val="0004123E"/>
    <w:rsid w:val="000418FA"/>
    <w:rsid w:val="00042260"/>
    <w:rsid w:val="000424AD"/>
    <w:rsid w:val="00042733"/>
    <w:rsid w:val="0004355A"/>
    <w:rsid w:val="00045181"/>
    <w:rsid w:val="00045DCA"/>
    <w:rsid w:val="00045FAB"/>
    <w:rsid w:val="0004606A"/>
    <w:rsid w:val="00046553"/>
    <w:rsid w:val="00046E79"/>
    <w:rsid w:val="000501D6"/>
    <w:rsid w:val="00050BBF"/>
    <w:rsid w:val="00050C32"/>
    <w:rsid w:val="000518E1"/>
    <w:rsid w:val="00051B41"/>
    <w:rsid w:val="00051EED"/>
    <w:rsid w:val="00052C67"/>
    <w:rsid w:val="00053343"/>
    <w:rsid w:val="000535A2"/>
    <w:rsid w:val="00053AB7"/>
    <w:rsid w:val="000543F6"/>
    <w:rsid w:val="00054989"/>
    <w:rsid w:val="00054CF0"/>
    <w:rsid w:val="0005520F"/>
    <w:rsid w:val="000556BE"/>
    <w:rsid w:val="0005583D"/>
    <w:rsid w:val="00055E27"/>
    <w:rsid w:val="00056C05"/>
    <w:rsid w:val="00057256"/>
    <w:rsid w:val="0005781E"/>
    <w:rsid w:val="0005790B"/>
    <w:rsid w:val="000602B5"/>
    <w:rsid w:val="000608F1"/>
    <w:rsid w:val="00060F9B"/>
    <w:rsid w:val="00061031"/>
    <w:rsid w:val="0006128C"/>
    <w:rsid w:val="00061F00"/>
    <w:rsid w:val="00063D53"/>
    <w:rsid w:val="00064AA9"/>
    <w:rsid w:val="00064BB2"/>
    <w:rsid w:val="00065100"/>
    <w:rsid w:val="0006598E"/>
    <w:rsid w:val="00066534"/>
    <w:rsid w:val="00066A29"/>
    <w:rsid w:val="000670FF"/>
    <w:rsid w:val="00067779"/>
    <w:rsid w:val="0006781E"/>
    <w:rsid w:val="00067BA2"/>
    <w:rsid w:val="000701F1"/>
    <w:rsid w:val="0007080D"/>
    <w:rsid w:val="0007095A"/>
    <w:rsid w:val="0007116C"/>
    <w:rsid w:val="00071755"/>
    <w:rsid w:val="00072D14"/>
    <w:rsid w:val="000730DF"/>
    <w:rsid w:val="0007408E"/>
    <w:rsid w:val="00074768"/>
    <w:rsid w:val="00075659"/>
    <w:rsid w:val="00075675"/>
    <w:rsid w:val="00075750"/>
    <w:rsid w:val="0007591A"/>
    <w:rsid w:val="00075A58"/>
    <w:rsid w:val="00076826"/>
    <w:rsid w:val="00077770"/>
    <w:rsid w:val="000806B7"/>
    <w:rsid w:val="00080957"/>
    <w:rsid w:val="00080FB5"/>
    <w:rsid w:val="00081687"/>
    <w:rsid w:val="000818C5"/>
    <w:rsid w:val="00082046"/>
    <w:rsid w:val="00082384"/>
    <w:rsid w:val="00082C33"/>
    <w:rsid w:val="00083901"/>
    <w:rsid w:val="00084401"/>
    <w:rsid w:val="000844AE"/>
    <w:rsid w:val="00084686"/>
    <w:rsid w:val="00086A62"/>
    <w:rsid w:val="00086F0C"/>
    <w:rsid w:val="00087E59"/>
    <w:rsid w:val="00087EEE"/>
    <w:rsid w:val="00090692"/>
    <w:rsid w:val="000914EA"/>
    <w:rsid w:val="00091721"/>
    <w:rsid w:val="0009263E"/>
    <w:rsid w:val="000930AA"/>
    <w:rsid w:val="0009332C"/>
    <w:rsid w:val="0009444D"/>
    <w:rsid w:val="000949DC"/>
    <w:rsid w:val="0009529E"/>
    <w:rsid w:val="00095C6D"/>
    <w:rsid w:val="00096D5D"/>
    <w:rsid w:val="00097E4B"/>
    <w:rsid w:val="000A0042"/>
    <w:rsid w:val="000A168B"/>
    <w:rsid w:val="000A1A7B"/>
    <w:rsid w:val="000A1F51"/>
    <w:rsid w:val="000A2E63"/>
    <w:rsid w:val="000A3E52"/>
    <w:rsid w:val="000A4E28"/>
    <w:rsid w:val="000A601D"/>
    <w:rsid w:val="000A66B7"/>
    <w:rsid w:val="000A6732"/>
    <w:rsid w:val="000A7050"/>
    <w:rsid w:val="000A706D"/>
    <w:rsid w:val="000A7469"/>
    <w:rsid w:val="000A77E9"/>
    <w:rsid w:val="000A7C1B"/>
    <w:rsid w:val="000A7FAE"/>
    <w:rsid w:val="000B0527"/>
    <w:rsid w:val="000B145C"/>
    <w:rsid w:val="000B183C"/>
    <w:rsid w:val="000B28E0"/>
    <w:rsid w:val="000B2F01"/>
    <w:rsid w:val="000B351B"/>
    <w:rsid w:val="000B412D"/>
    <w:rsid w:val="000B42C6"/>
    <w:rsid w:val="000B4324"/>
    <w:rsid w:val="000B45A9"/>
    <w:rsid w:val="000B46C4"/>
    <w:rsid w:val="000B4C3F"/>
    <w:rsid w:val="000B52DD"/>
    <w:rsid w:val="000B54C0"/>
    <w:rsid w:val="000B6311"/>
    <w:rsid w:val="000B6336"/>
    <w:rsid w:val="000B68CE"/>
    <w:rsid w:val="000B692A"/>
    <w:rsid w:val="000B712F"/>
    <w:rsid w:val="000B72DA"/>
    <w:rsid w:val="000B7369"/>
    <w:rsid w:val="000B7F01"/>
    <w:rsid w:val="000B7F89"/>
    <w:rsid w:val="000C0AA0"/>
    <w:rsid w:val="000C21F7"/>
    <w:rsid w:val="000C3060"/>
    <w:rsid w:val="000C342F"/>
    <w:rsid w:val="000C3F8E"/>
    <w:rsid w:val="000C4913"/>
    <w:rsid w:val="000C4BA4"/>
    <w:rsid w:val="000C5EF9"/>
    <w:rsid w:val="000C6D3C"/>
    <w:rsid w:val="000C6DD1"/>
    <w:rsid w:val="000C7737"/>
    <w:rsid w:val="000C7B71"/>
    <w:rsid w:val="000D0466"/>
    <w:rsid w:val="000D0C81"/>
    <w:rsid w:val="000D0D02"/>
    <w:rsid w:val="000D1E3A"/>
    <w:rsid w:val="000D2015"/>
    <w:rsid w:val="000D2A5A"/>
    <w:rsid w:val="000D2B20"/>
    <w:rsid w:val="000D2E9D"/>
    <w:rsid w:val="000D3A93"/>
    <w:rsid w:val="000D459E"/>
    <w:rsid w:val="000D4E5E"/>
    <w:rsid w:val="000D5BE4"/>
    <w:rsid w:val="000D634A"/>
    <w:rsid w:val="000D6FD0"/>
    <w:rsid w:val="000D725D"/>
    <w:rsid w:val="000D75F2"/>
    <w:rsid w:val="000D7650"/>
    <w:rsid w:val="000D77D5"/>
    <w:rsid w:val="000E22A6"/>
    <w:rsid w:val="000E3839"/>
    <w:rsid w:val="000E44C7"/>
    <w:rsid w:val="000E4652"/>
    <w:rsid w:val="000E4B70"/>
    <w:rsid w:val="000E4BF4"/>
    <w:rsid w:val="000E4F5B"/>
    <w:rsid w:val="000E5DE3"/>
    <w:rsid w:val="000E5E23"/>
    <w:rsid w:val="000E70E5"/>
    <w:rsid w:val="000F1151"/>
    <w:rsid w:val="000F2940"/>
    <w:rsid w:val="000F34D9"/>
    <w:rsid w:val="000F3FB0"/>
    <w:rsid w:val="000F3FD6"/>
    <w:rsid w:val="000F4B33"/>
    <w:rsid w:val="000F5EB3"/>
    <w:rsid w:val="000F6E3E"/>
    <w:rsid w:val="000F7061"/>
    <w:rsid w:val="000F721A"/>
    <w:rsid w:val="00100275"/>
    <w:rsid w:val="00100583"/>
    <w:rsid w:val="00100B7A"/>
    <w:rsid w:val="00100D6F"/>
    <w:rsid w:val="00101E16"/>
    <w:rsid w:val="00101EF5"/>
    <w:rsid w:val="0010226E"/>
    <w:rsid w:val="0010231F"/>
    <w:rsid w:val="00104A38"/>
    <w:rsid w:val="00104A3F"/>
    <w:rsid w:val="00105CEA"/>
    <w:rsid w:val="00105D98"/>
    <w:rsid w:val="00105F7E"/>
    <w:rsid w:val="0010661E"/>
    <w:rsid w:val="001073F5"/>
    <w:rsid w:val="00110399"/>
    <w:rsid w:val="00110E16"/>
    <w:rsid w:val="00110EDA"/>
    <w:rsid w:val="00111F5A"/>
    <w:rsid w:val="00112D23"/>
    <w:rsid w:val="00112D8A"/>
    <w:rsid w:val="0011341A"/>
    <w:rsid w:val="00113CAE"/>
    <w:rsid w:val="00113E8B"/>
    <w:rsid w:val="00114116"/>
    <w:rsid w:val="00114124"/>
    <w:rsid w:val="00115F20"/>
    <w:rsid w:val="00116076"/>
    <w:rsid w:val="00116F65"/>
    <w:rsid w:val="00117C1C"/>
    <w:rsid w:val="001205BE"/>
    <w:rsid w:val="00120617"/>
    <w:rsid w:val="00120B3F"/>
    <w:rsid w:val="0012117C"/>
    <w:rsid w:val="001226FA"/>
    <w:rsid w:val="00123004"/>
    <w:rsid w:val="001238F5"/>
    <w:rsid w:val="0012641D"/>
    <w:rsid w:val="00126455"/>
    <w:rsid w:val="001275D4"/>
    <w:rsid w:val="00127895"/>
    <w:rsid w:val="001279A0"/>
    <w:rsid w:val="00127C35"/>
    <w:rsid w:val="001302D6"/>
    <w:rsid w:val="001309A3"/>
    <w:rsid w:val="00130B1D"/>
    <w:rsid w:val="00130CAA"/>
    <w:rsid w:val="00130FDA"/>
    <w:rsid w:val="00132A51"/>
    <w:rsid w:val="00133CFA"/>
    <w:rsid w:val="00134084"/>
    <w:rsid w:val="00135029"/>
    <w:rsid w:val="001358BA"/>
    <w:rsid w:val="0013606F"/>
    <w:rsid w:val="00136878"/>
    <w:rsid w:val="00136E0F"/>
    <w:rsid w:val="001370F2"/>
    <w:rsid w:val="00137503"/>
    <w:rsid w:val="00137510"/>
    <w:rsid w:val="001379C0"/>
    <w:rsid w:val="00137C1D"/>
    <w:rsid w:val="001401D3"/>
    <w:rsid w:val="001403DA"/>
    <w:rsid w:val="00140900"/>
    <w:rsid w:val="00140B19"/>
    <w:rsid w:val="00140B20"/>
    <w:rsid w:val="00140FFC"/>
    <w:rsid w:val="0014129A"/>
    <w:rsid w:val="001413EB"/>
    <w:rsid w:val="001417A4"/>
    <w:rsid w:val="001417F8"/>
    <w:rsid w:val="001422ED"/>
    <w:rsid w:val="00142463"/>
    <w:rsid w:val="00143EE2"/>
    <w:rsid w:val="0014428D"/>
    <w:rsid w:val="00144645"/>
    <w:rsid w:val="00144A36"/>
    <w:rsid w:val="00146366"/>
    <w:rsid w:val="001465B0"/>
    <w:rsid w:val="001467BF"/>
    <w:rsid w:val="001472F1"/>
    <w:rsid w:val="0014758E"/>
    <w:rsid w:val="00150010"/>
    <w:rsid w:val="00150178"/>
    <w:rsid w:val="001503C0"/>
    <w:rsid w:val="001506BC"/>
    <w:rsid w:val="00150A17"/>
    <w:rsid w:val="001515B9"/>
    <w:rsid w:val="001519A6"/>
    <w:rsid w:val="00152194"/>
    <w:rsid w:val="00152DD1"/>
    <w:rsid w:val="001544C3"/>
    <w:rsid w:val="00154BEC"/>
    <w:rsid w:val="0015504F"/>
    <w:rsid w:val="001573D5"/>
    <w:rsid w:val="00157CD1"/>
    <w:rsid w:val="0016089A"/>
    <w:rsid w:val="00160B27"/>
    <w:rsid w:val="00160DE6"/>
    <w:rsid w:val="001613E1"/>
    <w:rsid w:val="001617AB"/>
    <w:rsid w:val="00161D03"/>
    <w:rsid w:val="001622ED"/>
    <w:rsid w:val="00162C36"/>
    <w:rsid w:val="00162D8D"/>
    <w:rsid w:val="00163268"/>
    <w:rsid w:val="001634F3"/>
    <w:rsid w:val="00163816"/>
    <w:rsid w:val="00163A29"/>
    <w:rsid w:val="00163FEF"/>
    <w:rsid w:val="00164171"/>
    <w:rsid w:val="0016425E"/>
    <w:rsid w:val="001642A2"/>
    <w:rsid w:val="001653AB"/>
    <w:rsid w:val="00165454"/>
    <w:rsid w:val="001656DC"/>
    <w:rsid w:val="001657CD"/>
    <w:rsid w:val="00165C72"/>
    <w:rsid w:val="00165D4D"/>
    <w:rsid w:val="001662B0"/>
    <w:rsid w:val="00166D63"/>
    <w:rsid w:val="00166EBC"/>
    <w:rsid w:val="00166F39"/>
    <w:rsid w:val="00170EDD"/>
    <w:rsid w:val="00171BF7"/>
    <w:rsid w:val="00171CEF"/>
    <w:rsid w:val="0017229C"/>
    <w:rsid w:val="001723DD"/>
    <w:rsid w:val="001725A3"/>
    <w:rsid w:val="00172778"/>
    <w:rsid w:val="00172897"/>
    <w:rsid w:val="00172C4B"/>
    <w:rsid w:val="00172DEC"/>
    <w:rsid w:val="001738CB"/>
    <w:rsid w:val="00173D99"/>
    <w:rsid w:val="001748A3"/>
    <w:rsid w:val="00174989"/>
    <w:rsid w:val="00174DE0"/>
    <w:rsid w:val="00177E43"/>
    <w:rsid w:val="00180127"/>
    <w:rsid w:val="0018159B"/>
    <w:rsid w:val="00181AE4"/>
    <w:rsid w:val="001821AF"/>
    <w:rsid w:val="001822D0"/>
    <w:rsid w:val="00182512"/>
    <w:rsid w:val="00182B74"/>
    <w:rsid w:val="00182BE0"/>
    <w:rsid w:val="00184126"/>
    <w:rsid w:val="00184ACE"/>
    <w:rsid w:val="00185535"/>
    <w:rsid w:val="00185BE7"/>
    <w:rsid w:val="00185E55"/>
    <w:rsid w:val="00186A3D"/>
    <w:rsid w:val="00186DDE"/>
    <w:rsid w:val="0018760C"/>
    <w:rsid w:val="00187B4C"/>
    <w:rsid w:val="001909C8"/>
    <w:rsid w:val="00190C60"/>
    <w:rsid w:val="00190DDA"/>
    <w:rsid w:val="001926A1"/>
    <w:rsid w:val="00192847"/>
    <w:rsid w:val="00193058"/>
    <w:rsid w:val="00193225"/>
    <w:rsid w:val="00193622"/>
    <w:rsid w:val="001936DD"/>
    <w:rsid w:val="00194CDC"/>
    <w:rsid w:val="00194FF6"/>
    <w:rsid w:val="001953B8"/>
    <w:rsid w:val="0019717B"/>
    <w:rsid w:val="00197252"/>
    <w:rsid w:val="00197A60"/>
    <w:rsid w:val="00197F23"/>
    <w:rsid w:val="00197F95"/>
    <w:rsid w:val="00197FB4"/>
    <w:rsid w:val="001A0414"/>
    <w:rsid w:val="001A05CA"/>
    <w:rsid w:val="001A0D37"/>
    <w:rsid w:val="001A1243"/>
    <w:rsid w:val="001A16AA"/>
    <w:rsid w:val="001A1A16"/>
    <w:rsid w:val="001A1AE0"/>
    <w:rsid w:val="001A1C77"/>
    <w:rsid w:val="001A2414"/>
    <w:rsid w:val="001A44EC"/>
    <w:rsid w:val="001A4E3A"/>
    <w:rsid w:val="001A7763"/>
    <w:rsid w:val="001A77C1"/>
    <w:rsid w:val="001A7B95"/>
    <w:rsid w:val="001B060F"/>
    <w:rsid w:val="001B1F85"/>
    <w:rsid w:val="001B2638"/>
    <w:rsid w:val="001B28AD"/>
    <w:rsid w:val="001B2A73"/>
    <w:rsid w:val="001B51EF"/>
    <w:rsid w:val="001B68BA"/>
    <w:rsid w:val="001B699C"/>
    <w:rsid w:val="001B6CEB"/>
    <w:rsid w:val="001C0F83"/>
    <w:rsid w:val="001C16D7"/>
    <w:rsid w:val="001C2CD9"/>
    <w:rsid w:val="001C3718"/>
    <w:rsid w:val="001C3A30"/>
    <w:rsid w:val="001C3B32"/>
    <w:rsid w:val="001C4865"/>
    <w:rsid w:val="001C48C0"/>
    <w:rsid w:val="001C533B"/>
    <w:rsid w:val="001C54DB"/>
    <w:rsid w:val="001C5C56"/>
    <w:rsid w:val="001C6845"/>
    <w:rsid w:val="001C6A9B"/>
    <w:rsid w:val="001C737C"/>
    <w:rsid w:val="001D118B"/>
    <w:rsid w:val="001D170E"/>
    <w:rsid w:val="001D4A42"/>
    <w:rsid w:val="001D4B4F"/>
    <w:rsid w:val="001D51ED"/>
    <w:rsid w:val="001D672F"/>
    <w:rsid w:val="001D68A8"/>
    <w:rsid w:val="001E02F8"/>
    <w:rsid w:val="001E07D0"/>
    <w:rsid w:val="001E14A5"/>
    <w:rsid w:val="001E185B"/>
    <w:rsid w:val="001E2A00"/>
    <w:rsid w:val="001E31EE"/>
    <w:rsid w:val="001E37B1"/>
    <w:rsid w:val="001E386E"/>
    <w:rsid w:val="001E4F30"/>
    <w:rsid w:val="001E549B"/>
    <w:rsid w:val="001E56DF"/>
    <w:rsid w:val="001E5C25"/>
    <w:rsid w:val="001E657D"/>
    <w:rsid w:val="001E6911"/>
    <w:rsid w:val="001E6C8E"/>
    <w:rsid w:val="001E7716"/>
    <w:rsid w:val="001E7E44"/>
    <w:rsid w:val="001F100E"/>
    <w:rsid w:val="001F1599"/>
    <w:rsid w:val="001F163C"/>
    <w:rsid w:val="001F1A50"/>
    <w:rsid w:val="001F1D27"/>
    <w:rsid w:val="001F251A"/>
    <w:rsid w:val="001F36A4"/>
    <w:rsid w:val="001F39F0"/>
    <w:rsid w:val="001F3DB2"/>
    <w:rsid w:val="001F42A6"/>
    <w:rsid w:val="001F456A"/>
    <w:rsid w:val="001F4882"/>
    <w:rsid w:val="001F4B5B"/>
    <w:rsid w:val="001F4F9A"/>
    <w:rsid w:val="001F504E"/>
    <w:rsid w:val="001F50BF"/>
    <w:rsid w:val="001F5838"/>
    <w:rsid w:val="001F5AC0"/>
    <w:rsid w:val="001F5B17"/>
    <w:rsid w:val="001F68D9"/>
    <w:rsid w:val="001F7106"/>
    <w:rsid w:val="001F7EBB"/>
    <w:rsid w:val="002010AF"/>
    <w:rsid w:val="00201886"/>
    <w:rsid w:val="00201A6C"/>
    <w:rsid w:val="00201BD2"/>
    <w:rsid w:val="002021B5"/>
    <w:rsid w:val="00202404"/>
    <w:rsid w:val="00202603"/>
    <w:rsid w:val="00202996"/>
    <w:rsid w:val="00202A7F"/>
    <w:rsid w:val="00202E8E"/>
    <w:rsid w:val="00202EEF"/>
    <w:rsid w:val="00203FA2"/>
    <w:rsid w:val="00205A67"/>
    <w:rsid w:val="00206E73"/>
    <w:rsid w:val="00206EF2"/>
    <w:rsid w:val="002070B0"/>
    <w:rsid w:val="00210536"/>
    <w:rsid w:val="0021243E"/>
    <w:rsid w:val="00212460"/>
    <w:rsid w:val="0021327A"/>
    <w:rsid w:val="00214B0D"/>
    <w:rsid w:val="00214D5B"/>
    <w:rsid w:val="00214E75"/>
    <w:rsid w:val="002152EA"/>
    <w:rsid w:val="00215458"/>
    <w:rsid w:val="0021581A"/>
    <w:rsid w:val="002163C9"/>
    <w:rsid w:val="002167C5"/>
    <w:rsid w:val="00216872"/>
    <w:rsid w:val="00216905"/>
    <w:rsid w:val="00220875"/>
    <w:rsid w:val="00221C3A"/>
    <w:rsid w:val="002224D4"/>
    <w:rsid w:val="0022302B"/>
    <w:rsid w:val="0022305C"/>
    <w:rsid w:val="002257CC"/>
    <w:rsid w:val="00226A28"/>
    <w:rsid w:val="00227367"/>
    <w:rsid w:val="00227DD2"/>
    <w:rsid w:val="00230121"/>
    <w:rsid w:val="0023070D"/>
    <w:rsid w:val="00231058"/>
    <w:rsid w:val="0023108D"/>
    <w:rsid w:val="0023147C"/>
    <w:rsid w:val="00231D9D"/>
    <w:rsid w:val="002326CA"/>
    <w:rsid w:val="00233038"/>
    <w:rsid w:val="002332EC"/>
    <w:rsid w:val="00234BBA"/>
    <w:rsid w:val="00235907"/>
    <w:rsid w:val="00236C4D"/>
    <w:rsid w:val="0023701F"/>
    <w:rsid w:val="00240302"/>
    <w:rsid w:val="00240409"/>
    <w:rsid w:val="00240F68"/>
    <w:rsid w:val="00241B25"/>
    <w:rsid w:val="0024271D"/>
    <w:rsid w:val="00242AF5"/>
    <w:rsid w:val="0024333F"/>
    <w:rsid w:val="00243579"/>
    <w:rsid w:val="00243A21"/>
    <w:rsid w:val="00243C01"/>
    <w:rsid w:val="00244328"/>
    <w:rsid w:val="002443E5"/>
    <w:rsid w:val="00244F47"/>
    <w:rsid w:val="00245470"/>
    <w:rsid w:val="00245569"/>
    <w:rsid w:val="00245877"/>
    <w:rsid w:val="00246FF1"/>
    <w:rsid w:val="00247D25"/>
    <w:rsid w:val="00250CDA"/>
    <w:rsid w:val="00251103"/>
    <w:rsid w:val="002518B1"/>
    <w:rsid w:val="00251984"/>
    <w:rsid w:val="00251F08"/>
    <w:rsid w:val="00252419"/>
    <w:rsid w:val="002525B7"/>
    <w:rsid w:val="00252C9B"/>
    <w:rsid w:val="002541EA"/>
    <w:rsid w:val="00254454"/>
    <w:rsid w:val="002545E8"/>
    <w:rsid w:val="00254791"/>
    <w:rsid w:val="00255078"/>
    <w:rsid w:val="002551EA"/>
    <w:rsid w:val="00255734"/>
    <w:rsid w:val="002600DB"/>
    <w:rsid w:val="00260201"/>
    <w:rsid w:val="00261382"/>
    <w:rsid w:val="00261FB1"/>
    <w:rsid w:val="002620B0"/>
    <w:rsid w:val="002620EE"/>
    <w:rsid w:val="002634B4"/>
    <w:rsid w:val="0026467D"/>
    <w:rsid w:val="002651D1"/>
    <w:rsid w:val="002656E7"/>
    <w:rsid w:val="00266FA1"/>
    <w:rsid w:val="00267F5E"/>
    <w:rsid w:val="00270DC7"/>
    <w:rsid w:val="00271428"/>
    <w:rsid w:val="00271471"/>
    <w:rsid w:val="00272B0E"/>
    <w:rsid w:val="00272B4F"/>
    <w:rsid w:val="00272E28"/>
    <w:rsid w:val="00272E2A"/>
    <w:rsid w:val="00272E89"/>
    <w:rsid w:val="002731E3"/>
    <w:rsid w:val="00275023"/>
    <w:rsid w:val="00275635"/>
    <w:rsid w:val="00276A77"/>
    <w:rsid w:val="00276AA6"/>
    <w:rsid w:val="00277615"/>
    <w:rsid w:val="00277695"/>
    <w:rsid w:val="0028145D"/>
    <w:rsid w:val="002817A1"/>
    <w:rsid w:val="0028255F"/>
    <w:rsid w:val="00282965"/>
    <w:rsid w:val="00282B59"/>
    <w:rsid w:val="00282FB7"/>
    <w:rsid w:val="002839A5"/>
    <w:rsid w:val="00284027"/>
    <w:rsid w:val="00284069"/>
    <w:rsid w:val="0028412D"/>
    <w:rsid w:val="002858DF"/>
    <w:rsid w:val="0028615C"/>
    <w:rsid w:val="00286538"/>
    <w:rsid w:val="002871F2"/>
    <w:rsid w:val="00290371"/>
    <w:rsid w:val="0029097E"/>
    <w:rsid w:val="00290B3B"/>
    <w:rsid w:val="00291D14"/>
    <w:rsid w:val="002924D1"/>
    <w:rsid w:val="0029252B"/>
    <w:rsid w:val="00293656"/>
    <w:rsid w:val="00293A83"/>
    <w:rsid w:val="00293E3C"/>
    <w:rsid w:val="0029407E"/>
    <w:rsid w:val="00294839"/>
    <w:rsid w:val="00294B1E"/>
    <w:rsid w:val="00294C6F"/>
    <w:rsid w:val="00295161"/>
    <w:rsid w:val="002963F6"/>
    <w:rsid w:val="00296B17"/>
    <w:rsid w:val="002972E3"/>
    <w:rsid w:val="002975A7"/>
    <w:rsid w:val="002A0199"/>
    <w:rsid w:val="002A08F4"/>
    <w:rsid w:val="002A0C0A"/>
    <w:rsid w:val="002A234D"/>
    <w:rsid w:val="002A2B1F"/>
    <w:rsid w:val="002A348C"/>
    <w:rsid w:val="002A4C46"/>
    <w:rsid w:val="002A527B"/>
    <w:rsid w:val="002A5C00"/>
    <w:rsid w:val="002A6783"/>
    <w:rsid w:val="002A7560"/>
    <w:rsid w:val="002A7C28"/>
    <w:rsid w:val="002A7D0D"/>
    <w:rsid w:val="002B10EF"/>
    <w:rsid w:val="002B2026"/>
    <w:rsid w:val="002B29A8"/>
    <w:rsid w:val="002B32D5"/>
    <w:rsid w:val="002B3444"/>
    <w:rsid w:val="002B3BBD"/>
    <w:rsid w:val="002B4E41"/>
    <w:rsid w:val="002B4EEE"/>
    <w:rsid w:val="002B5703"/>
    <w:rsid w:val="002B5D30"/>
    <w:rsid w:val="002B609F"/>
    <w:rsid w:val="002B7131"/>
    <w:rsid w:val="002B7612"/>
    <w:rsid w:val="002B7BFB"/>
    <w:rsid w:val="002C141A"/>
    <w:rsid w:val="002C14BF"/>
    <w:rsid w:val="002C1C75"/>
    <w:rsid w:val="002C238F"/>
    <w:rsid w:val="002C23CB"/>
    <w:rsid w:val="002C29BC"/>
    <w:rsid w:val="002C3922"/>
    <w:rsid w:val="002C3B92"/>
    <w:rsid w:val="002C3BB2"/>
    <w:rsid w:val="002C4217"/>
    <w:rsid w:val="002C4DB5"/>
    <w:rsid w:val="002C526B"/>
    <w:rsid w:val="002C5681"/>
    <w:rsid w:val="002C631F"/>
    <w:rsid w:val="002C642D"/>
    <w:rsid w:val="002C68D3"/>
    <w:rsid w:val="002C7941"/>
    <w:rsid w:val="002C7B3A"/>
    <w:rsid w:val="002D0DD8"/>
    <w:rsid w:val="002D32D1"/>
    <w:rsid w:val="002D3497"/>
    <w:rsid w:val="002D539B"/>
    <w:rsid w:val="002D6012"/>
    <w:rsid w:val="002D67F9"/>
    <w:rsid w:val="002D760D"/>
    <w:rsid w:val="002D78A5"/>
    <w:rsid w:val="002E028D"/>
    <w:rsid w:val="002E0C4D"/>
    <w:rsid w:val="002E1FDD"/>
    <w:rsid w:val="002E233D"/>
    <w:rsid w:val="002E2549"/>
    <w:rsid w:val="002E2893"/>
    <w:rsid w:val="002E31D4"/>
    <w:rsid w:val="002E3DF7"/>
    <w:rsid w:val="002E4B2B"/>
    <w:rsid w:val="002E4CEF"/>
    <w:rsid w:val="002E76F2"/>
    <w:rsid w:val="002F10C0"/>
    <w:rsid w:val="002F2561"/>
    <w:rsid w:val="002F39DF"/>
    <w:rsid w:val="002F4A31"/>
    <w:rsid w:val="002F6CF6"/>
    <w:rsid w:val="002F7403"/>
    <w:rsid w:val="002F7753"/>
    <w:rsid w:val="002F78D7"/>
    <w:rsid w:val="003004D6"/>
    <w:rsid w:val="00301690"/>
    <w:rsid w:val="003017D2"/>
    <w:rsid w:val="003018BD"/>
    <w:rsid w:val="00301997"/>
    <w:rsid w:val="00301B21"/>
    <w:rsid w:val="00302FE7"/>
    <w:rsid w:val="003039F2"/>
    <w:rsid w:val="00304EF2"/>
    <w:rsid w:val="00305926"/>
    <w:rsid w:val="00305CA0"/>
    <w:rsid w:val="00306D41"/>
    <w:rsid w:val="00307253"/>
    <w:rsid w:val="00307316"/>
    <w:rsid w:val="00310C04"/>
    <w:rsid w:val="003112C0"/>
    <w:rsid w:val="00312041"/>
    <w:rsid w:val="00312C60"/>
    <w:rsid w:val="003132A3"/>
    <w:rsid w:val="003142E5"/>
    <w:rsid w:val="00316D39"/>
    <w:rsid w:val="00316DB0"/>
    <w:rsid w:val="00316E43"/>
    <w:rsid w:val="00317BC6"/>
    <w:rsid w:val="003201AA"/>
    <w:rsid w:val="0032067E"/>
    <w:rsid w:val="00321E39"/>
    <w:rsid w:val="0032307F"/>
    <w:rsid w:val="003233C7"/>
    <w:rsid w:val="003234E7"/>
    <w:rsid w:val="00324B61"/>
    <w:rsid w:val="00325DFB"/>
    <w:rsid w:val="00326194"/>
    <w:rsid w:val="0032623F"/>
    <w:rsid w:val="00326D57"/>
    <w:rsid w:val="00327D6D"/>
    <w:rsid w:val="0033048D"/>
    <w:rsid w:val="00330D9D"/>
    <w:rsid w:val="00330E76"/>
    <w:rsid w:val="00332329"/>
    <w:rsid w:val="00332E7A"/>
    <w:rsid w:val="0033369F"/>
    <w:rsid w:val="00333B66"/>
    <w:rsid w:val="00333F73"/>
    <w:rsid w:val="003343E6"/>
    <w:rsid w:val="00335927"/>
    <w:rsid w:val="00336097"/>
    <w:rsid w:val="00337C6A"/>
    <w:rsid w:val="0034013A"/>
    <w:rsid w:val="00340444"/>
    <w:rsid w:val="00340D24"/>
    <w:rsid w:val="00340D96"/>
    <w:rsid w:val="00340E4E"/>
    <w:rsid w:val="003413FE"/>
    <w:rsid w:val="00341410"/>
    <w:rsid w:val="0034196C"/>
    <w:rsid w:val="00342817"/>
    <w:rsid w:val="0034289C"/>
    <w:rsid w:val="00342FFF"/>
    <w:rsid w:val="0034409F"/>
    <w:rsid w:val="00344279"/>
    <w:rsid w:val="00344551"/>
    <w:rsid w:val="00345166"/>
    <w:rsid w:val="003457E5"/>
    <w:rsid w:val="00346613"/>
    <w:rsid w:val="00346831"/>
    <w:rsid w:val="003479CB"/>
    <w:rsid w:val="00347A62"/>
    <w:rsid w:val="00347B28"/>
    <w:rsid w:val="00350DC2"/>
    <w:rsid w:val="00351024"/>
    <w:rsid w:val="00351FE9"/>
    <w:rsid w:val="00352008"/>
    <w:rsid w:val="0035468D"/>
    <w:rsid w:val="0035480F"/>
    <w:rsid w:val="00355179"/>
    <w:rsid w:val="00355677"/>
    <w:rsid w:val="00355A31"/>
    <w:rsid w:val="00356025"/>
    <w:rsid w:val="00356A6D"/>
    <w:rsid w:val="00356DF0"/>
    <w:rsid w:val="003575E6"/>
    <w:rsid w:val="00360BCC"/>
    <w:rsid w:val="00361178"/>
    <w:rsid w:val="0036181C"/>
    <w:rsid w:val="00361AD9"/>
    <w:rsid w:val="00362049"/>
    <w:rsid w:val="0036227B"/>
    <w:rsid w:val="0036257A"/>
    <w:rsid w:val="003627DB"/>
    <w:rsid w:val="0036288D"/>
    <w:rsid w:val="00362CEF"/>
    <w:rsid w:val="00363420"/>
    <w:rsid w:val="003637DF"/>
    <w:rsid w:val="00363B08"/>
    <w:rsid w:val="003641E6"/>
    <w:rsid w:val="00364395"/>
    <w:rsid w:val="003655F1"/>
    <w:rsid w:val="00365C5A"/>
    <w:rsid w:val="00366424"/>
    <w:rsid w:val="00366B06"/>
    <w:rsid w:val="00366E15"/>
    <w:rsid w:val="00366E76"/>
    <w:rsid w:val="00366EC2"/>
    <w:rsid w:val="003672FB"/>
    <w:rsid w:val="00367695"/>
    <w:rsid w:val="0036785D"/>
    <w:rsid w:val="003700B6"/>
    <w:rsid w:val="003708AF"/>
    <w:rsid w:val="00372D1F"/>
    <w:rsid w:val="00373233"/>
    <w:rsid w:val="00373848"/>
    <w:rsid w:val="00374514"/>
    <w:rsid w:val="0037619D"/>
    <w:rsid w:val="0037713D"/>
    <w:rsid w:val="003774CE"/>
    <w:rsid w:val="003807D3"/>
    <w:rsid w:val="00381837"/>
    <w:rsid w:val="00382068"/>
    <w:rsid w:val="003826D0"/>
    <w:rsid w:val="00383C7A"/>
    <w:rsid w:val="00384014"/>
    <w:rsid w:val="00384995"/>
    <w:rsid w:val="00384CB4"/>
    <w:rsid w:val="00384FDE"/>
    <w:rsid w:val="00385A5E"/>
    <w:rsid w:val="0038643D"/>
    <w:rsid w:val="00386797"/>
    <w:rsid w:val="003875DD"/>
    <w:rsid w:val="00390779"/>
    <w:rsid w:val="00390A31"/>
    <w:rsid w:val="00390DE5"/>
    <w:rsid w:val="003912F0"/>
    <w:rsid w:val="003917FC"/>
    <w:rsid w:val="00391F3F"/>
    <w:rsid w:val="0039367D"/>
    <w:rsid w:val="003947CB"/>
    <w:rsid w:val="003954DE"/>
    <w:rsid w:val="00395CA9"/>
    <w:rsid w:val="00395D27"/>
    <w:rsid w:val="00395EBB"/>
    <w:rsid w:val="00396162"/>
    <w:rsid w:val="00396854"/>
    <w:rsid w:val="00396D20"/>
    <w:rsid w:val="00397308"/>
    <w:rsid w:val="00397ACC"/>
    <w:rsid w:val="00397B8B"/>
    <w:rsid w:val="00397EC0"/>
    <w:rsid w:val="003A01BD"/>
    <w:rsid w:val="003A1445"/>
    <w:rsid w:val="003A173E"/>
    <w:rsid w:val="003A1B00"/>
    <w:rsid w:val="003A1D5F"/>
    <w:rsid w:val="003A1FD2"/>
    <w:rsid w:val="003A2860"/>
    <w:rsid w:val="003A2E7B"/>
    <w:rsid w:val="003A33DC"/>
    <w:rsid w:val="003A3796"/>
    <w:rsid w:val="003A434C"/>
    <w:rsid w:val="003A4A36"/>
    <w:rsid w:val="003A4DD8"/>
    <w:rsid w:val="003A4F02"/>
    <w:rsid w:val="003A5768"/>
    <w:rsid w:val="003A5B9F"/>
    <w:rsid w:val="003A6CF1"/>
    <w:rsid w:val="003A766C"/>
    <w:rsid w:val="003A78DB"/>
    <w:rsid w:val="003B001C"/>
    <w:rsid w:val="003B0439"/>
    <w:rsid w:val="003B0ED8"/>
    <w:rsid w:val="003B173B"/>
    <w:rsid w:val="003B1BA2"/>
    <w:rsid w:val="003B1C04"/>
    <w:rsid w:val="003B2272"/>
    <w:rsid w:val="003B3058"/>
    <w:rsid w:val="003B31D5"/>
    <w:rsid w:val="003B4674"/>
    <w:rsid w:val="003B47FC"/>
    <w:rsid w:val="003B482F"/>
    <w:rsid w:val="003B5289"/>
    <w:rsid w:val="003B532D"/>
    <w:rsid w:val="003B561E"/>
    <w:rsid w:val="003B5974"/>
    <w:rsid w:val="003B5EF0"/>
    <w:rsid w:val="003B64FB"/>
    <w:rsid w:val="003B6DD4"/>
    <w:rsid w:val="003B78F1"/>
    <w:rsid w:val="003B7B3E"/>
    <w:rsid w:val="003B7F3A"/>
    <w:rsid w:val="003C015D"/>
    <w:rsid w:val="003C0C5A"/>
    <w:rsid w:val="003C0D89"/>
    <w:rsid w:val="003C12D5"/>
    <w:rsid w:val="003C1779"/>
    <w:rsid w:val="003C1B46"/>
    <w:rsid w:val="003C1EFE"/>
    <w:rsid w:val="003C2BE5"/>
    <w:rsid w:val="003C2CEF"/>
    <w:rsid w:val="003C2F5D"/>
    <w:rsid w:val="003C3B68"/>
    <w:rsid w:val="003C4703"/>
    <w:rsid w:val="003C4CF8"/>
    <w:rsid w:val="003C54F2"/>
    <w:rsid w:val="003C6468"/>
    <w:rsid w:val="003C6FA0"/>
    <w:rsid w:val="003D07DD"/>
    <w:rsid w:val="003D0C87"/>
    <w:rsid w:val="003D123A"/>
    <w:rsid w:val="003D19DC"/>
    <w:rsid w:val="003D2A29"/>
    <w:rsid w:val="003D2A46"/>
    <w:rsid w:val="003D2EA9"/>
    <w:rsid w:val="003D3136"/>
    <w:rsid w:val="003D343C"/>
    <w:rsid w:val="003D3DD9"/>
    <w:rsid w:val="003D43AB"/>
    <w:rsid w:val="003D5165"/>
    <w:rsid w:val="003D562B"/>
    <w:rsid w:val="003D56A7"/>
    <w:rsid w:val="003D604C"/>
    <w:rsid w:val="003D6F7E"/>
    <w:rsid w:val="003D7268"/>
    <w:rsid w:val="003D72B7"/>
    <w:rsid w:val="003E0904"/>
    <w:rsid w:val="003E0FC2"/>
    <w:rsid w:val="003E12D3"/>
    <w:rsid w:val="003E160F"/>
    <w:rsid w:val="003E1DC2"/>
    <w:rsid w:val="003E247A"/>
    <w:rsid w:val="003E2A08"/>
    <w:rsid w:val="003E4EF8"/>
    <w:rsid w:val="003E542D"/>
    <w:rsid w:val="003E5608"/>
    <w:rsid w:val="003E5764"/>
    <w:rsid w:val="003E5CC3"/>
    <w:rsid w:val="003E5EFF"/>
    <w:rsid w:val="003E623C"/>
    <w:rsid w:val="003E65C7"/>
    <w:rsid w:val="003F109A"/>
    <w:rsid w:val="003F13D2"/>
    <w:rsid w:val="003F15E2"/>
    <w:rsid w:val="003F3B12"/>
    <w:rsid w:val="003F667A"/>
    <w:rsid w:val="003F6828"/>
    <w:rsid w:val="003F6868"/>
    <w:rsid w:val="003F7200"/>
    <w:rsid w:val="003F7E87"/>
    <w:rsid w:val="00400C85"/>
    <w:rsid w:val="00401BA3"/>
    <w:rsid w:val="00401E4A"/>
    <w:rsid w:val="0040243B"/>
    <w:rsid w:val="00402445"/>
    <w:rsid w:val="00402E36"/>
    <w:rsid w:val="00403384"/>
    <w:rsid w:val="00403C40"/>
    <w:rsid w:val="004059A7"/>
    <w:rsid w:val="00406618"/>
    <w:rsid w:val="00407D3A"/>
    <w:rsid w:val="00407ED5"/>
    <w:rsid w:val="00410594"/>
    <w:rsid w:val="0041243D"/>
    <w:rsid w:val="0041423A"/>
    <w:rsid w:val="00414255"/>
    <w:rsid w:val="00414FB8"/>
    <w:rsid w:val="0041550F"/>
    <w:rsid w:val="00415BC3"/>
    <w:rsid w:val="00415E24"/>
    <w:rsid w:val="0041673A"/>
    <w:rsid w:val="00416902"/>
    <w:rsid w:val="00417779"/>
    <w:rsid w:val="00417F97"/>
    <w:rsid w:val="00421281"/>
    <w:rsid w:val="00421910"/>
    <w:rsid w:val="00421F7B"/>
    <w:rsid w:val="00422397"/>
    <w:rsid w:val="004224D1"/>
    <w:rsid w:val="00423269"/>
    <w:rsid w:val="0042331D"/>
    <w:rsid w:val="00423A85"/>
    <w:rsid w:val="00424111"/>
    <w:rsid w:val="00424D03"/>
    <w:rsid w:val="00425316"/>
    <w:rsid w:val="00425646"/>
    <w:rsid w:val="00425887"/>
    <w:rsid w:val="00427A0B"/>
    <w:rsid w:val="00427B12"/>
    <w:rsid w:val="00427EDA"/>
    <w:rsid w:val="00430E48"/>
    <w:rsid w:val="00430EC0"/>
    <w:rsid w:val="00430F2A"/>
    <w:rsid w:val="004329F8"/>
    <w:rsid w:val="004332FD"/>
    <w:rsid w:val="004337A3"/>
    <w:rsid w:val="0043398C"/>
    <w:rsid w:val="00433BE6"/>
    <w:rsid w:val="0043497D"/>
    <w:rsid w:val="00434B81"/>
    <w:rsid w:val="0043503C"/>
    <w:rsid w:val="00435FFC"/>
    <w:rsid w:val="00437009"/>
    <w:rsid w:val="004403E7"/>
    <w:rsid w:val="0044072C"/>
    <w:rsid w:val="00440963"/>
    <w:rsid w:val="00440D58"/>
    <w:rsid w:val="00441466"/>
    <w:rsid w:val="004419D9"/>
    <w:rsid w:val="00442B70"/>
    <w:rsid w:val="00442D46"/>
    <w:rsid w:val="00443333"/>
    <w:rsid w:val="00443884"/>
    <w:rsid w:val="004470DF"/>
    <w:rsid w:val="004479BE"/>
    <w:rsid w:val="00447D4A"/>
    <w:rsid w:val="00447D66"/>
    <w:rsid w:val="0045046F"/>
    <w:rsid w:val="00452C52"/>
    <w:rsid w:val="0045346B"/>
    <w:rsid w:val="00454342"/>
    <w:rsid w:val="004562DC"/>
    <w:rsid w:val="00456E1C"/>
    <w:rsid w:val="0045700B"/>
    <w:rsid w:val="0045738C"/>
    <w:rsid w:val="00457DBC"/>
    <w:rsid w:val="00457E50"/>
    <w:rsid w:val="00461347"/>
    <w:rsid w:val="00461C30"/>
    <w:rsid w:val="00462057"/>
    <w:rsid w:val="00462D38"/>
    <w:rsid w:val="00462D3F"/>
    <w:rsid w:val="00462F6A"/>
    <w:rsid w:val="00464F59"/>
    <w:rsid w:val="00465148"/>
    <w:rsid w:val="004653A1"/>
    <w:rsid w:val="00465BB4"/>
    <w:rsid w:val="00466F09"/>
    <w:rsid w:val="00466F12"/>
    <w:rsid w:val="00466FD9"/>
    <w:rsid w:val="00466FFC"/>
    <w:rsid w:val="00467967"/>
    <w:rsid w:val="00467991"/>
    <w:rsid w:val="00467AFB"/>
    <w:rsid w:val="00467EAF"/>
    <w:rsid w:val="00471A84"/>
    <w:rsid w:val="004726B9"/>
    <w:rsid w:val="0047277C"/>
    <w:rsid w:val="00472C85"/>
    <w:rsid w:val="00473A7A"/>
    <w:rsid w:val="00474BEB"/>
    <w:rsid w:val="004755A6"/>
    <w:rsid w:val="004756E5"/>
    <w:rsid w:val="004761CA"/>
    <w:rsid w:val="00476378"/>
    <w:rsid w:val="004767B4"/>
    <w:rsid w:val="00476927"/>
    <w:rsid w:val="004773B6"/>
    <w:rsid w:val="00477BD5"/>
    <w:rsid w:val="00477D57"/>
    <w:rsid w:val="0048025D"/>
    <w:rsid w:val="00480AAC"/>
    <w:rsid w:val="0048120C"/>
    <w:rsid w:val="00481D10"/>
    <w:rsid w:val="00482B41"/>
    <w:rsid w:val="00483C24"/>
    <w:rsid w:val="0048435E"/>
    <w:rsid w:val="00484528"/>
    <w:rsid w:val="0048491F"/>
    <w:rsid w:val="00484D2A"/>
    <w:rsid w:val="00484DF6"/>
    <w:rsid w:val="00485123"/>
    <w:rsid w:val="00485310"/>
    <w:rsid w:val="00485CAD"/>
    <w:rsid w:val="00486280"/>
    <w:rsid w:val="00487D5C"/>
    <w:rsid w:val="004906BC"/>
    <w:rsid w:val="00490B8E"/>
    <w:rsid w:val="00490C02"/>
    <w:rsid w:val="004915D3"/>
    <w:rsid w:val="00491AE7"/>
    <w:rsid w:val="00491C6B"/>
    <w:rsid w:val="00492500"/>
    <w:rsid w:val="00492EE6"/>
    <w:rsid w:val="00493D5C"/>
    <w:rsid w:val="00493F60"/>
    <w:rsid w:val="004940B1"/>
    <w:rsid w:val="004942BE"/>
    <w:rsid w:val="0049553E"/>
    <w:rsid w:val="00495834"/>
    <w:rsid w:val="004958BC"/>
    <w:rsid w:val="00495918"/>
    <w:rsid w:val="004961A7"/>
    <w:rsid w:val="004962EC"/>
    <w:rsid w:val="00496387"/>
    <w:rsid w:val="00496B2C"/>
    <w:rsid w:val="00496C5B"/>
    <w:rsid w:val="00497605"/>
    <w:rsid w:val="004A04BF"/>
    <w:rsid w:val="004A119E"/>
    <w:rsid w:val="004A2268"/>
    <w:rsid w:val="004A3CAE"/>
    <w:rsid w:val="004A3D1F"/>
    <w:rsid w:val="004A3F90"/>
    <w:rsid w:val="004A5719"/>
    <w:rsid w:val="004A6382"/>
    <w:rsid w:val="004A7D42"/>
    <w:rsid w:val="004B08FC"/>
    <w:rsid w:val="004B090B"/>
    <w:rsid w:val="004B0F4F"/>
    <w:rsid w:val="004B18CA"/>
    <w:rsid w:val="004B23DB"/>
    <w:rsid w:val="004B2857"/>
    <w:rsid w:val="004B2EA9"/>
    <w:rsid w:val="004B3001"/>
    <w:rsid w:val="004B344E"/>
    <w:rsid w:val="004B3E55"/>
    <w:rsid w:val="004B4D14"/>
    <w:rsid w:val="004B525B"/>
    <w:rsid w:val="004B54E7"/>
    <w:rsid w:val="004B5A1A"/>
    <w:rsid w:val="004B65A8"/>
    <w:rsid w:val="004B6BB5"/>
    <w:rsid w:val="004B6F31"/>
    <w:rsid w:val="004B71F1"/>
    <w:rsid w:val="004B7AF7"/>
    <w:rsid w:val="004C04B4"/>
    <w:rsid w:val="004C0E29"/>
    <w:rsid w:val="004C1063"/>
    <w:rsid w:val="004C15A3"/>
    <w:rsid w:val="004C1A25"/>
    <w:rsid w:val="004C2581"/>
    <w:rsid w:val="004C2636"/>
    <w:rsid w:val="004C2754"/>
    <w:rsid w:val="004C2868"/>
    <w:rsid w:val="004C2B24"/>
    <w:rsid w:val="004C2C41"/>
    <w:rsid w:val="004C3CA1"/>
    <w:rsid w:val="004C3CD7"/>
    <w:rsid w:val="004C4CFA"/>
    <w:rsid w:val="004C5BC0"/>
    <w:rsid w:val="004C605A"/>
    <w:rsid w:val="004C6E37"/>
    <w:rsid w:val="004C7C43"/>
    <w:rsid w:val="004D0243"/>
    <w:rsid w:val="004D1635"/>
    <w:rsid w:val="004D2A16"/>
    <w:rsid w:val="004D2B3E"/>
    <w:rsid w:val="004D4293"/>
    <w:rsid w:val="004D4534"/>
    <w:rsid w:val="004D4811"/>
    <w:rsid w:val="004D4F61"/>
    <w:rsid w:val="004D5065"/>
    <w:rsid w:val="004D517D"/>
    <w:rsid w:val="004D5337"/>
    <w:rsid w:val="004D54AD"/>
    <w:rsid w:val="004D5ACA"/>
    <w:rsid w:val="004D5C2A"/>
    <w:rsid w:val="004D63C0"/>
    <w:rsid w:val="004D7585"/>
    <w:rsid w:val="004E075C"/>
    <w:rsid w:val="004E1CF1"/>
    <w:rsid w:val="004E1EEF"/>
    <w:rsid w:val="004E21EA"/>
    <w:rsid w:val="004E2878"/>
    <w:rsid w:val="004E2EEA"/>
    <w:rsid w:val="004E37CB"/>
    <w:rsid w:val="004E3C1D"/>
    <w:rsid w:val="004E3CA5"/>
    <w:rsid w:val="004E4277"/>
    <w:rsid w:val="004E481F"/>
    <w:rsid w:val="004E73C1"/>
    <w:rsid w:val="004E7FF0"/>
    <w:rsid w:val="004F009D"/>
    <w:rsid w:val="004F2A6C"/>
    <w:rsid w:val="004F2AB0"/>
    <w:rsid w:val="004F38F3"/>
    <w:rsid w:val="004F3CC3"/>
    <w:rsid w:val="004F57AE"/>
    <w:rsid w:val="004F7CC1"/>
    <w:rsid w:val="005001F6"/>
    <w:rsid w:val="00500897"/>
    <w:rsid w:val="00500E7F"/>
    <w:rsid w:val="005016F7"/>
    <w:rsid w:val="00501A7D"/>
    <w:rsid w:val="00501AC7"/>
    <w:rsid w:val="005023FC"/>
    <w:rsid w:val="0050285D"/>
    <w:rsid w:val="005029F7"/>
    <w:rsid w:val="00502F91"/>
    <w:rsid w:val="005032E6"/>
    <w:rsid w:val="00503575"/>
    <w:rsid w:val="0050372B"/>
    <w:rsid w:val="00503885"/>
    <w:rsid w:val="00503CCC"/>
    <w:rsid w:val="00506671"/>
    <w:rsid w:val="00506EE4"/>
    <w:rsid w:val="0050728A"/>
    <w:rsid w:val="0050743F"/>
    <w:rsid w:val="00507761"/>
    <w:rsid w:val="00507F8A"/>
    <w:rsid w:val="00507F90"/>
    <w:rsid w:val="00510E9C"/>
    <w:rsid w:val="005110D9"/>
    <w:rsid w:val="005115FF"/>
    <w:rsid w:val="0051182D"/>
    <w:rsid w:val="00511ADA"/>
    <w:rsid w:val="005128FF"/>
    <w:rsid w:val="00512C73"/>
    <w:rsid w:val="00513236"/>
    <w:rsid w:val="005147DF"/>
    <w:rsid w:val="005164C6"/>
    <w:rsid w:val="00516505"/>
    <w:rsid w:val="005166CF"/>
    <w:rsid w:val="00516D0D"/>
    <w:rsid w:val="0051711E"/>
    <w:rsid w:val="005208D6"/>
    <w:rsid w:val="00520B9C"/>
    <w:rsid w:val="00520C20"/>
    <w:rsid w:val="00520E82"/>
    <w:rsid w:val="0052362C"/>
    <w:rsid w:val="00523920"/>
    <w:rsid w:val="00524380"/>
    <w:rsid w:val="005244A8"/>
    <w:rsid w:val="005261AC"/>
    <w:rsid w:val="005269D2"/>
    <w:rsid w:val="0052702A"/>
    <w:rsid w:val="0052772F"/>
    <w:rsid w:val="00527DCF"/>
    <w:rsid w:val="00530543"/>
    <w:rsid w:val="00530610"/>
    <w:rsid w:val="005312EF"/>
    <w:rsid w:val="005313D7"/>
    <w:rsid w:val="005325B5"/>
    <w:rsid w:val="0053336F"/>
    <w:rsid w:val="00533596"/>
    <w:rsid w:val="00533BB6"/>
    <w:rsid w:val="00533CBD"/>
    <w:rsid w:val="00534B88"/>
    <w:rsid w:val="00535621"/>
    <w:rsid w:val="005357C1"/>
    <w:rsid w:val="0053656E"/>
    <w:rsid w:val="00537AE8"/>
    <w:rsid w:val="00537C48"/>
    <w:rsid w:val="00537E65"/>
    <w:rsid w:val="00540644"/>
    <w:rsid w:val="005417E0"/>
    <w:rsid w:val="00541DB8"/>
    <w:rsid w:val="00542B9E"/>
    <w:rsid w:val="00543178"/>
    <w:rsid w:val="00544A44"/>
    <w:rsid w:val="00544B65"/>
    <w:rsid w:val="00544BF7"/>
    <w:rsid w:val="0054510A"/>
    <w:rsid w:val="005453C6"/>
    <w:rsid w:val="00546DEB"/>
    <w:rsid w:val="00546E5F"/>
    <w:rsid w:val="005529C9"/>
    <w:rsid w:val="005537E7"/>
    <w:rsid w:val="00554A39"/>
    <w:rsid w:val="00554EE7"/>
    <w:rsid w:val="0055510A"/>
    <w:rsid w:val="005563B4"/>
    <w:rsid w:val="00556742"/>
    <w:rsid w:val="00556D58"/>
    <w:rsid w:val="00556E68"/>
    <w:rsid w:val="005572E7"/>
    <w:rsid w:val="00557729"/>
    <w:rsid w:val="005608BD"/>
    <w:rsid w:val="00561878"/>
    <w:rsid w:val="00562074"/>
    <w:rsid w:val="00562FC9"/>
    <w:rsid w:val="00563294"/>
    <w:rsid w:val="00563A4A"/>
    <w:rsid w:val="005654C2"/>
    <w:rsid w:val="00565BA9"/>
    <w:rsid w:val="00566F9F"/>
    <w:rsid w:val="005670EE"/>
    <w:rsid w:val="0056713F"/>
    <w:rsid w:val="00567E3E"/>
    <w:rsid w:val="00570E10"/>
    <w:rsid w:val="0057135D"/>
    <w:rsid w:val="0057141D"/>
    <w:rsid w:val="00572AB2"/>
    <w:rsid w:val="00576AE2"/>
    <w:rsid w:val="00576E2C"/>
    <w:rsid w:val="00576F14"/>
    <w:rsid w:val="005773A4"/>
    <w:rsid w:val="00580290"/>
    <w:rsid w:val="00580312"/>
    <w:rsid w:val="005803AF"/>
    <w:rsid w:val="005811A4"/>
    <w:rsid w:val="0058167D"/>
    <w:rsid w:val="00582449"/>
    <w:rsid w:val="005828C5"/>
    <w:rsid w:val="00583E19"/>
    <w:rsid w:val="00584B8B"/>
    <w:rsid w:val="00584D2B"/>
    <w:rsid w:val="0058523D"/>
    <w:rsid w:val="0058538B"/>
    <w:rsid w:val="005855D6"/>
    <w:rsid w:val="00585CD7"/>
    <w:rsid w:val="005864BF"/>
    <w:rsid w:val="005872A9"/>
    <w:rsid w:val="005873BB"/>
    <w:rsid w:val="0058789C"/>
    <w:rsid w:val="00587D07"/>
    <w:rsid w:val="00590485"/>
    <w:rsid w:val="00590D16"/>
    <w:rsid w:val="0059112D"/>
    <w:rsid w:val="00591153"/>
    <w:rsid w:val="0059182C"/>
    <w:rsid w:val="00591BA4"/>
    <w:rsid w:val="00592926"/>
    <w:rsid w:val="005941A1"/>
    <w:rsid w:val="00594B9E"/>
    <w:rsid w:val="00594BCF"/>
    <w:rsid w:val="00594C99"/>
    <w:rsid w:val="00596301"/>
    <w:rsid w:val="00596783"/>
    <w:rsid w:val="00596BC2"/>
    <w:rsid w:val="00596F8B"/>
    <w:rsid w:val="005A02D4"/>
    <w:rsid w:val="005A0426"/>
    <w:rsid w:val="005A0F4A"/>
    <w:rsid w:val="005A1415"/>
    <w:rsid w:val="005A1483"/>
    <w:rsid w:val="005A14C3"/>
    <w:rsid w:val="005A19E3"/>
    <w:rsid w:val="005A2240"/>
    <w:rsid w:val="005A2881"/>
    <w:rsid w:val="005A335C"/>
    <w:rsid w:val="005A35D7"/>
    <w:rsid w:val="005A3E9C"/>
    <w:rsid w:val="005A3ED6"/>
    <w:rsid w:val="005A405F"/>
    <w:rsid w:val="005A4F11"/>
    <w:rsid w:val="005A547C"/>
    <w:rsid w:val="005A549D"/>
    <w:rsid w:val="005A54E9"/>
    <w:rsid w:val="005A5C51"/>
    <w:rsid w:val="005A63E3"/>
    <w:rsid w:val="005A684F"/>
    <w:rsid w:val="005A768D"/>
    <w:rsid w:val="005A778D"/>
    <w:rsid w:val="005A7D83"/>
    <w:rsid w:val="005A7F51"/>
    <w:rsid w:val="005B0BC8"/>
    <w:rsid w:val="005B11EA"/>
    <w:rsid w:val="005B2961"/>
    <w:rsid w:val="005B2D7F"/>
    <w:rsid w:val="005B2ED4"/>
    <w:rsid w:val="005B341E"/>
    <w:rsid w:val="005B3F11"/>
    <w:rsid w:val="005B4927"/>
    <w:rsid w:val="005B49B3"/>
    <w:rsid w:val="005B4E12"/>
    <w:rsid w:val="005B57CE"/>
    <w:rsid w:val="005B5DC2"/>
    <w:rsid w:val="005B633E"/>
    <w:rsid w:val="005B6735"/>
    <w:rsid w:val="005B6B94"/>
    <w:rsid w:val="005B71AC"/>
    <w:rsid w:val="005B7889"/>
    <w:rsid w:val="005B7EED"/>
    <w:rsid w:val="005C01CC"/>
    <w:rsid w:val="005C136B"/>
    <w:rsid w:val="005C13FB"/>
    <w:rsid w:val="005C200B"/>
    <w:rsid w:val="005C2BA8"/>
    <w:rsid w:val="005C31A7"/>
    <w:rsid w:val="005C3CE6"/>
    <w:rsid w:val="005C3E18"/>
    <w:rsid w:val="005C4FBD"/>
    <w:rsid w:val="005C5D23"/>
    <w:rsid w:val="005C63F2"/>
    <w:rsid w:val="005C6CF0"/>
    <w:rsid w:val="005C76D0"/>
    <w:rsid w:val="005D0859"/>
    <w:rsid w:val="005D12F7"/>
    <w:rsid w:val="005D22C0"/>
    <w:rsid w:val="005D2CD7"/>
    <w:rsid w:val="005D3B5F"/>
    <w:rsid w:val="005D47D2"/>
    <w:rsid w:val="005D5372"/>
    <w:rsid w:val="005D6014"/>
    <w:rsid w:val="005D605E"/>
    <w:rsid w:val="005D638F"/>
    <w:rsid w:val="005D663E"/>
    <w:rsid w:val="005D68CC"/>
    <w:rsid w:val="005D699D"/>
    <w:rsid w:val="005D6E7B"/>
    <w:rsid w:val="005D7075"/>
    <w:rsid w:val="005D7839"/>
    <w:rsid w:val="005E0763"/>
    <w:rsid w:val="005E0DD4"/>
    <w:rsid w:val="005E0F99"/>
    <w:rsid w:val="005E12C7"/>
    <w:rsid w:val="005E1D06"/>
    <w:rsid w:val="005E1F28"/>
    <w:rsid w:val="005E2D45"/>
    <w:rsid w:val="005E3439"/>
    <w:rsid w:val="005E458D"/>
    <w:rsid w:val="005E4876"/>
    <w:rsid w:val="005E4C59"/>
    <w:rsid w:val="005E514B"/>
    <w:rsid w:val="005E68C1"/>
    <w:rsid w:val="005E6FF9"/>
    <w:rsid w:val="005E73B3"/>
    <w:rsid w:val="005F1D36"/>
    <w:rsid w:val="005F1EF4"/>
    <w:rsid w:val="005F4C8C"/>
    <w:rsid w:val="005F5C44"/>
    <w:rsid w:val="005F5D67"/>
    <w:rsid w:val="005F6A27"/>
    <w:rsid w:val="005F70A9"/>
    <w:rsid w:val="005F7367"/>
    <w:rsid w:val="0060073E"/>
    <w:rsid w:val="0060086F"/>
    <w:rsid w:val="00600D8C"/>
    <w:rsid w:val="00600E98"/>
    <w:rsid w:val="00601BC9"/>
    <w:rsid w:val="00602122"/>
    <w:rsid w:val="0060280C"/>
    <w:rsid w:val="00602F94"/>
    <w:rsid w:val="00603156"/>
    <w:rsid w:val="0060366E"/>
    <w:rsid w:val="00604D72"/>
    <w:rsid w:val="00604EC7"/>
    <w:rsid w:val="00606234"/>
    <w:rsid w:val="006117FA"/>
    <w:rsid w:val="00611967"/>
    <w:rsid w:val="0061207D"/>
    <w:rsid w:val="00612F16"/>
    <w:rsid w:val="00613538"/>
    <w:rsid w:val="006135F0"/>
    <w:rsid w:val="0061386E"/>
    <w:rsid w:val="0061395A"/>
    <w:rsid w:val="00613F36"/>
    <w:rsid w:val="006149D5"/>
    <w:rsid w:val="0061516C"/>
    <w:rsid w:val="00616665"/>
    <w:rsid w:val="00616E7C"/>
    <w:rsid w:val="00617A4C"/>
    <w:rsid w:val="00617CE4"/>
    <w:rsid w:val="00617DA8"/>
    <w:rsid w:val="006202D7"/>
    <w:rsid w:val="006204D1"/>
    <w:rsid w:val="006206DE"/>
    <w:rsid w:val="00620C53"/>
    <w:rsid w:val="00620D42"/>
    <w:rsid w:val="00620F51"/>
    <w:rsid w:val="006211E1"/>
    <w:rsid w:val="00621905"/>
    <w:rsid w:val="00621CA8"/>
    <w:rsid w:val="00621FAC"/>
    <w:rsid w:val="0062319B"/>
    <w:rsid w:val="00623474"/>
    <w:rsid w:val="0062388B"/>
    <w:rsid w:val="00624133"/>
    <w:rsid w:val="00625CEB"/>
    <w:rsid w:val="0062688F"/>
    <w:rsid w:val="006270E7"/>
    <w:rsid w:val="00627334"/>
    <w:rsid w:val="00627A07"/>
    <w:rsid w:val="00630253"/>
    <w:rsid w:val="00630467"/>
    <w:rsid w:val="00630D23"/>
    <w:rsid w:val="00632B85"/>
    <w:rsid w:val="00632C4B"/>
    <w:rsid w:val="00632D5B"/>
    <w:rsid w:val="006333F4"/>
    <w:rsid w:val="00634F3D"/>
    <w:rsid w:val="00634F43"/>
    <w:rsid w:val="00634FDB"/>
    <w:rsid w:val="006358D7"/>
    <w:rsid w:val="00636334"/>
    <w:rsid w:val="00636445"/>
    <w:rsid w:val="006379DB"/>
    <w:rsid w:val="00640451"/>
    <w:rsid w:val="00640D1A"/>
    <w:rsid w:val="00640D40"/>
    <w:rsid w:val="00641507"/>
    <w:rsid w:val="00641D13"/>
    <w:rsid w:val="00642615"/>
    <w:rsid w:val="00643E08"/>
    <w:rsid w:val="00643E5C"/>
    <w:rsid w:val="00643FBF"/>
    <w:rsid w:val="00644BCC"/>
    <w:rsid w:val="00644DDC"/>
    <w:rsid w:val="006464C8"/>
    <w:rsid w:val="00646A97"/>
    <w:rsid w:val="006471E2"/>
    <w:rsid w:val="00647818"/>
    <w:rsid w:val="00647AFD"/>
    <w:rsid w:val="00647D19"/>
    <w:rsid w:val="00647D20"/>
    <w:rsid w:val="006505DB"/>
    <w:rsid w:val="00650876"/>
    <w:rsid w:val="00650C1D"/>
    <w:rsid w:val="0065108A"/>
    <w:rsid w:val="0065189E"/>
    <w:rsid w:val="00651EE0"/>
    <w:rsid w:val="006527E2"/>
    <w:rsid w:val="00652CB3"/>
    <w:rsid w:val="00653286"/>
    <w:rsid w:val="006535B3"/>
    <w:rsid w:val="006539F7"/>
    <w:rsid w:val="00654319"/>
    <w:rsid w:val="006545DD"/>
    <w:rsid w:val="00654725"/>
    <w:rsid w:val="00654A42"/>
    <w:rsid w:val="00655376"/>
    <w:rsid w:val="00655DCF"/>
    <w:rsid w:val="00655E87"/>
    <w:rsid w:val="00656A50"/>
    <w:rsid w:val="00657134"/>
    <w:rsid w:val="00657871"/>
    <w:rsid w:val="00657A4C"/>
    <w:rsid w:val="00657DAA"/>
    <w:rsid w:val="00660217"/>
    <w:rsid w:val="006609C0"/>
    <w:rsid w:val="00660EE6"/>
    <w:rsid w:val="00661D36"/>
    <w:rsid w:val="006627A9"/>
    <w:rsid w:val="00662AFE"/>
    <w:rsid w:val="00664152"/>
    <w:rsid w:val="00664C1A"/>
    <w:rsid w:val="0066511F"/>
    <w:rsid w:val="0066549D"/>
    <w:rsid w:val="006659DA"/>
    <w:rsid w:val="00665BBD"/>
    <w:rsid w:val="00665DA2"/>
    <w:rsid w:val="00666A15"/>
    <w:rsid w:val="00666F0C"/>
    <w:rsid w:val="0066759A"/>
    <w:rsid w:val="006676AE"/>
    <w:rsid w:val="00667860"/>
    <w:rsid w:val="00670354"/>
    <w:rsid w:val="0067072F"/>
    <w:rsid w:val="0067118B"/>
    <w:rsid w:val="006737C5"/>
    <w:rsid w:val="00674621"/>
    <w:rsid w:val="00674BCD"/>
    <w:rsid w:val="00674D9F"/>
    <w:rsid w:val="006753D8"/>
    <w:rsid w:val="006758B8"/>
    <w:rsid w:val="00675BF4"/>
    <w:rsid w:val="00675CAC"/>
    <w:rsid w:val="00675E63"/>
    <w:rsid w:val="00677085"/>
    <w:rsid w:val="00677B0E"/>
    <w:rsid w:val="00677EB9"/>
    <w:rsid w:val="0068039A"/>
    <w:rsid w:val="0068047F"/>
    <w:rsid w:val="00680A1D"/>
    <w:rsid w:val="00680FC4"/>
    <w:rsid w:val="00683445"/>
    <w:rsid w:val="0068542B"/>
    <w:rsid w:val="00685613"/>
    <w:rsid w:val="00686E9C"/>
    <w:rsid w:val="0069031C"/>
    <w:rsid w:val="0069137C"/>
    <w:rsid w:val="00691431"/>
    <w:rsid w:val="00692C24"/>
    <w:rsid w:val="00692C96"/>
    <w:rsid w:val="006930F5"/>
    <w:rsid w:val="006932EB"/>
    <w:rsid w:val="00693390"/>
    <w:rsid w:val="00694353"/>
    <w:rsid w:val="00695ED3"/>
    <w:rsid w:val="006960CC"/>
    <w:rsid w:val="006968D3"/>
    <w:rsid w:val="00696EF7"/>
    <w:rsid w:val="006A170D"/>
    <w:rsid w:val="006A1BF4"/>
    <w:rsid w:val="006A316D"/>
    <w:rsid w:val="006A3DDD"/>
    <w:rsid w:val="006A40AB"/>
    <w:rsid w:val="006A4A06"/>
    <w:rsid w:val="006A4C93"/>
    <w:rsid w:val="006A4F28"/>
    <w:rsid w:val="006A75A4"/>
    <w:rsid w:val="006A79C8"/>
    <w:rsid w:val="006A7B4D"/>
    <w:rsid w:val="006B02FD"/>
    <w:rsid w:val="006B0EEC"/>
    <w:rsid w:val="006B17F8"/>
    <w:rsid w:val="006B2556"/>
    <w:rsid w:val="006B2C3A"/>
    <w:rsid w:val="006B2CB0"/>
    <w:rsid w:val="006B2E96"/>
    <w:rsid w:val="006B2F7C"/>
    <w:rsid w:val="006B310B"/>
    <w:rsid w:val="006B3F44"/>
    <w:rsid w:val="006B3FB7"/>
    <w:rsid w:val="006B43F7"/>
    <w:rsid w:val="006B4453"/>
    <w:rsid w:val="006B50A7"/>
    <w:rsid w:val="006B5522"/>
    <w:rsid w:val="006B5FE7"/>
    <w:rsid w:val="006B6130"/>
    <w:rsid w:val="006B7D2E"/>
    <w:rsid w:val="006B7F07"/>
    <w:rsid w:val="006C09ED"/>
    <w:rsid w:val="006C0BD4"/>
    <w:rsid w:val="006C14AC"/>
    <w:rsid w:val="006C1597"/>
    <w:rsid w:val="006C2BDE"/>
    <w:rsid w:val="006C3EFC"/>
    <w:rsid w:val="006C4221"/>
    <w:rsid w:val="006C54D3"/>
    <w:rsid w:val="006C68EA"/>
    <w:rsid w:val="006C7047"/>
    <w:rsid w:val="006C7215"/>
    <w:rsid w:val="006C7A8E"/>
    <w:rsid w:val="006C7F37"/>
    <w:rsid w:val="006D01B5"/>
    <w:rsid w:val="006D177F"/>
    <w:rsid w:val="006D280E"/>
    <w:rsid w:val="006D29EE"/>
    <w:rsid w:val="006D2F43"/>
    <w:rsid w:val="006D3D81"/>
    <w:rsid w:val="006D42A5"/>
    <w:rsid w:val="006D5BAD"/>
    <w:rsid w:val="006D5D58"/>
    <w:rsid w:val="006D7615"/>
    <w:rsid w:val="006E09AD"/>
    <w:rsid w:val="006E13A3"/>
    <w:rsid w:val="006E3D14"/>
    <w:rsid w:val="006E4409"/>
    <w:rsid w:val="006E4C95"/>
    <w:rsid w:val="006E5243"/>
    <w:rsid w:val="006E5758"/>
    <w:rsid w:val="006E57B3"/>
    <w:rsid w:val="006E661B"/>
    <w:rsid w:val="006F052C"/>
    <w:rsid w:val="006F0758"/>
    <w:rsid w:val="006F0992"/>
    <w:rsid w:val="006F0C57"/>
    <w:rsid w:val="006F14AA"/>
    <w:rsid w:val="006F2BB7"/>
    <w:rsid w:val="006F329B"/>
    <w:rsid w:val="006F3D16"/>
    <w:rsid w:val="006F3E1F"/>
    <w:rsid w:val="006F51CB"/>
    <w:rsid w:val="006F5274"/>
    <w:rsid w:val="006F551D"/>
    <w:rsid w:val="006F6908"/>
    <w:rsid w:val="006F754D"/>
    <w:rsid w:val="006F7A54"/>
    <w:rsid w:val="006F7B85"/>
    <w:rsid w:val="006F7BDC"/>
    <w:rsid w:val="006F7D15"/>
    <w:rsid w:val="00700387"/>
    <w:rsid w:val="00700413"/>
    <w:rsid w:val="00700EE2"/>
    <w:rsid w:val="007021CD"/>
    <w:rsid w:val="00703A5D"/>
    <w:rsid w:val="00704913"/>
    <w:rsid w:val="00705E31"/>
    <w:rsid w:val="00705F20"/>
    <w:rsid w:val="00706478"/>
    <w:rsid w:val="00706736"/>
    <w:rsid w:val="00706CBC"/>
    <w:rsid w:val="007103C3"/>
    <w:rsid w:val="00711EEA"/>
    <w:rsid w:val="0071221F"/>
    <w:rsid w:val="00712510"/>
    <w:rsid w:val="0071274A"/>
    <w:rsid w:val="007130E5"/>
    <w:rsid w:val="007131A6"/>
    <w:rsid w:val="007140EA"/>
    <w:rsid w:val="00714765"/>
    <w:rsid w:val="00714ADD"/>
    <w:rsid w:val="00714B1A"/>
    <w:rsid w:val="0071515D"/>
    <w:rsid w:val="0071521A"/>
    <w:rsid w:val="00715339"/>
    <w:rsid w:val="00715DEB"/>
    <w:rsid w:val="00716263"/>
    <w:rsid w:val="00716C27"/>
    <w:rsid w:val="007170DD"/>
    <w:rsid w:val="0072006B"/>
    <w:rsid w:val="00720285"/>
    <w:rsid w:val="0072104C"/>
    <w:rsid w:val="00721EB4"/>
    <w:rsid w:val="007220C2"/>
    <w:rsid w:val="007220F6"/>
    <w:rsid w:val="007221CC"/>
    <w:rsid w:val="00722FD3"/>
    <w:rsid w:val="007238BF"/>
    <w:rsid w:val="00724272"/>
    <w:rsid w:val="00724622"/>
    <w:rsid w:val="00725431"/>
    <w:rsid w:val="00725605"/>
    <w:rsid w:val="00725AA8"/>
    <w:rsid w:val="0072606D"/>
    <w:rsid w:val="00726973"/>
    <w:rsid w:val="00726D3E"/>
    <w:rsid w:val="0072705F"/>
    <w:rsid w:val="00727C44"/>
    <w:rsid w:val="00727C7B"/>
    <w:rsid w:val="00727CD2"/>
    <w:rsid w:val="00727DEB"/>
    <w:rsid w:val="00730E7F"/>
    <w:rsid w:val="007315DD"/>
    <w:rsid w:val="00732172"/>
    <w:rsid w:val="00732189"/>
    <w:rsid w:val="007322BC"/>
    <w:rsid w:val="0073240C"/>
    <w:rsid w:val="007328CA"/>
    <w:rsid w:val="0073298B"/>
    <w:rsid w:val="00732CB1"/>
    <w:rsid w:val="0073490B"/>
    <w:rsid w:val="00735241"/>
    <w:rsid w:val="0073596F"/>
    <w:rsid w:val="00735C97"/>
    <w:rsid w:val="0073646F"/>
    <w:rsid w:val="007370F3"/>
    <w:rsid w:val="0074078B"/>
    <w:rsid w:val="0074091F"/>
    <w:rsid w:val="00740D53"/>
    <w:rsid w:val="00740EA6"/>
    <w:rsid w:val="007424C0"/>
    <w:rsid w:val="00742533"/>
    <w:rsid w:val="00742C26"/>
    <w:rsid w:val="0074308F"/>
    <w:rsid w:val="00743231"/>
    <w:rsid w:val="00743534"/>
    <w:rsid w:val="007448DA"/>
    <w:rsid w:val="00744AF2"/>
    <w:rsid w:val="00745C92"/>
    <w:rsid w:val="007469C4"/>
    <w:rsid w:val="0074708B"/>
    <w:rsid w:val="007471B5"/>
    <w:rsid w:val="00747594"/>
    <w:rsid w:val="007478BB"/>
    <w:rsid w:val="00747971"/>
    <w:rsid w:val="007502BF"/>
    <w:rsid w:val="007502F8"/>
    <w:rsid w:val="00750A45"/>
    <w:rsid w:val="0075103C"/>
    <w:rsid w:val="00751D2F"/>
    <w:rsid w:val="00752DF8"/>
    <w:rsid w:val="007534AD"/>
    <w:rsid w:val="00753703"/>
    <w:rsid w:val="00753883"/>
    <w:rsid w:val="007544AC"/>
    <w:rsid w:val="00755412"/>
    <w:rsid w:val="007557E5"/>
    <w:rsid w:val="00755B42"/>
    <w:rsid w:val="00755C2E"/>
    <w:rsid w:val="00756D3A"/>
    <w:rsid w:val="007575EE"/>
    <w:rsid w:val="00760210"/>
    <w:rsid w:val="00760375"/>
    <w:rsid w:val="0076070C"/>
    <w:rsid w:val="007607E1"/>
    <w:rsid w:val="00760D92"/>
    <w:rsid w:val="0076107C"/>
    <w:rsid w:val="0076190F"/>
    <w:rsid w:val="00762A17"/>
    <w:rsid w:val="0076460B"/>
    <w:rsid w:val="007658B6"/>
    <w:rsid w:val="00765FA6"/>
    <w:rsid w:val="00767486"/>
    <w:rsid w:val="007674FF"/>
    <w:rsid w:val="00767588"/>
    <w:rsid w:val="00770EBB"/>
    <w:rsid w:val="00771FE7"/>
    <w:rsid w:val="007720AD"/>
    <w:rsid w:val="0077236F"/>
    <w:rsid w:val="00773282"/>
    <w:rsid w:val="00773752"/>
    <w:rsid w:val="007738DC"/>
    <w:rsid w:val="00775CCE"/>
    <w:rsid w:val="00776343"/>
    <w:rsid w:val="0077635B"/>
    <w:rsid w:val="007764E4"/>
    <w:rsid w:val="00776ACE"/>
    <w:rsid w:val="0077707C"/>
    <w:rsid w:val="007776E3"/>
    <w:rsid w:val="00777B6B"/>
    <w:rsid w:val="0078056B"/>
    <w:rsid w:val="0078067C"/>
    <w:rsid w:val="00780C0A"/>
    <w:rsid w:val="00780EAE"/>
    <w:rsid w:val="007819C9"/>
    <w:rsid w:val="007819D8"/>
    <w:rsid w:val="00782308"/>
    <w:rsid w:val="007837FF"/>
    <w:rsid w:val="00783BAB"/>
    <w:rsid w:val="007851D3"/>
    <w:rsid w:val="00785EB3"/>
    <w:rsid w:val="00785F5F"/>
    <w:rsid w:val="0078737C"/>
    <w:rsid w:val="007908ED"/>
    <w:rsid w:val="00790ABA"/>
    <w:rsid w:val="007912DE"/>
    <w:rsid w:val="0079153C"/>
    <w:rsid w:val="00791A5F"/>
    <w:rsid w:val="00792B31"/>
    <w:rsid w:val="00793141"/>
    <w:rsid w:val="00793434"/>
    <w:rsid w:val="00793D8F"/>
    <w:rsid w:val="007940AC"/>
    <w:rsid w:val="0079422E"/>
    <w:rsid w:val="007944B8"/>
    <w:rsid w:val="007946A1"/>
    <w:rsid w:val="00794D8E"/>
    <w:rsid w:val="00795C83"/>
    <w:rsid w:val="0079695D"/>
    <w:rsid w:val="00796C70"/>
    <w:rsid w:val="007972B4"/>
    <w:rsid w:val="007A0A45"/>
    <w:rsid w:val="007A15E4"/>
    <w:rsid w:val="007A1A52"/>
    <w:rsid w:val="007A4BCF"/>
    <w:rsid w:val="007A4F4F"/>
    <w:rsid w:val="007A555B"/>
    <w:rsid w:val="007A631E"/>
    <w:rsid w:val="007A65A1"/>
    <w:rsid w:val="007A77B6"/>
    <w:rsid w:val="007A796B"/>
    <w:rsid w:val="007A7D59"/>
    <w:rsid w:val="007A7EF3"/>
    <w:rsid w:val="007B1353"/>
    <w:rsid w:val="007B1DBC"/>
    <w:rsid w:val="007B39DB"/>
    <w:rsid w:val="007B47F3"/>
    <w:rsid w:val="007B49D8"/>
    <w:rsid w:val="007B4ABE"/>
    <w:rsid w:val="007B574D"/>
    <w:rsid w:val="007B613A"/>
    <w:rsid w:val="007B66DD"/>
    <w:rsid w:val="007B68F5"/>
    <w:rsid w:val="007C0117"/>
    <w:rsid w:val="007C0571"/>
    <w:rsid w:val="007C0DD8"/>
    <w:rsid w:val="007C0F64"/>
    <w:rsid w:val="007C20D1"/>
    <w:rsid w:val="007C3088"/>
    <w:rsid w:val="007C32B5"/>
    <w:rsid w:val="007C4805"/>
    <w:rsid w:val="007C4CE7"/>
    <w:rsid w:val="007C4DA7"/>
    <w:rsid w:val="007C522B"/>
    <w:rsid w:val="007C53CB"/>
    <w:rsid w:val="007C59BC"/>
    <w:rsid w:val="007C5D9E"/>
    <w:rsid w:val="007C7714"/>
    <w:rsid w:val="007C7E4D"/>
    <w:rsid w:val="007D0B84"/>
    <w:rsid w:val="007D1E03"/>
    <w:rsid w:val="007D25A8"/>
    <w:rsid w:val="007D2F6D"/>
    <w:rsid w:val="007D326D"/>
    <w:rsid w:val="007D3AB5"/>
    <w:rsid w:val="007D3B40"/>
    <w:rsid w:val="007D4173"/>
    <w:rsid w:val="007D4241"/>
    <w:rsid w:val="007D4C25"/>
    <w:rsid w:val="007D56FF"/>
    <w:rsid w:val="007D64D8"/>
    <w:rsid w:val="007D7EA1"/>
    <w:rsid w:val="007D7EC8"/>
    <w:rsid w:val="007E01D8"/>
    <w:rsid w:val="007E12E4"/>
    <w:rsid w:val="007E16B8"/>
    <w:rsid w:val="007E17B6"/>
    <w:rsid w:val="007E1D8A"/>
    <w:rsid w:val="007E1F19"/>
    <w:rsid w:val="007E1F82"/>
    <w:rsid w:val="007E24E3"/>
    <w:rsid w:val="007E2640"/>
    <w:rsid w:val="007E2768"/>
    <w:rsid w:val="007E358F"/>
    <w:rsid w:val="007E3BEF"/>
    <w:rsid w:val="007E45B1"/>
    <w:rsid w:val="007E45C9"/>
    <w:rsid w:val="007E4B40"/>
    <w:rsid w:val="007E4EC1"/>
    <w:rsid w:val="007E5008"/>
    <w:rsid w:val="007E562C"/>
    <w:rsid w:val="007E5804"/>
    <w:rsid w:val="007E651E"/>
    <w:rsid w:val="007E6D33"/>
    <w:rsid w:val="007E6ED7"/>
    <w:rsid w:val="007E7266"/>
    <w:rsid w:val="007F0F4F"/>
    <w:rsid w:val="007F2800"/>
    <w:rsid w:val="007F2C4F"/>
    <w:rsid w:val="007F2C99"/>
    <w:rsid w:val="007F3419"/>
    <w:rsid w:val="007F3B71"/>
    <w:rsid w:val="007F4285"/>
    <w:rsid w:val="007F5201"/>
    <w:rsid w:val="007F54DC"/>
    <w:rsid w:val="007F5636"/>
    <w:rsid w:val="007F5D78"/>
    <w:rsid w:val="00800446"/>
    <w:rsid w:val="00800B85"/>
    <w:rsid w:val="00801412"/>
    <w:rsid w:val="0080179F"/>
    <w:rsid w:val="00801969"/>
    <w:rsid w:val="0080245C"/>
    <w:rsid w:val="00802758"/>
    <w:rsid w:val="00803637"/>
    <w:rsid w:val="0080372D"/>
    <w:rsid w:val="00803AAC"/>
    <w:rsid w:val="00804D94"/>
    <w:rsid w:val="00806025"/>
    <w:rsid w:val="0080646E"/>
    <w:rsid w:val="00806804"/>
    <w:rsid w:val="00806A43"/>
    <w:rsid w:val="00806B2C"/>
    <w:rsid w:val="00807536"/>
    <w:rsid w:val="008103C9"/>
    <w:rsid w:val="0081186E"/>
    <w:rsid w:val="00811CC3"/>
    <w:rsid w:val="00811CE8"/>
    <w:rsid w:val="00811FE9"/>
    <w:rsid w:val="0081233F"/>
    <w:rsid w:val="00812E5D"/>
    <w:rsid w:val="008138A2"/>
    <w:rsid w:val="00814404"/>
    <w:rsid w:val="00814842"/>
    <w:rsid w:val="00814B73"/>
    <w:rsid w:val="00814E1A"/>
    <w:rsid w:val="00816232"/>
    <w:rsid w:val="008163E2"/>
    <w:rsid w:val="0081665C"/>
    <w:rsid w:val="00816837"/>
    <w:rsid w:val="0081683A"/>
    <w:rsid w:val="00817DE6"/>
    <w:rsid w:val="00820046"/>
    <w:rsid w:val="008205DA"/>
    <w:rsid w:val="00820799"/>
    <w:rsid w:val="00822292"/>
    <w:rsid w:val="00822B5D"/>
    <w:rsid w:val="00822BB6"/>
    <w:rsid w:val="0082387B"/>
    <w:rsid w:val="008251B3"/>
    <w:rsid w:val="008259B0"/>
    <w:rsid w:val="0082639D"/>
    <w:rsid w:val="00826473"/>
    <w:rsid w:val="008265C7"/>
    <w:rsid w:val="00826C36"/>
    <w:rsid w:val="00827761"/>
    <w:rsid w:val="00827CFD"/>
    <w:rsid w:val="00827E51"/>
    <w:rsid w:val="0083005C"/>
    <w:rsid w:val="008304D6"/>
    <w:rsid w:val="0083066A"/>
    <w:rsid w:val="00830972"/>
    <w:rsid w:val="00831166"/>
    <w:rsid w:val="00831630"/>
    <w:rsid w:val="0083179E"/>
    <w:rsid w:val="00831AF8"/>
    <w:rsid w:val="00831BEF"/>
    <w:rsid w:val="008326FC"/>
    <w:rsid w:val="008327CD"/>
    <w:rsid w:val="00833140"/>
    <w:rsid w:val="00834BD3"/>
    <w:rsid w:val="00834DF1"/>
    <w:rsid w:val="00834E7F"/>
    <w:rsid w:val="00835E45"/>
    <w:rsid w:val="008364CB"/>
    <w:rsid w:val="008374DF"/>
    <w:rsid w:val="008377BB"/>
    <w:rsid w:val="0084141F"/>
    <w:rsid w:val="00841CDE"/>
    <w:rsid w:val="00842201"/>
    <w:rsid w:val="00842F72"/>
    <w:rsid w:val="008441DF"/>
    <w:rsid w:val="00844A33"/>
    <w:rsid w:val="00844BE5"/>
    <w:rsid w:val="00844DBE"/>
    <w:rsid w:val="008459D6"/>
    <w:rsid w:val="00845ED7"/>
    <w:rsid w:val="00845F62"/>
    <w:rsid w:val="00846E6B"/>
    <w:rsid w:val="00847091"/>
    <w:rsid w:val="00847115"/>
    <w:rsid w:val="0084740F"/>
    <w:rsid w:val="008479CA"/>
    <w:rsid w:val="00847DF0"/>
    <w:rsid w:val="00847E10"/>
    <w:rsid w:val="00850293"/>
    <w:rsid w:val="008508C5"/>
    <w:rsid w:val="008511B0"/>
    <w:rsid w:val="00851427"/>
    <w:rsid w:val="00852339"/>
    <w:rsid w:val="0085313C"/>
    <w:rsid w:val="008535C0"/>
    <w:rsid w:val="008539E3"/>
    <w:rsid w:val="00853F01"/>
    <w:rsid w:val="008542C6"/>
    <w:rsid w:val="008545DC"/>
    <w:rsid w:val="00854B90"/>
    <w:rsid w:val="008556FD"/>
    <w:rsid w:val="00856775"/>
    <w:rsid w:val="008567D2"/>
    <w:rsid w:val="0085691A"/>
    <w:rsid w:val="00857239"/>
    <w:rsid w:val="00857B55"/>
    <w:rsid w:val="00861BD1"/>
    <w:rsid w:val="00862796"/>
    <w:rsid w:val="00862886"/>
    <w:rsid w:val="008636C7"/>
    <w:rsid w:val="00863C4E"/>
    <w:rsid w:val="00865E8E"/>
    <w:rsid w:val="0086645A"/>
    <w:rsid w:val="008664AB"/>
    <w:rsid w:val="00866F9D"/>
    <w:rsid w:val="008672B6"/>
    <w:rsid w:val="008672F3"/>
    <w:rsid w:val="008678D8"/>
    <w:rsid w:val="00867F08"/>
    <w:rsid w:val="0087000A"/>
    <w:rsid w:val="00870972"/>
    <w:rsid w:val="00870A29"/>
    <w:rsid w:val="00870D8F"/>
    <w:rsid w:val="00871CBB"/>
    <w:rsid w:val="00872BCD"/>
    <w:rsid w:val="008741B9"/>
    <w:rsid w:val="00875661"/>
    <w:rsid w:val="00875752"/>
    <w:rsid w:val="00875EB1"/>
    <w:rsid w:val="0087612E"/>
    <w:rsid w:val="008763E4"/>
    <w:rsid w:val="008769C7"/>
    <w:rsid w:val="008771C7"/>
    <w:rsid w:val="00877A0D"/>
    <w:rsid w:val="00877E68"/>
    <w:rsid w:val="00880526"/>
    <w:rsid w:val="00880555"/>
    <w:rsid w:val="00880670"/>
    <w:rsid w:val="008807E2"/>
    <w:rsid w:val="00880DFE"/>
    <w:rsid w:val="008813B7"/>
    <w:rsid w:val="00881446"/>
    <w:rsid w:val="008816BF"/>
    <w:rsid w:val="0088276F"/>
    <w:rsid w:val="00883047"/>
    <w:rsid w:val="008834D6"/>
    <w:rsid w:val="00884052"/>
    <w:rsid w:val="008848F9"/>
    <w:rsid w:val="00884956"/>
    <w:rsid w:val="008857FA"/>
    <w:rsid w:val="00885901"/>
    <w:rsid w:val="008868C1"/>
    <w:rsid w:val="008869D3"/>
    <w:rsid w:val="00887E3A"/>
    <w:rsid w:val="00887E50"/>
    <w:rsid w:val="00890229"/>
    <w:rsid w:val="00890D47"/>
    <w:rsid w:val="00891476"/>
    <w:rsid w:val="0089193F"/>
    <w:rsid w:val="00892474"/>
    <w:rsid w:val="008924D4"/>
    <w:rsid w:val="00892B22"/>
    <w:rsid w:val="00892B6B"/>
    <w:rsid w:val="00893526"/>
    <w:rsid w:val="00893A77"/>
    <w:rsid w:val="00893B57"/>
    <w:rsid w:val="00893BC8"/>
    <w:rsid w:val="00894356"/>
    <w:rsid w:val="00894C61"/>
    <w:rsid w:val="008950C0"/>
    <w:rsid w:val="00895720"/>
    <w:rsid w:val="0089720F"/>
    <w:rsid w:val="008A19FE"/>
    <w:rsid w:val="008A2D55"/>
    <w:rsid w:val="008A3205"/>
    <w:rsid w:val="008A362F"/>
    <w:rsid w:val="008A42EF"/>
    <w:rsid w:val="008A49D7"/>
    <w:rsid w:val="008A4A2A"/>
    <w:rsid w:val="008A5256"/>
    <w:rsid w:val="008A540E"/>
    <w:rsid w:val="008A570C"/>
    <w:rsid w:val="008A5870"/>
    <w:rsid w:val="008A6DAE"/>
    <w:rsid w:val="008A70A6"/>
    <w:rsid w:val="008A74C9"/>
    <w:rsid w:val="008A7A64"/>
    <w:rsid w:val="008B02B5"/>
    <w:rsid w:val="008B051F"/>
    <w:rsid w:val="008B24EB"/>
    <w:rsid w:val="008B2958"/>
    <w:rsid w:val="008B3A52"/>
    <w:rsid w:val="008B45A7"/>
    <w:rsid w:val="008B58EC"/>
    <w:rsid w:val="008B5BD0"/>
    <w:rsid w:val="008B6109"/>
    <w:rsid w:val="008B64FD"/>
    <w:rsid w:val="008B6EF6"/>
    <w:rsid w:val="008B77F0"/>
    <w:rsid w:val="008B78AD"/>
    <w:rsid w:val="008C06FA"/>
    <w:rsid w:val="008C0E37"/>
    <w:rsid w:val="008C1111"/>
    <w:rsid w:val="008C14E6"/>
    <w:rsid w:val="008C1EA2"/>
    <w:rsid w:val="008C3DA0"/>
    <w:rsid w:val="008C4722"/>
    <w:rsid w:val="008C5FAD"/>
    <w:rsid w:val="008C629C"/>
    <w:rsid w:val="008C6ACB"/>
    <w:rsid w:val="008C70DB"/>
    <w:rsid w:val="008C71C6"/>
    <w:rsid w:val="008D0C34"/>
    <w:rsid w:val="008D0C67"/>
    <w:rsid w:val="008D1AB6"/>
    <w:rsid w:val="008D1C7F"/>
    <w:rsid w:val="008D1E7B"/>
    <w:rsid w:val="008D3378"/>
    <w:rsid w:val="008D3576"/>
    <w:rsid w:val="008D4146"/>
    <w:rsid w:val="008D4B83"/>
    <w:rsid w:val="008D4C90"/>
    <w:rsid w:val="008D545E"/>
    <w:rsid w:val="008D556E"/>
    <w:rsid w:val="008D5675"/>
    <w:rsid w:val="008D5AE0"/>
    <w:rsid w:val="008D5E94"/>
    <w:rsid w:val="008D6057"/>
    <w:rsid w:val="008D60DF"/>
    <w:rsid w:val="008D7570"/>
    <w:rsid w:val="008E093A"/>
    <w:rsid w:val="008E13E3"/>
    <w:rsid w:val="008E1896"/>
    <w:rsid w:val="008E18DD"/>
    <w:rsid w:val="008E2546"/>
    <w:rsid w:val="008E42F8"/>
    <w:rsid w:val="008E56A2"/>
    <w:rsid w:val="008E57F3"/>
    <w:rsid w:val="008E5AEC"/>
    <w:rsid w:val="008E7163"/>
    <w:rsid w:val="008F11F5"/>
    <w:rsid w:val="008F12BE"/>
    <w:rsid w:val="008F145E"/>
    <w:rsid w:val="008F3383"/>
    <w:rsid w:val="008F3D7F"/>
    <w:rsid w:val="008F46BE"/>
    <w:rsid w:val="008F57AD"/>
    <w:rsid w:val="008F5872"/>
    <w:rsid w:val="008F6614"/>
    <w:rsid w:val="008F7526"/>
    <w:rsid w:val="009000CD"/>
    <w:rsid w:val="00900E32"/>
    <w:rsid w:val="00900F02"/>
    <w:rsid w:val="009016EB"/>
    <w:rsid w:val="00902137"/>
    <w:rsid w:val="00902609"/>
    <w:rsid w:val="00902B76"/>
    <w:rsid w:val="00903579"/>
    <w:rsid w:val="0090368B"/>
    <w:rsid w:val="00903928"/>
    <w:rsid w:val="0090484D"/>
    <w:rsid w:val="00905DC9"/>
    <w:rsid w:val="00907121"/>
    <w:rsid w:val="00907B54"/>
    <w:rsid w:val="0091061D"/>
    <w:rsid w:val="00910643"/>
    <w:rsid w:val="00910906"/>
    <w:rsid w:val="00910CBC"/>
    <w:rsid w:val="00910E73"/>
    <w:rsid w:val="0091201E"/>
    <w:rsid w:val="00912098"/>
    <w:rsid w:val="009129F5"/>
    <w:rsid w:val="00912F44"/>
    <w:rsid w:val="00914008"/>
    <w:rsid w:val="0091444B"/>
    <w:rsid w:val="00914B9F"/>
    <w:rsid w:val="00914CFC"/>
    <w:rsid w:val="00914ED6"/>
    <w:rsid w:val="0091560C"/>
    <w:rsid w:val="009159BB"/>
    <w:rsid w:val="00915F3B"/>
    <w:rsid w:val="009164DF"/>
    <w:rsid w:val="009173AD"/>
    <w:rsid w:val="00917889"/>
    <w:rsid w:val="00917AE7"/>
    <w:rsid w:val="00920097"/>
    <w:rsid w:val="009212C7"/>
    <w:rsid w:val="00921320"/>
    <w:rsid w:val="009216C9"/>
    <w:rsid w:val="00922526"/>
    <w:rsid w:val="0092269F"/>
    <w:rsid w:val="0092275A"/>
    <w:rsid w:val="00922B0B"/>
    <w:rsid w:val="00923CC0"/>
    <w:rsid w:val="009241B9"/>
    <w:rsid w:val="00924214"/>
    <w:rsid w:val="00924CB5"/>
    <w:rsid w:val="00927B49"/>
    <w:rsid w:val="00927BC8"/>
    <w:rsid w:val="009304D5"/>
    <w:rsid w:val="00930E49"/>
    <w:rsid w:val="00931043"/>
    <w:rsid w:val="00931624"/>
    <w:rsid w:val="00931A3D"/>
    <w:rsid w:val="00932E7C"/>
    <w:rsid w:val="00935C56"/>
    <w:rsid w:val="00935E4C"/>
    <w:rsid w:val="0093603A"/>
    <w:rsid w:val="00936148"/>
    <w:rsid w:val="009363FF"/>
    <w:rsid w:val="00936AED"/>
    <w:rsid w:val="00937A26"/>
    <w:rsid w:val="00937EA5"/>
    <w:rsid w:val="00940849"/>
    <w:rsid w:val="009411E5"/>
    <w:rsid w:val="00941324"/>
    <w:rsid w:val="00942C2C"/>
    <w:rsid w:val="00943305"/>
    <w:rsid w:val="009437E5"/>
    <w:rsid w:val="00943B9E"/>
    <w:rsid w:val="00943E0D"/>
    <w:rsid w:val="009472B6"/>
    <w:rsid w:val="0094783B"/>
    <w:rsid w:val="009509D4"/>
    <w:rsid w:val="009509DC"/>
    <w:rsid w:val="00950F71"/>
    <w:rsid w:val="0095105A"/>
    <w:rsid w:val="00951534"/>
    <w:rsid w:val="0095293D"/>
    <w:rsid w:val="00952A03"/>
    <w:rsid w:val="00953149"/>
    <w:rsid w:val="009534C1"/>
    <w:rsid w:val="00953CA1"/>
    <w:rsid w:val="00953D21"/>
    <w:rsid w:val="00954CF1"/>
    <w:rsid w:val="009551AD"/>
    <w:rsid w:val="0095522C"/>
    <w:rsid w:val="00955482"/>
    <w:rsid w:val="00956678"/>
    <w:rsid w:val="00957A7F"/>
    <w:rsid w:val="009606CE"/>
    <w:rsid w:val="00960BD5"/>
    <w:rsid w:val="009632B4"/>
    <w:rsid w:val="009634FD"/>
    <w:rsid w:val="009644DA"/>
    <w:rsid w:val="00964D17"/>
    <w:rsid w:val="0096519A"/>
    <w:rsid w:val="00965B1F"/>
    <w:rsid w:val="00965DFF"/>
    <w:rsid w:val="00965EE9"/>
    <w:rsid w:val="0096665B"/>
    <w:rsid w:val="00966788"/>
    <w:rsid w:val="00966895"/>
    <w:rsid w:val="00967230"/>
    <w:rsid w:val="0097047A"/>
    <w:rsid w:val="009706A5"/>
    <w:rsid w:val="00970EA6"/>
    <w:rsid w:val="00971003"/>
    <w:rsid w:val="00971ADB"/>
    <w:rsid w:val="00971CCC"/>
    <w:rsid w:val="009723E0"/>
    <w:rsid w:val="009730F5"/>
    <w:rsid w:val="009732EA"/>
    <w:rsid w:val="00973328"/>
    <w:rsid w:val="00973898"/>
    <w:rsid w:val="00973F6D"/>
    <w:rsid w:val="00975E36"/>
    <w:rsid w:val="009770A8"/>
    <w:rsid w:val="00977767"/>
    <w:rsid w:val="00977835"/>
    <w:rsid w:val="009778BF"/>
    <w:rsid w:val="00977BFF"/>
    <w:rsid w:val="00977D45"/>
    <w:rsid w:val="00980200"/>
    <w:rsid w:val="009804D6"/>
    <w:rsid w:val="009808F3"/>
    <w:rsid w:val="00980CF4"/>
    <w:rsid w:val="009811F0"/>
    <w:rsid w:val="00981C9B"/>
    <w:rsid w:val="00981D3C"/>
    <w:rsid w:val="00982F8F"/>
    <w:rsid w:val="00982FB7"/>
    <w:rsid w:val="00983313"/>
    <w:rsid w:val="009836E1"/>
    <w:rsid w:val="0098454E"/>
    <w:rsid w:val="00984BFD"/>
    <w:rsid w:val="0098510E"/>
    <w:rsid w:val="009852C6"/>
    <w:rsid w:val="00985637"/>
    <w:rsid w:val="00986134"/>
    <w:rsid w:val="00987297"/>
    <w:rsid w:val="00987462"/>
    <w:rsid w:val="009876FC"/>
    <w:rsid w:val="00990DE3"/>
    <w:rsid w:val="0099105F"/>
    <w:rsid w:val="00991C0E"/>
    <w:rsid w:val="0099245A"/>
    <w:rsid w:val="009929CD"/>
    <w:rsid w:val="00992D6C"/>
    <w:rsid w:val="00993ACA"/>
    <w:rsid w:val="009942A7"/>
    <w:rsid w:val="0099465D"/>
    <w:rsid w:val="00994BAB"/>
    <w:rsid w:val="00994D3E"/>
    <w:rsid w:val="00995AF0"/>
    <w:rsid w:val="00996507"/>
    <w:rsid w:val="009968D6"/>
    <w:rsid w:val="00996BF1"/>
    <w:rsid w:val="00996D12"/>
    <w:rsid w:val="009A09A6"/>
    <w:rsid w:val="009A14F9"/>
    <w:rsid w:val="009A1D06"/>
    <w:rsid w:val="009A2582"/>
    <w:rsid w:val="009A298B"/>
    <w:rsid w:val="009A3BA8"/>
    <w:rsid w:val="009A3BCF"/>
    <w:rsid w:val="009A3F45"/>
    <w:rsid w:val="009A417D"/>
    <w:rsid w:val="009A551F"/>
    <w:rsid w:val="009A6183"/>
    <w:rsid w:val="009A707B"/>
    <w:rsid w:val="009B0787"/>
    <w:rsid w:val="009B1199"/>
    <w:rsid w:val="009B1267"/>
    <w:rsid w:val="009B1369"/>
    <w:rsid w:val="009B2777"/>
    <w:rsid w:val="009B2A41"/>
    <w:rsid w:val="009B4049"/>
    <w:rsid w:val="009B5814"/>
    <w:rsid w:val="009B581B"/>
    <w:rsid w:val="009B5A92"/>
    <w:rsid w:val="009B607F"/>
    <w:rsid w:val="009B668C"/>
    <w:rsid w:val="009B6EC5"/>
    <w:rsid w:val="009B7E72"/>
    <w:rsid w:val="009C0D60"/>
    <w:rsid w:val="009C2509"/>
    <w:rsid w:val="009C2541"/>
    <w:rsid w:val="009C3C30"/>
    <w:rsid w:val="009C44CD"/>
    <w:rsid w:val="009C5A67"/>
    <w:rsid w:val="009C6415"/>
    <w:rsid w:val="009C6739"/>
    <w:rsid w:val="009C683F"/>
    <w:rsid w:val="009C759A"/>
    <w:rsid w:val="009D0169"/>
    <w:rsid w:val="009D105F"/>
    <w:rsid w:val="009D2773"/>
    <w:rsid w:val="009D284B"/>
    <w:rsid w:val="009D2920"/>
    <w:rsid w:val="009D61C5"/>
    <w:rsid w:val="009E017F"/>
    <w:rsid w:val="009E133D"/>
    <w:rsid w:val="009E15E1"/>
    <w:rsid w:val="009E1847"/>
    <w:rsid w:val="009E1CD4"/>
    <w:rsid w:val="009E2665"/>
    <w:rsid w:val="009E2BBA"/>
    <w:rsid w:val="009E4100"/>
    <w:rsid w:val="009E481E"/>
    <w:rsid w:val="009E4BE5"/>
    <w:rsid w:val="009E516D"/>
    <w:rsid w:val="009E634C"/>
    <w:rsid w:val="009E7A02"/>
    <w:rsid w:val="009E7B47"/>
    <w:rsid w:val="009F07E2"/>
    <w:rsid w:val="009F08B0"/>
    <w:rsid w:val="009F0C7F"/>
    <w:rsid w:val="009F0F71"/>
    <w:rsid w:val="009F1118"/>
    <w:rsid w:val="009F2B68"/>
    <w:rsid w:val="009F4719"/>
    <w:rsid w:val="009F6CD9"/>
    <w:rsid w:val="009F706E"/>
    <w:rsid w:val="009F7352"/>
    <w:rsid w:val="009F74ED"/>
    <w:rsid w:val="00A00747"/>
    <w:rsid w:val="00A007E7"/>
    <w:rsid w:val="00A01254"/>
    <w:rsid w:val="00A01884"/>
    <w:rsid w:val="00A01BFA"/>
    <w:rsid w:val="00A01D32"/>
    <w:rsid w:val="00A01F16"/>
    <w:rsid w:val="00A02323"/>
    <w:rsid w:val="00A025C9"/>
    <w:rsid w:val="00A02BFA"/>
    <w:rsid w:val="00A0326C"/>
    <w:rsid w:val="00A039F2"/>
    <w:rsid w:val="00A03D24"/>
    <w:rsid w:val="00A04241"/>
    <w:rsid w:val="00A057A5"/>
    <w:rsid w:val="00A05967"/>
    <w:rsid w:val="00A05E03"/>
    <w:rsid w:val="00A061B1"/>
    <w:rsid w:val="00A06790"/>
    <w:rsid w:val="00A07D8C"/>
    <w:rsid w:val="00A07FC1"/>
    <w:rsid w:val="00A07FF1"/>
    <w:rsid w:val="00A11348"/>
    <w:rsid w:val="00A11C96"/>
    <w:rsid w:val="00A13237"/>
    <w:rsid w:val="00A13EDD"/>
    <w:rsid w:val="00A142BD"/>
    <w:rsid w:val="00A14FA4"/>
    <w:rsid w:val="00A153AE"/>
    <w:rsid w:val="00A156D6"/>
    <w:rsid w:val="00A15E50"/>
    <w:rsid w:val="00A16906"/>
    <w:rsid w:val="00A16C08"/>
    <w:rsid w:val="00A178F6"/>
    <w:rsid w:val="00A208B0"/>
    <w:rsid w:val="00A20A6E"/>
    <w:rsid w:val="00A21850"/>
    <w:rsid w:val="00A21ED2"/>
    <w:rsid w:val="00A21F99"/>
    <w:rsid w:val="00A22815"/>
    <w:rsid w:val="00A23BA3"/>
    <w:rsid w:val="00A2433F"/>
    <w:rsid w:val="00A248B5"/>
    <w:rsid w:val="00A24B3B"/>
    <w:rsid w:val="00A25F43"/>
    <w:rsid w:val="00A26BF7"/>
    <w:rsid w:val="00A27713"/>
    <w:rsid w:val="00A27813"/>
    <w:rsid w:val="00A27AC9"/>
    <w:rsid w:val="00A304DB"/>
    <w:rsid w:val="00A30717"/>
    <w:rsid w:val="00A30C2C"/>
    <w:rsid w:val="00A31D81"/>
    <w:rsid w:val="00A31D8E"/>
    <w:rsid w:val="00A32017"/>
    <w:rsid w:val="00A32314"/>
    <w:rsid w:val="00A32749"/>
    <w:rsid w:val="00A32CCE"/>
    <w:rsid w:val="00A33231"/>
    <w:rsid w:val="00A3373F"/>
    <w:rsid w:val="00A338CF"/>
    <w:rsid w:val="00A3488A"/>
    <w:rsid w:val="00A357A8"/>
    <w:rsid w:val="00A35CE0"/>
    <w:rsid w:val="00A35DAD"/>
    <w:rsid w:val="00A3662A"/>
    <w:rsid w:val="00A366E6"/>
    <w:rsid w:val="00A36FCF"/>
    <w:rsid w:val="00A37091"/>
    <w:rsid w:val="00A41676"/>
    <w:rsid w:val="00A41AAE"/>
    <w:rsid w:val="00A41C6C"/>
    <w:rsid w:val="00A42CD3"/>
    <w:rsid w:val="00A43527"/>
    <w:rsid w:val="00A44769"/>
    <w:rsid w:val="00A44B29"/>
    <w:rsid w:val="00A454BD"/>
    <w:rsid w:val="00A456FF"/>
    <w:rsid w:val="00A45E53"/>
    <w:rsid w:val="00A47412"/>
    <w:rsid w:val="00A5031A"/>
    <w:rsid w:val="00A5067B"/>
    <w:rsid w:val="00A50C42"/>
    <w:rsid w:val="00A50F04"/>
    <w:rsid w:val="00A51A6F"/>
    <w:rsid w:val="00A51EE8"/>
    <w:rsid w:val="00A52055"/>
    <w:rsid w:val="00A521E6"/>
    <w:rsid w:val="00A527CF"/>
    <w:rsid w:val="00A5316A"/>
    <w:rsid w:val="00A53D1E"/>
    <w:rsid w:val="00A55939"/>
    <w:rsid w:val="00A56692"/>
    <w:rsid w:val="00A56EAF"/>
    <w:rsid w:val="00A572E1"/>
    <w:rsid w:val="00A5776B"/>
    <w:rsid w:val="00A60506"/>
    <w:rsid w:val="00A60677"/>
    <w:rsid w:val="00A60AC5"/>
    <w:rsid w:val="00A60B2A"/>
    <w:rsid w:val="00A60D9B"/>
    <w:rsid w:val="00A62D30"/>
    <w:rsid w:val="00A637A4"/>
    <w:rsid w:val="00A639CB"/>
    <w:rsid w:val="00A63E26"/>
    <w:rsid w:val="00A642C6"/>
    <w:rsid w:val="00A642CE"/>
    <w:rsid w:val="00A6437E"/>
    <w:rsid w:val="00A6561E"/>
    <w:rsid w:val="00A66C0D"/>
    <w:rsid w:val="00A677B8"/>
    <w:rsid w:val="00A706D8"/>
    <w:rsid w:val="00A711FB"/>
    <w:rsid w:val="00A712ED"/>
    <w:rsid w:val="00A71510"/>
    <w:rsid w:val="00A717F8"/>
    <w:rsid w:val="00A71EEF"/>
    <w:rsid w:val="00A7208B"/>
    <w:rsid w:val="00A72329"/>
    <w:rsid w:val="00A728B3"/>
    <w:rsid w:val="00A73436"/>
    <w:rsid w:val="00A73B6A"/>
    <w:rsid w:val="00A75BE9"/>
    <w:rsid w:val="00A7728C"/>
    <w:rsid w:val="00A77FE1"/>
    <w:rsid w:val="00A804AB"/>
    <w:rsid w:val="00A8193D"/>
    <w:rsid w:val="00A8393E"/>
    <w:rsid w:val="00A83C25"/>
    <w:rsid w:val="00A83DB2"/>
    <w:rsid w:val="00A8424F"/>
    <w:rsid w:val="00A854D5"/>
    <w:rsid w:val="00A85C99"/>
    <w:rsid w:val="00A85EC1"/>
    <w:rsid w:val="00A86226"/>
    <w:rsid w:val="00A8623D"/>
    <w:rsid w:val="00A863E7"/>
    <w:rsid w:val="00A86A55"/>
    <w:rsid w:val="00A878FC"/>
    <w:rsid w:val="00A90239"/>
    <w:rsid w:val="00A903A1"/>
    <w:rsid w:val="00A90C18"/>
    <w:rsid w:val="00A9105B"/>
    <w:rsid w:val="00A91786"/>
    <w:rsid w:val="00A92064"/>
    <w:rsid w:val="00A924A7"/>
    <w:rsid w:val="00A92519"/>
    <w:rsid w:val="00A93168"/>
    <w:rsid w:val="00A93B6F"/>
    <w:rsid w:val="00A9445B"/>
    <w:rsid w:val="00A949B2"/>
    <w:rsid w:val="00A94A5E"/>
    <w:rsid w:val="00A94C5F"/>
    <w:rsid w:val="00A94D51"/>
    <w:rsid w:val="00A94F27"/>
    <w:rsid w:val="00A95674"/>
    <w:rsid w:val="00A95AD0"/>
    <w:rsid w:val="00A95B4F"/>
    <w:rsid w:val="00A96BFC"/>
    <w:rsid w:val="00A96E33"/>
    <w:rsid w:val="00A96ED0"/>
    <w:rsid w:val="00A974B1"/>
    <w:rsid w:val="00AA0C3A"/>
    <w:rsid w:val="00AA1836"/>
    <w:rsid w:val="00AA1DEC"/>
    <w:rsid w:val="00AA2E15"/>
    <w:rsid w:val="00AA3673"/>
    <w:rsid w:val="00AA4158"/>
    <w:rsid w:val="00AA4CD1"/>
    <w:rsid w:val="00AA5162"/>
    <w:rsid w:val="00AA5698"/>
    <w:rsid w:val="00AA5B14"/>
    <w:rsid w:val="00AA5F9C"/>
    <w:rsid w:val="00AA6539"/>
    <w:rsid w:val="00AA7219"/>
    <w:rsid w:val="00AA7500"/>
    <w:rsid w:val="00AA7BB6"/>
    <w:rsid w:val="00AB00D4"/>
    <w:rsid w:val="00AB02FB"/>
    <w:rsid w:val="00AB091F"/>
    <w:rsid w:val="00AB0C92"/>
    <w:rsid w:val="00AB11AB"/>
    <w:rsid w:val="00AB12FB"/>
    <w:rsid w:val="00AB1837"/>
    <w:rsid w:val="00AB2084"/>
    <w:rsid w:val="00AB3790"/>
    <w:rsid w:val="00AB4E34"/>
    <w:rsid w:val="00AB55CF"/>
    <w:rsid w:val="00AB5BB7"/>
    <w:rsid w:val="00AB768D"/>
    <w:rsid w:val="00AC11CE"/>
    <w:rsid w:val="00AC1E93"/>
    <w:rsid w:val="00AC2466"/>
    <w:rsid w:val="00AC25C6"/>
    <w:rsid w:val="00AC38A3"/>
    <w:rsid w:val="00AC41BD"/>
    <w:rsid w:val="00AC4B23"/>
    <w:rsid w:val="00AC59DF"/>
    <w:rsid w:val="00AC5E36"/>
    <w:rsid w:val="00AC5FFC"/>
    <w:rsid w:val="00AC602B"/>
    <w:rsid w:val="00AC618A"/>
    <w:rsid w:val="00AC70EE"/>
    <w:rsid w:val="00AC7D6E"/>
    <w:rsid w:val="00AC7D6F"/>
    <w:rsid w:val="00AD1881"/>
    <w:rsid w:val="00AD1AF7"/>
    <w:rsid w:val="00AD2643"/>
    <w:rsid w:val="00AD267E"/>
    <w:rsid w:val="00AD2853"/>
    <w:rsid w:val="00AD3FD5"/>
    <w:rsid w:val="00AD5144"/>
    <w:rsid w:val="00AD5234"/>
    <w:rsid w:val="00AD5326"/>
    <w:rsid w:val="00AD6060"/>
    <w:rsid w:val="00AD769E"/>
    <w:rsid w:val="00AD7B58"/>
    <w:rsid w:val="00AD7B74"/>
    <w:rsid w:val="00AE0D7C"/>
    <w:rsid w:val="00AE130D"/>
    <w:rsid w:val="00AE1557"/>
    <w:rsid w:val="00AE1A2B"/>
    <w:rsid w:val="00AE1A6A"/>
    <w:rsid w:val="00AE1AD3"/>
    <w:rsid w:val="00AE3262"/>
    <w:rsid w:val="00AE36F6"/>
    <w:rsid w:val="00AE3C50"/>
    <w:rsid w:val="00AE4314"/>
    <w:rsid w:val="00AE53F7"/>
    <w:rsid w:val="00AE7365"/>
    <w:rsid w:val="00AE7480"/>
    <w:rsid w:val="00AE783A"/>
    <w:rsid w:val="00AE79DE"/>
    <w:rsid w:val="00AF016B"/>
    <w:rsid w:val="00AF0363"/>
    <w:rsid w:val="00AF0688"/>
    <w:rsid w:val="00AF06DC"/>
    <w:rsid w:val="00AF0B7F"/>
    <w:rsid w:val="00AF0CEA"/>
    <w:rsid w:val="00AF1412"/>
    <w:rsid w:val="00AF1538"/>
    <w:rsid w:val="00AF207C"/>
    <w:rsid w:val="00AF2941"/>
    <w:rsid w:val="00AF302A"/>
    <w:rsid w:val="00AF3C02"/>
    <w:rsid w:val="00AF3D07"/>
    <w:rsid w:val="00AF4B8D"/>
    <w:rsid w:val="00AF5C6D"/>
    <w:rsid w:val="00AF5F6C"/>
    <w:rsid w:val="00AF78F2"/>
    <w:rsid w:val="00AF7F15"/>
    <w:rsid w:val="00B000A4"/>
    <w:rsid w:val="00B0103C"/>
    <w:rsid w:val="00B0106E"/>
    <w:rsid w:val="00B01103"/>
    <w:rsid w:val="00B01412"/>
    <w:rsid w:val="00B0151C"/>
    <w:rsid w:val="00B02606"/>
    <w:rsid w:val="00B02B18"/>
    <w:rsid w:val="00B02DD0"/>
    <w:rsid w:val="00B03332"/>
    <w:rsid w:val="00B058A1"/>
    <w:rsid w:val="00B05BA8"/>
    <w:rsid w:val="00B0625F"/>
    <w:rsid w:val="00B06DE0"/>
    <w:rsid w:val="00B06E44"/>
    <w:rsid w:val="00B0724B"/>
    <w:rsid w:val="00B07BFE"/>
    <w:rsid w:val="00B07F20"/>
    <w:rsid w:val="00B1038A"/>
    <w:rsid w:val="00B1084C"/>
    <w:rsid w:val="00B10D92"/>
    <w:rsid w:val="00B119A7"/>
    <w:rsid w:val="00B11A6C"/>
    <w:rsid w:val="00B11F65"/>
    <w:rsid w:val="00B1223D"/>
    <w:rsid w:val="00B12917"/>
    <w:rsid w:val="00B13692"/>
    <w:rsid w:val="00B13A1C"/>
    <w:rsid w:val="00B14462"/>
    <w:rsid w:val="00B154D4"/>
    <w:rsid w:val="00B15723"/>
    <w:rsid w:val="00B15763"/>
    <w:rsid w:val="00B168D6"/>
    <w:rsid w:val="00B174A3"/>
    <w:rsid w:val="00B1789D"/>
    <w:rsid w:val="00B178C5"/>
    <w:rsid w:val="00B17983"/>
    <w:rsid w:val="00B22360"/>
    <w:rsid w:val="00B23044"/>
    <w:rsid w:val="00B2490C"/>
    <w:rsid w:val="00B251E9"/>
    <w:rsid w:val="00B25326"/>
    <w:rsid w:val="00B25A0B"/>
    <w:rsid w:val="00B25B6E"/>
    <w:rsid w:val="00B26ECB"/>
    <w:rsid w:val="00B2782F"/>
    <w:rsid w:val="00B27EAE"/>
    <w:rsid w:val="00B3056F"/>
    <w:rsid w:val="00B30D45"/>
    <w:rsid w:val="00B316CF"/>
    <w:rsid w:val="00B32330"/>
    <w:rsid w:val="00B331D0"/>
    <w:rsid w:val="00B3388D"/>
    <w:rsid w:val="00B34E7E"/>
    <w:rsid w:val="00B34FF4"/>
    <w:rsid w:val="00B354B2"/>
    <w:rsid w:val="00B357F1"/>
    <w:rsid w:val="00B358B9"/>
    <w:rsid w:val="00B36666"/>
    <w:rsid w:val="00B36DAE"/>
    <w:rsid w:val="00B375BE"/>
    <w:rsid w:val="00B40891"/>
    <w:rsid w:val="00B41EE4"/>
    <w:rsid w:val="00B41F72"/>
    <w:rsid w:val="00B42637"/>
    <w:rsid w:val="00B42749"/>
    <w:rsid w:val="00B42C37"/>
    <w:rsid w:val="00B4324D"/>
    <w:rsid w:val="00B43807"/>
    <w:rsid w:val="00B43D81"/>
    <w:rsid w:val="00B44123"/>
    <w:rsid w:val="00B442B8"/>
    <w:rsid w:val="00B44543"/>
    <w:rsid w:val="00B4456C"/>
    <w:rsid w:val="00B44BE1"/>
    <w:rsid w:val="00B45560"/>
    <w:rsid w:val="00B45A3D"/>
    <w:rsid w:val="00B4648A"/>
    <w:rsid w:val="00B50D32"/>
    <w:rsid w:val="00B535E5"/>
    <w:rsid w:val="00B536BB"/>
    <w:rsid w:val="00B53E6B"/>
    <w:rsid w:val="00B54446"/>
    <w:rsid w:val="00B545F2"/>
    <w:rsid w:val="00B55140"/>
    <w:rsid w:val="00B559D6"/>
    <w:rsid w:val="00B55C32"/>
    <w:rsid w:val="00B55D6C"/>
    <w:rsid w:val="00B5618D"/>
    <w:rsid w:val="00B56215"/>
    <w:rsid w:val="00B56652"/>
    <w:rsid w:val="00B56ED2"/>
    <w:rsid w:val="00B57110"/>
    <w:rsid w:val="00B57260"/>
    <w:rsid w:val="00B5730C"/>
    <w:rsid w:val="00B5737F"/>
    <w:rsid w:val="00B57635"/>
    <w:rsid w:val="00B601B6"/>
    <w:rsid w:val="00B61B49"/>
    <w:rsid w:val="00B6273A"/>
    <w:rsid w:val="00B632A9"/>
    <w:rsid w:val="00B6450C"/>
    <w:rsid w:val="00B67159"/>
    <w:rsid w:val="00B70865"/>
    <w:rsid w:val="00B70AFA"/>
    <w:rsid w:val="00B70D9E"/>
    <w:rsid w:val="00B70F87"/>
    <w:rsid w:val="00B71885"/>
    <w:rsid w:val="00B7273B"/>
    <w:rsid w:val="00B727BD"/>
    <w:rsid w:val="00B72C0D"/>
    <w:rsid w:val="00B730AA"/>
    <w:rsid w:val="00B73EE8"/>
    <w:rsid w:val="00B75CDF"/>
    <w:rsid w:val="00B763E4"/>
    <w:rsid w:val="00B76B35"/>
    <w:rsid w:val="00B77B7B"/>
    <w:rsid w:val="00B804B0"/>
    <w:rsid w:val="00B81AF7"/>
    <w:rsid w:val="00B83466"/>
    <w:rsid w:val="00B83962"/>
    <w:rsid w:val="00B84946"/>
    <w:rsid w:val="00B84F88"/>
    <w:rsid w:val="00B85AD7"/>
    <w:rsid w:val="00B8697E"/>
    <w:rsid w:val="00B86A89"/>
    <w:rsid w:val="00B86E91"/>
    <w:rsid w:val="00B903B8"/>
    <w:rsid w:val="00B90D72"/>
    <w:rsid w:val="00B91C10"/>
    <w:rsid w:val="00B91DFA"/>
    <w:rsid w:val="00B920D7"/>
    <w:rsid w:val="00B92AB6"/>
    <w:rsid w:val="00B92C69"/>
    <w:rsid w:val="00B9353E"/>
    <w:rsid w:val="00B935EE"/>
    <w:rsid w:val="00B93E8C"/>
    <w:rsid w:val="00B955BD"/>
    <w:rsid w:val="00B968D3"/>
    <w:rsid w:val="00B972AA"/>
    <w:rsid w:val="00B97508"/>
    <w:rsid w:val="00BA0B26"/>
    <w:rsid w:val="00BA0F78"/>
    <w:rsid w:val="00BA1D71"/>
    <w:rsid w:val="00BA27EC"/>
    <w:rsid w:val="00BA2C64"/>
    <w:rsid w:val="00BA2E9E"/>
    <w:rsid w:val="00BA3624"/>
    <w:rsid w:val="00BA3BAA"/>
    <w:rsid w:val="00BA3E2B"/>
    <w:rsid w:val="00BA4E17"/>
    <w:rsid w:val="00BA50C0"/>
    <w:rsid w:val="00BA661A"/>
    <w:rsid w:val="00BA69DE"/>
    <w:rsid w:val="00BA6B7C"/>
    <w:rsid w:val="00BA75E5"/>
    <w:rsid w:val="00BA7721"/>
    <w:rsid w:val="00BB095F"/>
    <w:rsid w:val="00BB1B3B"/>
    <w:rsid w:val="00BB2C30"/>
    <w:rsid w:val="00BB2F7F"/>
    <w:rsid w:val="00BB3230"/>
    <w:rsid w:val="00BB340C"/>
    <w:rsid w:val="00BB3AB2"/>
    <w:rsid w:val="00BB4660"/>
    <w:rsid w:val="00BB479B"/>
    <w:rsid w:val="00BB4B68"/>
    <w:rsid w:val="00BB4DD0"/>
    <w:rsid w:val="00BB4FAC"/>
    <w:rsid w:val="00BB651A"/>
    <w:rsid w:val="00BB6EDD"/>
    <w:rsid w:val="00BB7733"/>
    <w:rsid w:val="00BB7869"/>
    <w:rsid w:val="00BB7D8A"/>
    <w:rsid w:val="00BB7F62"/>
    <w:rsid w:val="00BC0376"/>
    <w:rsid w:val="00BC0A78"/>
    <w:rsid w:val="00BC0C3E"/>
    <w:rsid w:val="00BC135B"/>
    <w:rsid w:val="00BC155B"/>
    <w:rsid w:val="00BC2033"/>
    <w:rsid w:val="00BC28B6"/>
    <w:rsid w:val="00BC2F2D"/>
    <w:rsid w:val="00BC3C2B"/>
    <w:rsid w:val="00BC402E"/>
    <w:rsid w:val="00BC4773"/>
    <w:rsid w:val="00BC6039"/>
    <w:rsid w:val="00BC7378"/>
    <w:rsid w:val="00BC77CF"/>
    <w:rsid w:val="00BD062F"/>
    <w:rsid w:val="00BD065B"/>
    <w:rsid w:val="00BD0C23"/>
    <w:rsid w:val="00BD0DA9"/>
    <w:rsid w:val="00BD1192"/>
    <w:rsid w:val="00BD122D"/>
    <w:rsid w:val="00BD1C25"/>
    <w:rsid w:val="00BD2244"/>
    <w:rsid w:val="00BD2E69"/>
    <w:rsid w:val="00BD39FC"/>
    <w:rsid w:val="00BD4B7A"/>
    <w:rsid w:val="00BD5742"/>
    <w:rsid w:val="00BD73AB"/>
    <w:rsid w:val="00BD7AD1"/>
    <w:rsid w:val="00BE04E8"/>
    <w:rsid w:val="00BE0942"/>
    <w:rsid w:val="00BE0A1A"/>
    <w:rsid w:val="00BE1138"/>
    <w:rsid w:val="00BE38A7"/>
    <w:rsid w:val="00BE41A5"/>
    <w:rsid w:val="00BE42D0"/>
    <w:rsid w:val="00BE4D5F"/>
    <w:rsid w:val="00BE60E3"/>
    <w:rsid w:val="00BE6191"/>
    <w:rsid w:val="00BE6615"/>
    <w:rsid w:val="00BE6BED"/>
    <w:rsid w:val="00BE7305"/>
    <w:rsid w:val="00BE73BF"/>
    <w:rsid w:val="00BE78E2"/>
    <w:rsid w:val="00BE7EF0"/>
    <w:rsid w:val="00BF0114"/>
    <w:rsid w:val="00BF01A0"/>
    <w:rsid w:val="00BF0E86"/>
    <w:rsid w:val="00BF1067"/>
    <w:rsid w:val="00BF1E3A"/>
    <w:rsid w:val="00BF25E6"/>
    <w:rsid w:val="00BF2C0F"/>
    <w:rsid w:val="00BF30DA"/>
    <w:rsid w:val="00BF3105"/>
    <w:rsid w:val="00BF3A5F"/>
    <w:rsid w:val="00BF3B81"/>
    <w:rsid w:val="00BF3E9F"/>
    <w:rsid w:val="00BF40D3"/>
    <w:rsid w:val="00BF415C"/>
    <w:rsid w:val="00BF4561"/>
    <w:rsid w:val="00BF6330"/>
    <w:rsid w:val="00BF6ADF"/>
    <w:rsid w:val="00BF6C93"/>
    <w:rsid w:val="00C00949"/>
    <w:rsid w:val="00C00C62"/>
    <w:rsid w:val="00C010C4"/>
    <w:rsid w:val="00C01511"/>
    <w:rsid w:val="00C01A62"/>
    <w:rsid w:val="00C0231C"/>
    <w:rsid w:val="00C025C9"/>
    <w:rsid w:val="00C02BC2"/>
    <w:rsid w:val="00C02E1A"/>
    <w:rsid w:val="00C0314C"/>
    <w:rsid w:val="00C03254"/>
    <w:rsid w:val="00C04217"/>
    <w:rsid w:val="00C04653"/>
    <w:rsid w:val="00C047C1"/>
    <w:rsid w:val="00C04B06"/>
    <w:rsid w:val="00C04D16"/>
    <w:rsid w:val="00C04F8A"/>
    <w:rsid w:val="00C06A42"/>
    <w:rsid w:val="00C06CDA"/>
    <w:rsid w:val="00C0756B"/>
    <w:rsid w:val="00C07AED"/>
    <w:rsid w:val="00C07E75"/>
    <w:rsid w:val="00C10705"/>
    <w:rsid w:val="00C114ED"/>
    <w:rsid w:val="00C1256F"/>
    <w:rsid w:val="00C12A56"/>
    <w:rsid w:val="00C13DE0"/>
    <w:rsid w:val="00C14DD3"/>
    <w:rsid w:val="00C15823"/>
    <w:rsid w:val="00C15BA9"/>
    <w:rsid w:val="00C15FFD"/>
    <w:rsid w:val="00C16400"/>
    <w:rsid w:val="00C16907"/>
    <w:rsid w:val="00C16AB0"/>
    <w:rsid w:val="00C1704C"/>
    <w:rsid w:val="00C17239"/>
    <w:rsid w:val="00C17464"/>
    <w:rsid w:val="00C2081F"/>
    <w:rsid w:val="00C2090C"/>
    <w:rsid w:val="00C211EC"/>
    <w:rsid w:val="00C21247"/>
    <w:rsid w:val="00C21D15"/>
    <w:rsid w:val="00C22C61"/>
    <w:rsid w:val="00C230BF"/>
    <w:rsid w:val="00C23317"/>
    <w:rsid w:val="00C2384E"/>
    <w:rsid w:val="00C23F53"/>
    <w:rsid w:val="00C23FA4"/>
    <w:rsid w:val="00C2452B"/>
    <w:rsid w:val="00C2465D"/>
    <w:rsid w:val="00C253ED"/>
    <w:rsid w:val="00C26E0B"/>
    <w:rsid w:val="00C27A2C"/>
    <w:rsid w:val="00C27C21"/>
    <w:rsid w:val="00C30C06"/>
    <w:rsid w:val="00C30C6B"/>
    <w:rsid w:val="00C31844"/>
    <w:rsid w:val="00C31A76"/>
    <w:rsid w:val="00C31B0E"/>
    <w:rsid w:val="00C36D7E"/>
    <w:rsid w:val="00C373FE"/>
    <w:rsid w:val="00C376B2"/>
    <w:rsid w:val="00C40364"/>
    <w:rsid w:val="00C406F6"/>
    <w:rsid w:val="00C40DE5"/>
    <w:rsid w:val="00C4232D"/>
    <w:rsid w:val="00C42CA8"/>
    <w:rsid w:val="00C45974"/>
    <w:rsid w:val="00C46285"/>
    <w:rsid w:val="00C477E0"/>
    <w:rsid w:val="00C47C39"/>
    <w:rsid w:val="00C50391"/>
    <w:rsid w:val="00C50F3F"/>
    <w:rsid w:val="00C51ACD"/>
    <w:rsid w:val="00C523A7"/>
    <w:rsid w:val="00C52C3C"/>
    <w:rsid w:val="00C533B0"/>
    <w:rsid w:val="00C53762"/>
    <w:rsid w:val="00C541AA"/>
    <w:rsid w:val="00C54BCC"/>
    <w:rsid w:val="00C54D41"/>
    <w:rsid w:val="00C55DAA"/>
    <w:rsid w:val="00C5631E"/>
    <w:rsid w:val="00C56364"/>
    <w:rsid w:val="00C57827"/>
    <w:rsid w:val="00C579D0"/>
    <w:rsid w:val="00C609A1"/>
    <w:rsid w:val="00C609CD"/>
    <w:rsid w:val="00C6143D"/>
    <w:rsid w:val="00C6190E"/>
    <w:rsid w:val="00C61DE6"/>
    <w:rsid w:val="00C62227"/>
    <w:rsid w:val="00C62243"/>
    <w:rsid w:val="00C63A60"/>
    <w:rsid w:val="00C6643F"/>
    <w:rsid w:val="00C6702D"/>
    <w:rsid w:val="00C67304"/>
    <w:rsid w:val="00C6772A"/>
    <w:rsid w:val="00C70A1B"/>
    <w:rsid w:val="00C70BFE"/>
    <w:rsid w:val="00C71666"/>
    <w:rsid w:val="00C74D11"/>
    <w:rsid w:val="00C75656"/>
    <w:rsid w:val="00C75A76"/>
    <w:rsid w:val="00C75C5D"/>
    <w:rsid w:val="00C76398"/>
    <w:rsid w:val="00C76B1B"/>
    <w:rsid w:val="00C76B7D"/>
    <w:rsid w:val="00C772DD"/>
    <w:rsid w:val="00C77519"/>
    <w:rsid w:val="00C775C5"/>
    <w:rsid w:val="00C81C36"/>
    <w:rsid w:val="00C8237E"/>
    <w:rsid w:val="00C829DD"/>
    <w:rsid w:val="00C82BA3"/>
    <w:rsid w:val="00C83238"/>
    <w:rsid w:val="00C834D8"/>
    <w:rsid w:val="00C8354B"/>
    <w:rsid w:val="00C840BD"/>
    <w:rsid w:val="00C8593F"/>
    <w:rsid w:val="00C86023"/>
    <w:rsid w:val="00C86CB3"/>
    <w:rsid w:val="00C872D8"/>
    <w:rsid w:val="00C876B6"/>
    <w:rsid w:val="00C87FD1"/>
    <w:rsid w:val="00C90A5A"/>
    <w:rsid w:val="00C90AD3"/>
    <w:rsid w:val="00C9118D"/>
    <w:rsid w:val="00C9178B"/>
    <w:rsid w:val="00C92209"/>
    <w:rsid w:val="00C925E7"/>
    <w:rsid w:val="00C926E2"/>
    <w:rsid w:val="00C936BE"/>
    <w:rsid w:val="00C938DA"/>
    <w:rsid w:val="00C946EC"/>
    <w:rsid w:val="00C94856"/>
    <w:rsid w:val="00C9542B"/>
    <w:rsid w:val="00C95AF5"/>
    <w:rsid w:val="00C966FA"/>
    <w:rsid w:val="00C96CC3"/>
    <w:rsid w:val="00C978B0"/>
    <w:rsid w:val="00C97EA2"/>
    <w:rsid w:val="00CA010F"/>
    <w:rsid w:val="00CA01C9"/>
    <w:rsid w:val="00CA0CB4"/>
    <w:rsid w:val="00CA13E2"/>
    <w:rsid w:val="00CA1495"/>
    <w:rsid w:val="00CA16A4"/>
    <w:rsid w:val="00CA172C"/>
    <w:rsid w:val="00CA18AD"/>
    <w:rsid w:val="00CA1E4D"/>
    <w:rsid w:val="00CA22EB"/>
    <w:rsid w:val="00CA25BD"/>
    <w:rsid w:val="00CA2D77"/>
    <w:rsid w:val="00CA4F9F"/>
    <w:rsid w:val="00CA503E"/>
    <w:rsid w:val="00CA53AE"/>
    <w:rsid w:val="00CA6437"/>
    <w:rsid w:val="00CA799A"/>
    <w:rsid w:val="00CA7AA1"/>
    <w:rsid w:val="00CB0131"/>
    <w:rsid w:val="00CB04FF"/>
    <w:rsid w:val="00CB1030"/>
    <w:rsid w:val="00CB1C4A"/>
    <w:rsid w:val="00CB2580"/>
    <w:rsid w:val="00CB2E33"/>
    <w:rsid w:val="00CB2F47"/>
    <w:rsid w:val="00CB5031"/>
    <w:rsid w:val="00CB6BF0"/>
    <w:rsid w:val="00CB7994"/>
    <w:rsid w:val="00CB7BC9"/>
    <w:rsid w:val="00CC030A"/>
    <w:rsid w:val="00CC0B65"/>
    <w:rsid w:val="00CC0BBB"/>
    <w:rsid w:val="00CC186C"/>
    <w:rsid w:val="00CC1A85"/>
    <w:rsid w:val="00CC2116"/>
    <w:rsid w:val="00CC24D8"/>
    <w:rsid w:val="00CC261A"/>
    <w:rsid w:val="00CC2C47"/>
    <w:rsid w:val="00CC2CD2"/>
    <w:rsid w:val="00CC2E28"/>
    <w:rsid w:val="00CC3C9E"/>
    <w:rsid w:val="00CC46FC"/>
    <w:rsid w:val="00CC4F7D"/>
    <w:rsid w:val="00CC5009"/>
    <w:rsid w:val="00CC6738"/>
    <w:rsid w:val="00CC68B5"/>
    <w:rsid w:val="00CC6B91"/>
    <w:rsid w:val="00CC6DE4"/>
    <w:rsid w:val="00CC7DF9"/>
    <w:rsid w:val="00CC7FB0"/>
    <w:rsid w:val="00CC7FE5"/>
    <w:rsid w:val="00CD13BF"/>
    <w:rsid w:val="00CD2D16"/>
    <w:rsid w:val="00CD30DB"/>
    <w:rsid w:val="00CD3DB6"/>
    <w:rsid w:val="00CD4315"/>
    <w:rsid w:val="00CD4646"/>
    <w:rsid w:val="00CD4C62"/>
    <w:rsid w:val="00CD4CA1"/>
    <w:rsid w:val="00CD51C8"/>
    <w:rsid w:val="00CD57A2"/>
    <w:rsid w:val="00CD6408"/>
    <w:rsid w:val="00CE00EF"/>
    <w:rsid w:val="00CE04AF"/>
    <w:rsid w:val="00CE0FAF"/>
    <w:rsid w:val="00CE141B"/>
    <w:rsid w:val="00CE14FB"/>
    <w:rsid w:val="00CE1737"/>
    <w:rsid w:val="00CE2E93"/>
    <w:rsid w:val="00CE3136"/>
    <w:rsid w:val="00CE33DF"/>
    <w:rsid w:val="00CE3756"/>
    <w:rsid w:val="00CE47B3"/>
    <w:rsid w:val="00CE481F"/>
    <w:rsid w:val="00CE504B"/>
    <w:rsid w:val="00CE5292"/>
    <w:rsid w:val="00CE56B1"/>
    <w:rsid w:val="00CE5CD7"/>
    <w:rsid w:val="00CE67D9"/>
    <w:rsid w:val="00CE7BCA"/>
    <w:rsid w:val="00CE7C7E"/>
    <w:rsid w:val="00CF08C2"/>
    <w:rsid w:val="00CF0F1A"/>
    <w:rsid w:val="00CF1148"/>
    <w:rsid w:val="00CF16B4"/>
    <w:rsid w:val="00CF18EB"/>
    <w:rsid w:val="00CF2171"/>
    <w:rsid w:val="00CF26F7"/>
    <w:rsid w:val="00CF2880"/>
    <w:rsid w:val="00CF2CEC"/>
    <w:rsid w:val="00CF3E85"/>
    <w:rsid w:val="00CF43EA"/>
    <w:rsid w:val="00CF488C"/>
    <w:rsid w:val="00CF50CA"/>
    <w:rsid w:val="00CF57FD"/>
    <w:rsid w:val="00CF5A71"/>
    <w:rsid w:val="00CF5D03"/>
    <w:rsid w:val="00CF6219"/>
    <w:rsid w:val="00CF65AB"/>
    <w:rsid w:val="00CF6750"/>
    <w:rsid w:val="00CF771A"/>
    <w:rsid w:val="00CF782D"/>
    <w:rsid w:val="00D00628"/>
    <w:rsid w:val="00D00CA4"/>
    <w:rsid w:val="00D01D41"/>
    <w:rsid w:val="00D01DE8"/>
    <w:rsid w:val="00D0258C"/>
    <w:rsid w:val="00D02596"/>
    <w:rsid w:val="00D02B61"/>
    <w:rsid w:val="00D02C34"/>
    <w:rsid w:val="00D03039"/>
    <w:rsid w:val="00D034E5"/>
    <w:rsid w:val="00D03CFE"/>
    <w:rsid w:val="00D04E9E"/>
    <w:rsid w:val="00D05938"/>
    <w:rsid w:val="00D06EA6"/>
    <w:rsid w:val="00D07923"/>
    <w:rsid w:val="00D07BBF"/>
    <w:rsid w:val="00D1049A"/>
    <w:rsid w:val="00D110D8"/>
    <w:rsid w:val="00D11CA6"/>
    <w:rsid w:val="00D121DD"/>
    <w:rsid w:val="00D12F09"/>
    <w:rsid w:val="00D1364C"/>
    <w:rsid w:val="00D147A7"/>
    <w:rsid w:val="00D15A4E"/>
    <w:rsid w:val="00D15FDB"/>
    <w:rsid w:val="00D166A0"/>
    <w:rsid w:val="00D1679C"/>
    <w:rsid w:val="00D16CE6"/>
    <w:rsid w:val="00D17233"/>
    <w:rsid w:val="00D17507"/>
    <w:rsid w:val="00D17E62"/>
    <w:rsid w:val="00D2017E"/>
    <w:rsid w:val="00D207D1"/>
    <w:rsid w:val="00D21396"/>
    <w:rsid w:val="00D216C5"/>
    <w:rsid w:val="00D22943"/>
    <w:rsid w:val="00D22E19"/>
    <w:rsid w:val="00D23F82"/>
    <w:rsid w:val="00D24535"/>
    <w:rsid w:val="00D24A15"/>
    <w:rsid w:val="00D24D34"/>
    <w:rsid w:val="00D2508C"/>
    <w:rsid w:val="00D25256"/>
    <w:rsid w:val="00D253A1"/>
    <w:rsid w:val="00D2552E"/>
    <w:rsid w:val="00D25B3E"/>
    <w:rsid w:val="00D26613"/>
    <w:rsid w:val="00D27A2A"/>
    <w:rsid w:val="00D3043E"/>
    <w:rsid w:val="00D32515"/>
    <w:rsid w:val="00D33935"/>
    <w:rsid w:val="00D33992"/>
    <w:rsid w:val="00D33B41"/>
    <w:rsid w:val="00D33E42"/>
    <w:rsid w:val="00D348CD"/>
    <w:rsid w:val="00D34BC4"/>
    <w:rsid w:val="00D34EFD"/>
    <w:rsid w:val="00D35D51"/>
    <w:rsid w:val="00D363F2"/>
    <w:rsid w:val="00D36DCF"/>
    <w:rsid w:val="00D36EE9"/>
    <w:rsid w:val="00D37920"/>
    <w:rsid w:val="00D41F45"/>
    <w:rsid w:val="00D42214"/>
    <w:rsid w:val="00D446CA"/>
    <w:rsid w:val="00D463D3"/>
    <w:rsid w:val="00D467CE"/>
    <w:rsid w:val="00D4769A"/>
    <w:rsid w:val="00D47D4E"/>
    <w:rsid w:val="00D514F3"/>
    <w:rsid w:val="00D520F2"/>
    <w:rsid w:val="00D52665"/>
    <w:rsid w:val="00D52A68"/>
    <w:rsid w:val="00D52F11"/>
    <w:rsid w:val="00D52F42"/>
    <w:rsid w:val="00D53045"/>
    <w:rsid w:val="00D54FE2"/>
    <w:rsid w:val="00D55097"/>
    <w:rsid w:val="00D55BE1"/>
    <w:rsid w:val="00D55EC2"/>
    <w:rsid w:val="00D56BDA"/>
    <w:rsid w:val="00D6017B"/>
    <w:rsid w:val="00D60985"/>
    <w:rsid w:val="00D61195"/>
    <w:rsid w:val="00D62ABB"/>
    <w:rsid w:val="00D636BC"/>
    <w:rsid w:val="00D6388F"/>
    <w:rsid w:val="00D638A2"/>
    <w:rsid w:val="00D63B46"/>
    <w:rsid w:val="00D63F02"/>
    <w:rsid w:val="00D64199"/>
    <w:rsid w:val="00D64226"/>
    <w:rsid w:val="00D64B76"/>
    <w:rsid w:val="00D65FF6"/>
    <w:rsid w:val="00D663A1"/>
    <w:rsid w:val="00D67F24"/>
    <w:rsid w:val="00D7070E"/>
    <w:rsid w:val="00D70EE3"/>
    <w:rsid w:val="00D710A3"/>
    <w:rsid w:val="00D71D3D"/>
    <w:rsid w:val="00D721DA"/>
    <w:rsid w:val="00D727FB"/>
    <w:rsid w:val="00D728E8"/>
    <w:rsid w:val="00D7300E"/>
    <w:rsid w:val="00D73EFD"/>
    <w:rsid w:val="00D740E6"/>
    <w:rsid w:val="00D745D4"/>
    <w:rsid w:val="00D74BCF"/>
    <w:rsid w:val="00D74D52"/>
    <w:rsid w:val="00D75B3B"/>
    <w:rsid w:val="00D77218"/>
    <w:rsid w:val="00D774BC"/>
    <w:rsid w:val="00D77E9D"/>
    <w:rsid w:val="00D80923"/>
    <w:rsid w:val="00D8097F"/>
    <w:rsid w:val="00D82261"/>
    <w:rsid w:val="00D82432"/>
    <w:rsid w:val="00D82601"/>
    <w:rsid w:val="00D840BC"/>
    <w:rsid w:val="00D849E2"/>
    <w:rsid w:val="00D84A18"/>
    <w:rsid w:val="00D85BDC"/>
    <w:rsid w:val="00D87AE6"/>
    <w:rsid w:val="00D87E44"/>
    <w:rsid w:val="00D90189"/>
    <w:rsid w:val="00D911CD"/>
    <w:rsid w:val="00D91317"/>
    <w:rsid w:val="00D921C3"/>
    <w:rsid w:val="00D928FB"/>
    <w:rsid w:val="00D929C9"/>
    <w:rsid w:val="00D92BD1"/>
    <w:rsid w:val="00D92C88"/>
    <w:rsid w:val="00D92D93"/>
    <w:rsid w:val="00D92E75"/>
    <w:rsid w:val="00D930DE"/>
    <w:rsid w:val="00D93E5D"/>
    <w:rsid w:val="00D946B5"/>
    <w:rsid w:val="00D94B72"/>
    <w:rsid w:val="00D95133"/>
    <w:rsid w:val="00D96799"/>
    <w:rsid w:val="00D968EC"/>
    <w:rsid w:val="00D974C8"/>
    <w:rsid w:val="00D975EE"/>
    <w:rsid w:val="00DA01DE"/>
    <w:rsid w:val="00DA06E7"/>
    <w:rsid w:val="00DA09C7"/>
    <w:rsid w:val="00DA15CD"/>
    <w:rsid w:val="00DA1F10"/>
    <w:rsid w:val="00DA1FA9"/>
    <w:rsid w:val="00DA262E"/>
    <w:rsid w:val="00DA275D"/>
    <w:rsid w:val="00DA3C3C"/>
    <w:rsid w:val="00DA439A"/>
    <w:rsid w:val="00DA56EF"/>
    <w:rsid w:val="00DB0411"/>
    <w:rsid w:val="00DB062F"/>
    <w:rsid w:val="00DB1480"/>
    <w:rsid w:val="00DB1BD4"/>
    <w:rsid w:val="00DB2929"/>
    <w:rsid w:val="00DB3F46"/>
    <w:rsid w:val="00DB487A"/>
    <w:rsid w:val="00DB49F0"/>
    <w:rsid w:val="00DB4A60"/>
    <w:rsid w:val="00DB4BEF"/>
    <w:rsid w:val="00DB5606"/>
    <w:rsid w:val="00DB5654"/>
    <w:rsid w:val="00DB5CAC"/>
    <w:rsid w:val="00DB70C4"/>
    <w:rsid w:val="00DB7B63"/>
    <w:rsid w:val="00DC0428"/>
    <w:rsid w:val="00DC08F7"/>
    <w:rsid w:val="00DC0D21"/>
    <w:rsid w:val="00DC1FE9"/>
    <w:rsid w:val="00DC2A3A"/>
    <w:rsid w:val="00DC4E58"/>
    <w:rsid w:val="00DC513B"/>
    <w:rsid w:val="00DC5E06"/>
    <w:rsid w:val="00DC60D5"/>
    <w:rsid w:val="00DD0465"/>
    <w:rsid w:val="00DD272E"/>
    <w:rsid w:val="00DD2D2B"/>
    <w:rsid w:val="00DD3624"/>
    <w:rsid w:val="00DD380E"/>
    <w:rsid w:val="00DD419F"/>
    <w:rsid w:val="00DD4293"/>
    <w:rsid w:val="00DD5604"/>
    <w:rsid w:val="00DD5E7D"/>
    <w:rsid w:val="00DD69C7"/>
    <w:rsid w:val="00DD6A7F"/>
    <w:rsid w:val="00DD6C42"/>
    <w:rsid w:val="00DD70CC"/>
    <w:rsid w:val="00DD7389"/>
    <w:rsid w:val="00DD7451"/>
    <w:rsid w:val="00DE074D"/>
    <w:rsid w:val="00DE15E8"/>
    <w:rsid w:val="00DE2612"/>
    <w:rsid w:val="00DE2B4A"/>
    <w:rsid w:val="00DE45B9"/>
    <w:rsid w:val="00DE5180"/>
    <w:rsid w:val="00DE586D"/>
    <w:rsid w:val="00DE591E"/>
    <w:rsid w:val="00DE5A03"/>
    <w:rsid w:val="00DE5B01"/>
    <w:rsid w:val="00DE5F77"/>
    <w:rsid w:val="00DE6C00"/>
    <w:rsid w:val="00DE7A90"/>
    <w:rsid w:val="00DF066C"/>
    <w:rsid w:val="00DF089D"/>
    <w:rsid w:val="00DF0FB0"/>
    <w:rsid w:val="00DF151A"/>
    <w:rsid w:val="00DF1F39"/>
    <w:rsid w:val="00DF1FF9"/>
    <w:rsid w:val="00DF21A4"/>
    <w:rsid w:val="00DF3E3E"/>
    <w:rsid w:val="00DF423E"/>
    <w:rsid w:val="00DF55A1"/>
    <w:rsid w:val="00DF58EB"/>
    <w:rsid w:val="00DF6805"/>
    <w:rsid w:val="00DF7562"/>
    <w:rsid w:val="00E004F8"/>
    <w:rsid w:val="00E0074F"/>
    <w:rsid w:val="00E00A90"/>
    <w:rsid w:val="00E019D8"/>
    <w:rsid w:val="00E02B99"/>
    <w:rsid w:val="00E0396D"/>
    <w:rsid w:val="00E03AA0"/>
    <w:rsid w:val="00E0439E"/>
    <w:rsid w:val="00E04711"/>
    <w:rsid w:val="00E055BA"/>
    <w:rsid w:val="00E05B58"/>
    <w:rsid w:val="00E05DF9"/>
    <w:rsid w:val="00E060E6"/>
    <w:rsid w:val="00E06217"/>
    <w:rsid w:val="00E06266"/>
    <w:rsid w:val="00E0697F"/>
    <w:rsid w:val="00E07E7F"/>
    <w:rsid w:val="00E07F9B"/>
    <w:rsid w:val="00E10470"/>
    <w:rsid w:val="00E12677"/>
    <w:rsid w:val="00E1359F"/>
    <w:rsid w:val="00E14626"/>
    <w:rsid w:val="00E14F18"/>
    <w:rsid w:val="00E1502F"/>
    <w:rsid w:val="00E152C8"/>
    <w:rsid w:val="00E15BCB"/>
    <w:rsid w:val="00E20068"/>
    <w:rsid w:val="00E206EA"/>
    <w:rsid w:val="00E20890"/>
    <w:rsid w:val="00E211AC"/>
    <w:rsid w:val="00E21201"/>
    <w:rsid w:val="00E21DAF"/>
    <w:rsid w:val="00E2258F"/>
    <w:rsid w:val="00E231F2"/>
    <w:rsid w:val="00E23360"/>
    <w:rsid w:val="00E235F6"/>
    <w:rsid w:val="00E247D4"/>
    <w:rsid w:val="00E24EF1"/>
    <w:rsid w:val="00E252D2"/>
    <w:rsid w:val="00E2585C"/>
    <w:rsid w:val="00E25F2B"/>
    <w:rsid w:val="00E26810"/>
    <w:rsid w:val="00E2695B"/>
    <w:rsid w:val="00E276AA"/>
    <w:rsid w:val="00E301FB"/>
    <w:rsid w:val="00E316DC"/>
    <w:rsid w:val="00E31A1E"/>
    <w:rsid w:val="00E322B9"/>
    <w:rsid w:val="00E32B67"/>
    <w:rsid w:val="00E32C83"/>
    <w:rsid w:val="00E3449E"/>
    <w:rsid w:val="00E35B59"/>
    <w:rsid w:val="00E36A0E"/>
    <w:rsid w:val="00E37B54"/>
    <w:rsid w:val="00E4091F"/>
    <w:rsid w:val="00E40DB3"/>
    <w:rsid w:val="00E40DE7"/>
    <w:rsid w:val="00E411DD"/>
    <w:rsid w:val="00E41ABE"/>
    <w:rsid w:val="00E4237C"/>
    <w:rsid w:val="00E425AF"/>
    <w:rsid w:val="00E427B6"/>
    <w:rsid w:val="00E43472"/>
    <w:rsid w:val="00E44330"/>
    <w:rsid w:val="00E44713"/>
    <w:rsid w:val="00E44FAC"/>
    <w:rsid w:val="00E45298"/>
    <w:rsid w:val="00E45599"/>
    <w:rsid w:val="00E45920"/>
    <w:rsid w:val="00E45944"/>
    <w:rsid w:val="00E459D5"/>
    <w:rsid w:val="00E45E66"/>
    <w:rsid w:val="00E46D69"/>
    <w:rsid w:val="00E46E4F"/>
    <w:rsid w:val="00E4717F"/>
    <w:rsid w:val="00E474C0"/>
    <w:rsid w:val="00E475AF"/>
    <w:rsid w:val="00E52DCE"/>
    <w:rsid w:val="00E5343D"/>
    <w:rsid w:val="00E5385E"/>
    <w:rsid w:val="00E53BF2"/>
    <w:rsid w:val="00E54732"/>
    <w:rsid w:val="00E54CD2"/>
    <w:rsid w:val="00E55135"/>
    <w:rsid w:val="00E55875"/>
    <w:rsid w:val="00E56C55"/>
    <w:rsid w:val="00E602FB"/>
    <w:rsid w:val="00E60C60"/>
    <w:rsid w:val="00E612FC"/>
    <w:rsid w:val="00E6178C"/>
    <w:rsid w:val="00E61E36"/>
    <w:rsid w:val="00E62C5B"/>
    <w:rsid w:val="00E63143"/>
    <w:rsid w:val="00E63FB3"/>
    <w:rsid w:val="00E64355"/>
    <w:rsid w:val="00E64A94"/>
    <w:rsid w:val="00E6566B"/>
    <w:rsid w:val="00E66D31"/>
    <w:rsid w:val="00E6718A"/>
    <w:rsid w:val="00E673FA"/>
    <w:rsid w:val="00E67690"/>
    <w:rsid w:val="00E6789B"/>
    <w:rsid w:val="00E703D4"/>
    <w:rsid w:val="00E70591"/>
    <w:rsid w:val="00E70891"/>
    <w:rsid w:val="00E7109E"/>
    <w:rsid w:val="00E71109"/>
    <w:rsid w:val="00E71F8B"/>
    <w:rsid w:val="00E73FBF"/>
    <w:rsid w:val="00E7440D"/>
    <w:rsid w:val="00E75179"/>
    <w:rsid w:val="00E76A30"/>
    <w:rsid w:val="00E76A96"/>
    <w:rsid w:val="00E7722B"/>
    <w:rsid w:val="00E776F8"/>
    <w:rsid w:val="00E77ABC"/>
    <w:rsid w:val="00E81D58"/>
    <w:rsid w:val="00E82C8E"/>
    <w:rsid w:val="00E83A25"/>
    <w:rsid w:val="00E83D88"/>
    <w:rsid w:val="00E83F73"/>
    <w:rsid w:val="00E847F2"/>
    <w:rsid w:val="00E849E9"/>
    <w:rsid w:val="00E85A88"/>
    <w:rsid w:val="00E85D9E"/>
    <w:rsid w:val="00E87701"/>
    <w:rsid w:val="00E87ECB"/>
    <w:rsid w:val="00E90182"/>
    <w:rsid w:val="00E905D8"/>
    <w:rsid w:val="00E90696"/>
    <w:rsid w:val="00E90AC8"/>
    <w:rsid w:val="00E90E23"/>
    <w:rsid w:val="00E92E3E"/>
    <w:rsid w:val="00E9346A"/>
    <w:rsid w:val="00E959C2"/>
    <w:rsid w:val="00E95A73"/>
    <w:rsid w:val="00E962DB"/>
    <w:rsid w:val="00E97749"/>
    <w:rsid w:val="00E97C38"/>
    <w:rsid w:val="00EA1365"/>
    <w:rsid w:val="00EA2B41"/>
    <w:rsid w:val="00EA3096"/>
    <w:rsid w:val="00EA4536"/>
    <w:rsid w:val="00EA4CB8"/>
    <w:rsid w:val="00EA4E7C"/>
    <w:rsid w:val="00EA5A38"/>
    <w:rsid w:val="00EA5DD7"/>
    <w:rsid w:val="00EA617E"/>
    <w:rsid w:val="00EA6961"/>
    <w:rsid w:val="00EB0BD7"/>
    <w:rsid w:val="00EB1EBC"/>
    <w:rsid w:val="00EB2AF8"/>
    <w:rsid w:val="00EB3D22"/>
    <w:rsid w:val="00EB4CB2"/>
    <w:rsid w:val="00EB509E"/>
    <w:rsid w:val="00EB53E9"/>
    <w:rsid w:val="00EB5448"/>
    <w:rsid w:val="00EB57BF"/>
    <w:rsid w:val="00EB6040"/>
    <w:rsid w:val="00EB6361"/>
    <w:rsid w:val="00EB6460"/>
    <w:rsid w:val="00EB74EC"/>
    <w:rsid w:val="00EC084E"/>
    <w:rsid w:val="00EC0972"/>
    <w:rsid w:val="00EC107C"/>
    <w:rsid w:val="00EC176A"/>
    <w:rsid w:val="00EC2147"/>
    <w:rsid w:val="00EC5E6D"/>
    <w:rsid w:val="00EC6B90"/>
    <w:rsid w:val="00ED09A8"/>
    <w:rsid w:val="00ED0D98"/>
    <w:rsid w:val="00ED2A04"/>
    <w:rsid w:val="00ED2E97"/>
    <w:rsid w:val="00ED3116"/>
    <w:rsid w:val="00ED3CEA"/>
    <w:rsid w:val="00ED3D39"/>
    <w:rsid w:val="00ED4162"/>
    <w:rsid w:val="00ED4768"/>
    <w:rsid w:val="00ED48EA"/>
    <w:rsid w:val="00ED4CD8"/>
    <w:rsid w:val="00ED55B4"/>
    <w:rsid w:val="00ED586B"/>
    <w:rsid w:val="00ED6161"/>
    <w:rsid w:val="00ED61BD"/>
    <w:rsid w:val="00ED67FE"/>
    <w:rsid w:val="00ED6C27"/>
    <w:rsid w:val="00ED6D8B"/>
    <w:rsid w:val="00ED7AF3"/>
    <w:rsid w:val="00ED7C74"/>
    <w:rsid w:val="00EE0846"/>
    <w:rsid w:val="00EE08BD"/>
    <w:rsid w:val="00EE09A9"/>
    <w:rsid w:val="00EE0C51"/>
    <w:rsid w:val="00EE1708"/>
    <w:rsid w:val="00EE1B39"/>
    <w:rsid w:val="00EE2774"/>
    <w:rsid w:val="00EE2B39"/>
    <w:rsid w:val="00EE360E"/>
    <w:rsid w:val="00EE4454"/>
    <w:rsid w:val="00EE44E2"/>
    <w:rsid w:val="00EE47E5"/>
    <w:rsid w:val="00EE49AD"/>
    <w:rsid w:val="00EE5C91"/>
    <w:rsid w:val="00EE6F46"/>
    <w:rsid w:val="00EE73B7"/>
    <w:rsid w:val="00EF00C8"/>
    <w:rsid w:val="00EF12A8"/>
    <w:rsid w:val="00EF1342"/>
    <w:rsid w:val="00EF14DB"/>
    <w:rsid w:val="00EF1586"/>
    <w:rsid w:val="00EF1E36"/>
    <w:rsid w:val="00EF1EB7"/>
    <w:rsid w:val="00EF1F3E"/>
    <w:rsid w:val="00EF2629"/>
    <w:rsid w:val="00EF26BD"/>
    <w:rsid w:val="00EF2F53"/>
    <w:rsid w:val="00EF304D"/>
    <w:rsid w:val="00EF38B8"/>
    <w:rsid w:val="00EF3B41"/>
    <w:rsid w:val="00EF4383"/>
    <w:rsid w:val="00EF56CD"/>
    <w:rsid w:val="00EF6533"/>
    <w:rsid w:val="00EF66D1"/>
    <w:rsid w:val="00EF68C5"/>
    <w:rsid w:val="00EF72E8"/>
    <w:rsid w:val="00EF755E"/>
    <w:rsid w:val="00EF7A09"/>
    <w:rsid w:val="00F017F2"/>
    <w:rsid w:val="00F01C52"/>
    <w:rsid w:val="00F03670"/>
    <w:rsid w:val="00F03A84"/>
    <w:rsid w:val="00F040B4"/>
    <w:rsid w:val="00F053BC"/>
    <w:rsid w:val="00F058CB"/>
    <w:rsid w:val="00F05E69"/>
    <w:rsid w:val="00F06BE8"/>
    <w:rsid w:val="00F06FEC"/>
    <w:rsid w:val="00F07438"/>
    <w:rsid w:val="00F1005E"/>
    <w:rsid w:val="00F1032E"/>
    <w:rsid w:val="00F10408"/>
    <w:rsid w:val="00F10473"/>
    <w:rsid w:val="00F10C5E"/>
    <w:rsid w:val="00F10DD1"/>
    <w:rsid w:val="00F1228C"/>
    <w:rsid w:val="00F129F4"/>
    <w:rsid w:val="00F12CD7"/>
    <w:rsid w:val="00F13859"/>
    <w:rsid w:val="00F13D3B"/>
    <w:rsid w:val="00F143A2"/>
    <w:rsid w:val="00F1535D"/>
    <w:rsid w:val="00F155F6"/>
    <w:rsid w:val="00F161A2"/>
    <w:rsid w:val="00F16781"/>
    <w:rsid w:val="00F16D8B"/>
    <w:rsid w:val="00F17072"/>
    <w:rsid w:val="00F17110"/>
    <w:rsid w:val="00F17D41"/>
    <w:rsid w:val="00F20957"/>
    <w:rsid w:val="00F218D1"/>
    <w:rsid w:val="00F21F8F"/>
    <w:rsid w:val="00F23345"/>
    <w:rsid w:val="00F23508"/>
    <w:rsid w:val="00F236CE"/>
    <w:rsid w:val="00F237B8"/>
    <w:rsid w:val="00F238F9"/>
    <w:rsid w:val="00F243B5"/>
    <w:rsid w:val="00F244BB"/>
    <w:rsid w:val="00F24C24"/>
    <w:rsid w:val="00F269EB"/>
    <w:rsid w:val="00F26D7F"/>
    <w:rsid w:val="00F275F4"/>
    <w:rsid w:val="00F27FCD"/>
    <w:rsid w:val="00F30006"/>
    <w:rsid w:val="00F3331A"/>
    <w:rsid w:val="00F33CD5"/>
    <w:rsid w:val="00F344C5"/>
    <w:rsid w:val="00F36BED"/>
    <w:rsid w:val="00F36C7B"/>
    <w:rsid w:val="00F378D9"/>
    <w:rsid w:val="00F37B7B"/>
    <w:rsid w:val="00F40438"/>
    <w:rsid w:val="00F409FF"/>
    <w:rsid w:val="00F41085"/>
    <w:rsid w:val="00F4128C"/>
    <w:rsid w:val="00F42313"/>
    <w:rsid w:val="00F425AB"/>
    <w:rsid w:val="00F42E76"/>
    <w:rsid w:val="00F43110"/>
    <w:rsid w:val="00F433CB"/>
    <w:rsid w:val="00F43584"/>
    <w:rsid w:val="00F43DD6"/>
    <w:rsid w:val="00F44013"/>
    <w:rsid w:val="00F44092"/>
    <w:rsid w:val="00F4448E"/>
    <w:rsid w:val="00F44FFC"/>
    <w:rsid w:val="00F45231"/>
    <w:rsid w:val="00F45483"/>
    <w:rsid w:val="00F45E6B"/>
    <w:rsid w:val="00F45FD9"/>
    <w:rsid w:val="00F464A1"/>
    <w:rsid w:val="00F47108"/>
    <w:rsid w:val="00F47997"/>
    <w:rsid w:val="00F47D9F"/>
    <w:rsid w:val="00F50356"/>
    <w:rsid w:val="00F50B2F"/>
    <w:rsid w:val="00F50E9E"/>
    <w:rsid w:val="00F517AD"/>
    <w:rsid w:val="00F51A78"/>
    <w:rsid w:val="00F52257"/>
    <w:rsid w:val="00F523BD"/>
    <w:rsid w:val="00F523DC"/>
    <w:rsid w:val="00F525A0"/>
    <w:rsid w:val="00F532E8"/>
    <w:rsid w:val="00F53538"/>
    <w:rsid w:val="00F53B3A"/>
    <w:rsid w:val="00F54475"/>
    <w:rsid w:val="00F54BA4"/>
    <w:rsid w:val="00F54BDF"/>
    <w:rsid w:val="00F54CB5"/>
    <w:rsid w:val="00F553EB"/>
    <w:rsid w:val="00F55560"/>
    <w:rsid w:val="00F5561A"/>
    <w:rsid w:val="00F55D26"/>
    <w:rsid w:val="00F56FC4"/>
    <w:rsid w:val="00F57068"/>
    <w:rsid w:val="00F601CD"/>
    <w:rsid w:val="00F61B89"/>
    <w:rsid w:val="00F624EA"/>
    <w:rsid w:val="00F62D5F"/>
    <w:rsid w:val="00F63742"/>
    <w:rsid w:val="00F63BA0"/>
    <w:rsid w:val="00F63C94"/>
    <w:rsid w:val="00F65983"/>
    <w:rsid w:val="00F705FB"/>
    <w:rsid w:val="00F729A7"/>
    <w:rsid w:val="00F72BC3"/>
    <w:rsid w:val="00F72D4E"/>
    <w:rsid w:val="00F73051"/>
    <w:rsid w:val="00F732DE"/>
    <w:rsid w:val="00F738A2"/>
    <w:rsid w:val="00F746E5"/>
    <w:rsid w:val="00F7475B"/>
    <w:rsid w:val="00F74A5C"/>
    <w:rsid w:val="00F754AD"/>
    <w:rsid w:val="00F76AA9"/>
    <w:rsid w:val="00F76DC6"/>
    <w:rsid w:val="00F77529"/>
    <w:rsid w:val="00F77BCD"/>
    <w:rsid w:val="00F77F47"/>
    <w:rsid w:val="00F802D0"/>
    <w:rsid w:val="00F80E2F"/>
    <w:rsid w:val="00F812C4"/>
    <w:rsid w:val="00F82138"/>
    <w:rsid w:val="00F8223F"/>
    <w:rsid w:val="00F82FB0"/>
    <w:rsid w:val="00F836E7"/>
    <w:rsid w:val="00F8391E"/>
    <w:rsid w:val="00F850B8"/>
    <w:rsid w:val="00F8511F"/>
    <w:rsid w:val="00F85454"/>
    <w:rsid w:val="00F857CC"/>
    <w:rsid w:val="00F8623D"/>
    <w:rsid w:val="00F86BA2"/>
    <w:rsid w:val="00F86FF7"/>
    <w:rsid w:val="00F87CF1"/>
    <w:rsid w:val="00F90B57"/>
    <w:rsid w:val="00F90B99"/>
    <w:rsid w:val="00F916C9"/>
    <w:rsid w:val="00F933FF"/>
    <w:rsid w:val="00F93D7F"/>
    <w:rsid w:val="00F93FB9"/>
    <w:rsid w:val="00F9405D"/>
    <w:rsid w:val="00F945EF"/>
    <w:rsid w:val="00F94B6B"/>
    <w:rsid w:val="00F952AF"/>
    <w:rsid w:val="00F95508"/>
    <w:rsid w:val="00F95890"/>
    <w:rsid w:val="00F95A8E"/>
    <w:rsid w:val="00F95ACD"/>
    <w:rsid w:val="00F95B14"/>
    <w:rsid w:val="00F95EE7"/>
    <w:rsid w:val="00F96047"/>
    <w:rsid w:val="00F96B02"/>
    <w:rsid w:val="00F96D8F"/>
    <w:rsid w:val="00F974E7"/>
    <w:rsid w:val="00F978C6"/>
    <w:rsid w:val="00F97A8E"/>
    <w:rsid w:val="00F97D84"/>
    <w:rsid w:val="00FA013E"/>
    <w:rsid w:val="00FA0209"/>
    <w:rsid w:val="00FA0A39"/>
    <w:rsid w:val="00FA1853"/>
    <w:rsid w:val="00FA1C4C"/>
    <w:rsid w:val="00FA2301"/>
    <w:rsid w:val="00FA2504"/>
    <w:rsid w:val="00FA2587"/>
    <w:rsid w:val="00FA323F"/>
    <w:rsid w:val="00FA34D9"/>
    <w:rsid w:val="00FA4CAD"/>
    <w:rsid w:val="00FA5AA7"/>
    <w:rsid w:val="00FA5B91"/>
    <w:rsid w:val="00FA6670"/>
    <w:rsid w:val="00FA6E02"/>
    <w:rsid w:val="00FA7D1D"/>
    <w:rsid w:val="00FA7EB1"/>
    <w:rsid w:val="00FB083D"/>
    <w:rsid w:val="00FB0C1A"/>
    <w:rsid w:val="00FB0C64"/>
    <w:rsid w:val="00FB0EB2"/>
    <w:rsid w:val="00FB15A3"/>
    <w:rsid w:val="00FB16B4"/>
    <w:rsid w:val="00FB2A92"/>
    <w:rsid w:val="00FB3230"/>
    <w:rsid w:val="00FB34FF"/>
    <w:rsid w:val="00FB3515"/>
    <w:rsid w:val="00FB3EE8"/>
    <w:rsid w:val="00FB5009"/>
    <w:rsid w:val="00FB51EF"/>
    <w:rsid w:val="00FB529E"/>
    <w:rsid w:val="00FB5519"/>
    <w:rsid w:val="00FB5A84"/>
    <w:rsid w:val="00FB5BD6"/>
    <w:rsid w:val="00FB5C42"/>
    <w:rsid w:val="00FB714C"/>
    <w:rsid w:val="00FB7D58"/>
    <w:rsid w:val="00FC019E"/>
    <w:rsid w:val="00FC01E1"/>
    <w:rsid w:val="00FC0441"/>
    <w:rsid w:val="00FC19EC"/>
    <w:rsid w:val="00FC253C"/>
    <w:rsid w:val="00FC25FB"/>
    <w:rsid w:val="00FC2CE8"/>
    <w:rsid w:val="00FC2D9A"/>
    <w:rsid w:val="00FC3671"/>
    <w:rsid w:val="00FC37EF"/>
    <w:rsid w:val="00FC44E3"/>
    <w:rsid w:val="00FC4F7A"/>
    <w:rsid w:val="00FC4F9D"/>
    <w:rsid w:val="00FC5439"/>
    <w:rsid w:val="00FC5D6D"/>
    <w:rsid w:val="00FC6327"/>
    <w:rsid w:val="00FC7203"/>
    <w:rsid w:val="00FC7363"/>
    <w:rsid w:val="00FD12FB"/>
    <w:rsid w:val="00FD136F"/>
    <w:rsid w:val="00FD209C"/>
    <w:rsid w:val="00FD2396"/>
    <w:rsid w:val="00FD2DB4"/>
    <w:rsid w:val="00FD33F8"/>
    <w:rsid w:val="00FD4072"/>
    <w:rsid w:val="00FD61F4"/>
    <w:rsid w:val="00FD647E"/>
    <w:rsid w:val="00FD69DD"/>
    <w:rsid w:val="00FD7143"/>
    <w:rsid w:val="00FD7429"/>
    <w:rsid w:val="00FD7FD8"/>
    <w:rsid w:val="00FE035F"/>
    <w:rsid w:val="00FE069F"/>
    <w:rsid w:val="00FE0A12"/>
    <w:rsid w:val="00FE1098"/>
    <w:rsid w:val="00FE30DE"/>
    <w:rsid w:val="00FE3326"/>
    <w:rsid w:val="00FE4602"/>
    <w:rsid w:val="00FE46D0"/>
    <w:rsid w:val="00FE4A8C"/>
    <w:rsid w:val="00FE51B0"/>
    <w:rsid w:val="00FE5F97"/>
    <w:rsid w:val="00FE6A30"/>
    <w:rsid w:val="00FE6F9E"/>
    <w:rsid w:val="00FE6FF5"/>
    <w:rsid w:val="00FE71B5"/>
    <w:rsid w:val="00FE76CC"/>
    <w:rsid w:val="00FE7DC0"/>
    <w:rsid w:val="00FF2E8F"/>
    <w:rsid w:val="00FF300C"/>
    <w:rsid w:val="00FF4DF8"/>
    <w:rsid w:val="00FF4E61"/>
    <w:rsid w:val="00FF5F48"/>
    <w:rsid w:val="00FF63E0"/>
    <w:rsid w:val="00FF64C9"/>
    <w:rsid w:val="00FF6A47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93" fill="f" fillcolor="white">
      <v:fill color="white" on="f"/>
      <v:stroke endarrow="block"/>
    </o:shapedefaults>
    <o:shapelayout v:ext="edit">
      <o:idmap v:ext="edit" data="1,3"/>
    </o:shapelayout>
  </w:shapeDefaults>
  <w:decimalSymbol w:val="."/>
  <w:listSeparator w:val=","/>
  <w14:docId w14:val="607E1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Body Text" w:uiPriority="99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99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57E5"/>
    <w:pPr>
      <w:spacing w:before="120" w:after="120"/>
    </w:pPr>
    <w:rPr>
      <w:rFonts w:ascii="Calibri" w:hAnsi="Calibri" w:cs="Calibri"/>
      <w:sz w:val="22"/>
      <w:szCs w:val="22"/>
      <w:lang w:val="en-US" w:eastAsia="zh-CN"/>
    </w:rPr>
  </w:style>
  <w:style w:type="paragraph" w:styleId="Heading1">
    <w:name w:val="heading 1"/>
    <w:aliases w:val="_FSHeading 1"/>
    <w:basedOn w:val="Normal"/>
    <w:next w:val="Normal"/>
    <w:link w:val="Heading1Char"/>
    <w:qFormat/>
    <w:rsid w:val="00D034E5"/>
    <w:pPr>
      <w:keepNext/>
      <w:pageBreakBefore/>
      <w:numPr>
        <w:numId w:val="7"/>
      </w:numPr>
      <w:tabs>
        <w:tab w:val="left" w:pos="851"/>
      </w:tabs>
      <w:spacing w:before="240"/>
      <w:outlineLvl w:val="0"/>
    </w:pPr>
    <w:rPr>
      <w:b/>
      <w:sz w:val="28"/>
      <w:lang w:val="en-GB"/>
    </w:rPr>
  </w:style>
  <w:style w:type="paragraph" w:styleId="Heading2">
    <w:name w:val="heading 2"/>
    <w:aliases w:val="_FSHeading 2"/>
    <w:basedOn w:val="Normal"/>
    <w:next w:val="Normal"/>
    <w:link w:val="Heading2Char"/>
    <w:qFormat/>
    <w:rsid w:val="00D034E5"/>
    <w:pPr>
      <w:keepNext/>
      <w:numPr>
        <w:ilvl w:val="1"/>
        <w:numId w:val="7"/>
      </w:numPr>
      <w:tabs>
        <w:tab w:val="left" w:pos="851"/>
      </w:tabs>
      <w:spacing w:before="240"/>
      <w:outlineLvl w:val="1"/>
    </w:pPr>
    <w:rPr>
      <w:b/>
      <w:sz w:val="24"/>
    </w:rPr>
  </w:style>
  <w:style w:type="paragraph" w:styleId="Heading3">
    <w:name w:val="heading 3"/>
    <w:aliases w:val="_FSHeading 3"/>
    <w:basedOn w:val="Normal"/>
    <w:next w:val="Normal"/>
    <w:link w:val="Heading3Char"/>
    <w:qFormat/>
    <w:rsid w:val="00D034E5"/>
    <w:pPr>
      <w:keepNext/>
      <w:numPr>
        <w:ilvl w:val="2"/>
        <w:numId w:val="7"/>
      </w:numPr>
      <w:tabs>
        <w:tab w:val="left" w:pos="851"/>
      </w:tabs>
      <w:spacing w:before="240"/>
      <w:outlineLvl w:val="2"/>
    </w:pPr>
    <w:rPr>
      <w:b/>
      <w:i/>
      <w:iCs/>
      <w:szCs w:val="18"/>
    </w:rPr>
  </w:style>
  <w:style w:type="paragraph" w:styleId="Heading4">
    <w:name w:val="heading 4"/>
    <w:aliases w:val="_FSHeading 4"/>
    <w:basedOn w:val="Normal"/>
    <w:next w:val="Normal"/>
    <w:link w:val="Heading4Char"/>
    <w:qFormat/>
    <w:rsid w:val="00D034E5"/>
    <w:pPr>
      <w:keepNext/>
      <w:numPr>
        <w:ilvl w:val="3"/>
        <w:numId w:val="7"/>
      </w:numPr>
      <w:tabs>
        <w:tab w:val="left" w:pos="851"/>
      </w:tabs>
      <w:spacing w:before="168" w:after="168"/>
      <w:outlineLvl w:val="3"/>
    </w:pPr>
    <w:rPr>
      <w:bCs/>
      <w:i/>
      <w:iCs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7B574D"/>
    <w:pPr>
      <w:numPr>
        <w:ilvl w:val="4"/>
        <w:numId w:val="7"/>
      </w:numPr>
      <w:spacing w:before="168" w:after="168"/>
      <w:outlineLvl w:val="4"/>
    </w:pPr>
    <w:rPr>
      <w:bCs/>
      <w:i/>
      <w:iCs/>
      <w:szCs w:val="20"/>
    </w:rPr>
  </w:style>
  <w:style w:type="paragraph" w:styleId="Heading6">
    <w:name w:val="heading 6"/>
    <w:basedOn w:val="Normal"/>
    <w:next w:val="Normal"/>
    <w:link w:val="Heading6Char"/>
    <w:qFormat/>
    <w:rsid w:val="00087EEE"/>
    <w:pPr>
      <w:numPr>
        <w:ilvl w:val="5"/>
        <w:numId w:val="7"/>
      </w:numPr>
      <w:spacing w:before="168" w:after="168" w:line="240" w:lineRule="atLeast"/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qFormat/>
    <w:rsid w:val="00D034E5"/>
    <w:pPr>
      <w:numPr>
        <w:ilvl w:val="6"/>
        <w:numId w:val="7"/>
      </w:numPr>
      <w:spacing w:before="240" w:after="60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D034E5"/>
    <w:pPr>
      <w:numPr>
        <w:ilvl w:val="7"/>
        <w:numId w:val="7"/>
      </w:numPr>
      <w:spacing w:before="240" w:after="60"/>
      <w:outlineLvl w:val="7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D034E5"/>
    <w:pPr>
      <w:numPr>
        <w:ilvl w:val="8"/>
        <w:numId w:val="7"/>
      </w:numPr>
      <w:spacing w:before="240" w:after="60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_FSHeading 1 Char"/>
    <w:link w:val="Heading1"/>
    <w:rsid w:val="00186DDE"/>
    <w:rPr>
      <w:rFonts w:ascii="Calibri" w:hAnsi="Calibri" w:cs="Calibri"/>
      <w:b/>
      <w:sz w:val="28"/>
      <w:szCs w:val="22"/>
      <w:lang w:eastAsia="zh-CN"/>
    </w:rPr>
  </w:style>
  <w:style w:type="character" w:customStyle="1" w:styleId="Heading2Char">
    <w:name w:val="Heading 2 Char"/>
    <w:aliases w:val="_FSHeading 2 Char"/>
    <w:link w:val="Heading2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Heading3Char">
    <w:name w:val="Heading 3 Char"/>
    <w:aliases w:val="_FSHeading 3 Char"/>
    <w:link w:val="Heading3"/>
    <w:rsid w:val="00186DDE"/>
    <w:rPr>
      <w:rFonts w:ascii="Calibri" w:hAnsi="Calibri" w:cs="Calibri"/>
      <w:b/>
      <w:i/>
      <w:iCs/>
      <w:sz w:val="22"/>
      <w:szCs w:val="18"/>
      <w:lang w:val="en-US" w:eastAsia="zh-CN"/>
    </w:rPr>
  </w:style>
  <w:style w:type="character" w:customStyle="1" w:styleId="Heading4Char">
    <w:name w:val="Heading 4 Char"/>
    <w:aliases w:val="_FSHeading 4 Char"/>
    <w:link w:val="Heading4"/>
    <w:rsid w:val="00186DDE"/>
    <w:rPr>
      <w:rFonts w:ascii="Calibri" w:hAnsi="Calibri" w:cs="Calibri"/>
      <w:bCs/>
      <w:i/>
      <w:iCs/>
      <w:sz w:val="22"/>
      <w:u w:val="single"/>
      <w:lang w:val="en-US" w:eastAsia="zh-CN"/>
    </w:rPr>
  </w:style>
  <w:style w:type="character" w:customStyle="1" w:styleId="Heading5Char">
    <w:name w:val="Heading 5 Char"/>
    <w:link w:val="Heading5"/>
    <w:rsid w:val="00186DDE"/>
    <w:rPr>
      <w:rFonts w:ascii="Calibri" w:hAnsi="Calibri" w:cs="Calibri"/>
      <w:bCs/>
      <w:i/>
      <w:iCs/>
      <w:sz w:val="22"/>
      <w:lang w:val="en-US" w:eastAsia="zh-CN"/>
    </w:rPr>
  </w:style>
  <w:style w:type="character" w:customStyle="1" w:styleId="Heading6Char">
    <w:name w:val="Heading 6 Char"/>
    <w:link w:val="Heading6"/>
    <w:rsid w:val="00186DDE"/>
    <w:rPr>
      <w:rFonts w:ascii="Calibri" w:hAnsi="Calibri" w:cs="Calibri"/>
      <w:bCs/>
      <w:sz w:val="22"/>
      <w:szCs w:val="22"/>
      <w:lang w:val="en-US" w:eastAsia="zh-CN"/>
    </w:rPr>
  </w:style>
  <w:style w:type="character" w:customStyle="1" w:styleId="Heading7Char">
    <w:name w:val="Heading 7 Char"/>
    <w:link w:val="Heading7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Heading8Char">
    <w:name w:val="Heading 8 Char"/>
    <w:link w:val="Heading8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Heading9Char">
    <w:name w:val="Heading 9 Char"/>
    <w:link w:val="Heading9"/>
    <w:rsid w:val="00186DDE"/>
    <w:rPr>
      <w:rFonts w:ascii="Calibri" w:hAnsi="Calibri" w:cs="Calibri"/>
      <w:b/>
      <w:sz w:val="24"/>
      <w:szCs w:val="22"/>
      <w:lang w:val="en-US" w:eastAsia="zh-CN"/>
    </w:rPr>
  </w:style>
  <w:style w:type="paragraph" w:styleId="NormalIndent">
    <w:name w:val="Normal Indent"/>
    <w:basedOn w:val="Normal"/>
    <w:rsid w:val="00D034E5"/>
    <w:pPr>
      <w:ind w:left="708"/>
    </w:pPr>
  </w:style>
  <w:style w:type="paragraph" w:styleId="TOC5">
    <w:name w:val="toc 5"/>
    <w:basedOn w:val="Normal"/>
    <w:next w:val="Normal"/>
    <w:uiPriority w:val="39"/>
    <w:rsid w:val="00D034E5"/>
    <w:pPr>
      <w:ind w:left="800"/>
    </w:pPr>
  </w:style>
  <w:style w:type="paragraph" w:styleId="TOC4">
    <w:name w:val="toc 4"/>
    <w:basedOn w:val="Normal"/>
    <w:next w:val="Normal"/>
    <w:uiPriority w:val="39"/>
    <w:rsid w:val="00D034E5"/>
    <w:pPr>
      <w:ind w:left="600"/>
    </w:pPr>
  </w:style>
  <w:style w:type="paragraph" w:styleId="TOC3">
    <w:name w:val="toc 3"/>
    <w:uiPriority w:val="39"/>
    <w:qFormat/>
    <w:rsid w:val="00D034E5"/>
    <w:pPr>
      <w:tabs>
        <w:tab w:val="right" w:leader="dot" w:pos="9293"/>
        <w:tab w:val="right" w:leader="dot" w:pos="9850"/>
      </w:tabs>
      <w:spacing w:before="80"/>
      <w:ind w:left="2160" w:hanging="720"/>
    </w:pPr>
    <w:rPr>
      <w:noProof/>
      <w:sz w:val="18"/>
      <w:szCs w:val="16"/>
      <w:lang w:eastAsia="zh-CN"/>
    </w:rPr>
  </w:style>
  <w:style w:type="paragraph" w:styleId="TOC2">
    <w:name w:val="toc 2"/>
    <w:uiPriority w:val="39"/>
    <w:qFormat/>
    <w:rsid w:val="00D034E5"/>
    <w:pPr>
      <w:tabs>
        <w:tab w:val="right" w:leader="dot" w:pos="9293"/>
        <w:tab w:val="right" w:leader="dot" w:pos="9850"/>
      </w:tabs>
      <w:spacing w:before="80"/>
      <w:ind w:left="1440" w:hanging="540"/>
    </w:pPr>
    <w:rPr>
      <w:rFonts w:ascii="Calibri" w:hAnsi="Calibri" w:cs="Calibri"/>
      <w:noProof/>
      <w:sz w:val="22"/>
      <w:szCs w:val="22"/>
      <w:lang w:val="fr-FR" w:eastAsia="zh-CN"/>
    </w:rPr>
  </w:style>
  <w:style w:type="paragraph" w:styleId="TOC1">
    <w:name w:val="toc 1"/>
    <w:basedOn w:val="FSBullet1"/>
    <w:next w:val="Caption"/>
    <w:uiPriority w:val="39"/>
    <w:qFormat/>
    <w:rsid w:val="00D034E5"/>
    <w:pPr>
      <w:tabs>
        <w:tab w:val="right" w:leader="dot" w:pos="9293"/>
        <w:tab w:val="right" w:leader="dot" w:pos="9850"/>
      </w:tabs>
      <w:ind w:left="900" w:hanging="540"/>
    </w:pPr>
    <w:rPr>
      <w:bCs/>
      <w:caps/>
      <w:noProof/>
      <w:sz w:val="26"/>
      <w:szCs w:val="26"/>
      <w:lang w:val="fr-FR"/>
    </w:rPr>
  </w:style>
  <w:style w:type="paragraph" w:styleId="Footer">
    <w:name w:val="footer"/>
    <w:basedOn w:val="Normal"/>
    <w:link w:val="FooterChar"/>
    <w:rsid w:val="00D034E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rsid w:val="00D034E5"/>
    <w:pPr>
      <w:tabs>
        <w:tab w:val="center" w:pos="4536"/>
        <w:tab w:val="right" w:pos="9072"/>
      </w:tabs>
      <w:spacing w:before="60" w:after="60"/>
      <w:jc w:val="center"/>
    </w:pPr>
    <w:rPr>
      <w:sz w:val="18"/>
    </w:rPr>
  </w:style>
  <w:style w:type="character" w:customStyle="1" w:styleId="HeaderChar">
    <w:name w:val="Header Char"/>
    <w:link w:val="Header"/>
    <w:rsid w:val="00186DDE"/>
    <w:rPr>
      <w:rFonts w:ascii="Calibri" w:hAnsi="Calibri" w:cs="Calibri"/>
      <w:sz w:val="18"/>
      <w:szCs w:val="22"/>
      <w:lang w:val="en-US" w:eastAsia="zh-CN"/>
    </w:rPr>
  </w:style>
  <w:style w:type="paragraph" w:styleId="TOC6">
    <w:name w:val="toc 6"/>
    <w:basedOn w:val="Normal"/>
    <w:next w:val="Normal"/>
    <w:uiPriority w:val="39"/>
    <w:rsid w:val="00D034E5"/>
    <w:pPr>
      <w:ind w:left="1000"/>
    </w:pPr>
  </w:style>
  <w:style w:type="paragraph" w:styleId="TOC7">
    <w:name w:val="toc 7"/>
    <w:basedOn w:val="Normal"/>
    <w:next w:val="Normal"/>
    <w:uiPriority w:val="39"/>
    <w:rsid w:val="00D034E5"/>
    <w:pPr>
      <w:ind w:left="1200"/>
    </w:pPr>
  </w:style>
  <w:style w:type="paragraph" w:styleId="TOC8">
    <w:name w:val="toc 8"/>
    <w:basedOn w:val="Normal"/>
    <w:next w:val="Normal"/>
    <w:uiPriority w:val="39"/>
    <w:rsid w:val="00D034E5"/>
    <w:pPr>
      <w:ind w:left="1400"/>
    </w:pPr>
  </w:style>
  <w:style w:type="paragraph" w:styleId="TOC9">
    <w:name w:val="toc 9"/>
    <w:basedOn w:val="Normal"/>
    <w:next w:val="Normal"/>
    <w:uiPriority w:val="39"/>
    <w:rsid w:val="00D034E5"/>
    <w:pPr>
      <w:ind w:left="1600"/>
    </w:pPr>
  </w:style>
  <w:style w:type="paragraph" w:customStyle="1" w:styleId="R1">
    <w:name w:val="R1"/>
    <w:basedOn w:val="Normal"/>
    <w:rsid w:val="00D034E5"/>
    <w:pPr>
      <w:spacing w:after="168"/>
      <w:ind w:left="624" w:hanging="624"/>
    </w:pPr>
  </w:style>
  <w:style w:type="paragraph" w:customStyle="1" w:styleId="R2">
    <w:name w:val="R2"/>
    <w:basedOn w:val="Normal"/>
    <w:rsid w:val="00D034E5"/>
    <w:pPr>
      <w:ind w:left="1134"/>
    </w:pPr>
  </w:style>
  <w:style w:type="paragraph" w:customStyle="1" w:styleId="E1">
    <w:name w:val="E1"/>
    <w:basedOn w:val="Normal"/>
    <w:rsid w:val="00D034E5"/>
    <w:pPr>
      <w:tabs>
        <w:tab w:val="left" w:pos="454"/>
      </w:tabs>
      <w:spacing w:after="80"/>
      <w:ind w:left="454" w:hanging="284"/>
    </w:pPr>
  </w:style>
  <w:style w:type="paragraph" w:customStyle="1" w:styleId="E2">
    <w:name w:val="E2"/>
    <w:basedOn w:val="Normal"/>
    <w:rsid w:val="00D034E5"/>
    <w:pPr>
      <w:tabs>
        <w:tab w:val="left" w:pos="907"/>
      </w:tabs>
      <w:ind w:left="908" w:hanging="284"/>
    </w:pPr>
  </w:style>
  <w:style w:type="paragraph" w:customStyle="1" w:styleId="Sous-retraitE1">
    <w:name w:val="Sous-retrait E1"/>
    <w:basedOn w:val="E1"/>
    <w:rsid w:val="00D034E5"/>
    <w:pPr>
      <w:spacing w:after="160"/>
      <w:ind w:firstLine="0"/>
    </w:pPr>
  </w:style>
  <w:style w:type="paragraph" w:customStyle="1" w:styleId="l1pus">
    <w:name w:val="l1pus"/>
    <w:basedOn w:val="Normal"/>
    <w:rsid w:val="00D034E5"/>
    <w:pPr>
      <w:keepLines/>
      <w:ind w:left="1163" w:hanging="454"/>
    </w:pPr>
    <w:rPr>
      <w:color w:val="000000"/>
    </w:rPr>
  </w:style>
  <w:style w:type="paragraph" w:customStyle="1" w:styleId="Listepuces1">
    <w:name w:val="Liste à puces1"/>
    <w:basedOn w:val="Normal"/>
    <w:rsid w:val="00D034E5"/>
    <w:pPr>
      <w:ind w:left="1418" w:hanging="284"/>
    </w:pPr>
  </w:style>
  <w:style w:type="paragraph" w:customStyle="1" w:styleId="Finliste">
    <w:name w:val="Finliste"/>
    <w:basedOn w:val="Listepuces1"/>
    <w:rsid w:val="00D034E5"/>
    <w:pPr>
      <w:spacing w:after="240"/>
    </w:pPr>
  </w:style>
  <w:style w:type="paragraph" w:styleId="FootnoteText">
    <w:name w:val="footnote text"/>
    <w:link w:val="FootnoteTextChar"/>
    <w:semiHidden/>
    <w:rsid w:val="00D034E5"/>
    <w:pPr>
      <w:spacing w:after="192" w:line="200" w:lineRule="atLeast"/>
      <w:jc w:val="both"/>
    </w:pPr>
    <w:rPr>
      <w:sz w:val="16"/>
      <w:lang w:val="fr-FR"/>
    </w:rPr>
  </w:style>
  <w:style w:type="character" w:customStyle="1" w:styleId="FootnoteTextChar">
    <w:name w:val="Footnote Text Char"/>
    <w:link w:val="FootnoteText"/>
    <w:semiHidden/>
    <w:rsid w:val="00186DDE"/>
    <w:rPr>
      <w:sz w:val="16"/>
      <w:lang w:val="fr-FR"/>
    </w:rPr>
  </w:style>
  <w:style w:type="paragraph" w:customStyle="1" w:styleId="Sous-retraitE2">
    <w:name w:val="Sous-retrait E2"/>
    <w:basedOn w:val="E2"/>
    <w:rsid w:val="00D034E5"/>
    <w:pPr>
      <w:spacing w:after="160"/>
      <w:ind w:left="907" w:firstLine="0"/>
    </w:pPr>
  </w:style>
  <w:style w:type="paragraph" w:customStyle="1" w:styleId="Sous-retraitE3">
    <w:name w:val="Sous-retrait E3"/>
    <w:basedOn w:val="E3"/>
    <w:rsid w:val="00D034E5"/>
    <w:pPr>
      <w:spacing w:after="160"/>
      <w:ind w:left="1247" w:firstLine="0"/>
    </w:pPr>
  </w:style>
  <w:style w:type="paragraph" w:customStyle="1" w:styleId="E3">
    <w:name w:val="E3"/>
    <w:basedOn w:val="Normal"/>
    <w:rsid w:val="00D034E5"/>
    <w:pPr>
      <w:ind w:left="1248" w:hanging="284"/>
    </w:pPr>
  </w:style>
  <w:style w:type="paragraph" w:customStyle="1" w:styleId="Trait">
    <w:name w:val="Trait"/>
    <w:basedOn w:val="Normal"/>
    <w:rsid w:val="00D034E5"/>
    <w:pPr>
      <w:spacing w:after="480"/>
      <w:jc w:val="center"/>
    </w:pPr>
    <w:rPr>
      <w:b/>
      <w:sz w:val="28"/>
    </w:rPr>
  </w:style>
  <w:style w:type="paragraph" w:customStyle="1" w:styleId="Piedpage">
    <w:name w:val="Pied page"/>
    <w:basedOn w:val="Header"/>
    <w:rsid w:val="00D034E5"/>
    <w:pPr>
      <w:spacing w:line="240" w:lineRule="atLeast"/>
      <w:ind w:left="-1134" w:right="-1134"/>
    </w:pPr>
  </w:style>
  <w:style w:type="paragraph" w:customStyle="1" w:styleId="TITRESOMMAIRE">
    <w:name w:val="TITRE SOMMAIRE"/>
    <w:basedOn w:val="Header"/>
    <w:rsid w:val="00D034E5"/>
    <w:pPr>
      <w:tabs>
        <w:tab w:val="clear" w:pos="4536"/>
        <w:tab w:val="clear" w:pos="9072"/>
      </w:tabs>
      <w:spacing w:before="960" w:after="480"/>
    </w:pPr>
    <w:rPr>
      <w:b/>
      <w:sz w:val="28"/>
    </w:rPr>
  </w:style>
  <w:style w:type="paragraph" w:customStyle="1" w:styleId="CHAPITRE">
    <w:name w:val="CHAPITRE"/>
    <w:basedOn w:val="Header"/>
    <w:rsid w:val="00D034E5"/>
    <w:pPr>
      <w:tabs>
        <w:tab w:val="clear" w:pos="4536"/>
        <w:tab w:val="clear" w:pos="9072"/>
      </w:tabs>
      <w:spacing w:before="240" w:after="720"/>
    </w:pPr>
    <w:rPr>
      <w:b/>
      <w:caps/>
      <w:sz w:val="36"/>
    </w:rPr>
  </w:style>
  <w:style w:type="paragraph" w:customStyle="1" w:styleId="TITRECHAPITRE">
    <w:name w:val="TITRE CHAPITRE"/>
    <w:basedOn w:val="Header"/>
    <w:rsid w:val="00D034E5"/>
    <w:pPr>
      <w:tabs>
        <w:tab w:val="clear" w:pos="4536"/>
        <w:tab w:val="clear" w:pos="9072"/>
      </w:tabs>
      <w:spacing w:before="240" w:after="480"/>
    </w:pPr>
    <w:rPr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D034E5"/>
    <w:pPr>
      <w:spacing w:before="0" w:after="200"/>
    </w:pPr>
    <w:rPr>
      <w:b/>
      <w:bCs/>
      <w:color w:val="4F81BD"/>
      <w:sz w:val="18"/>
      <w:szCs w:val="18"/>
    </w:rPr>
  </w:style>
  <w:style w:type="paragraph" w:customStyle="1" w:styleId="para1">
    <w:name w:val="para1"/>
    <w:basedOn w:val="Normal"/>
    <w:rsid w:val="00D034E5"/>
    <w:pPr>
      <w:ind w:firstLine="567"/>
      <w:jc w:val="both"/>
    </w:pPr>
    <w:rPr>
      <w:sz w:val="24"/>
    </w:rPr>
  </w:style>
  <w:style w:type="character" w:styleId="PageNumber">
    <w:name w:val="page number"/>
    <w:basedOn w:val="DefaultParagraphFont"/>
    <w:rsid w:val="00D034E5"/>
  </w:style>
  <w:style w:type="character" w:styleId="CommentReference">
    <w:name w:val="annotation reference"/>
    <w:semiHidden/>
    <w:rsid w:val="00D034E5"/>
    <w:rPr>
      <w:sz w:val="16"/>
    </w:rPr>
  </w:style>
  <w:style w:type="paragraph" w:styleId="CommentText">
    <w:name w:val="annotation text"/>
    <w:basedOn w:val="Normal"/>
    <w:link w:val="CommentTextChar"/>
    <w:semiHidden/>
    <w:rsid w:val="00D034E5"/>
    <w:rPr>
      <w:rFonts w:cs="Times New Roman"/>
      <w:lang w:val="x-none"/>
    </w:rPr>
  </w:style>
  <w:style w:type="character" w:customStyle="1" w:styleId="CommentTextChar">
    <w:name w:val="Comment Text Char"/>
    <w:link w:val="CommentText"/>
    <w:semiHidden/>
    <w:rsid w:val="00E45920"/>
    <w:rPr>
      <w:rFonts w:ascii="Calibri" w:hAnsi="Calibri" w:cs="Calibri"/>
      <w:sz w:val="22"/>
      <w:szCs w:val="22"/>
      <w:lang w:eastAsia="zh-CN"/>
    </w:rPr>
  </w:style>
  <w:style w:type="character" w:styleId="FootnoteReference">
    <w:name w:val="footnote reference"/>
    <w:semiHidden/>
    <w:rsid w:val="00D034E5"/>
    <w:rPr>
      <w:vertAlign w:val="superscript"/>
    </w:rPr>
  </w:style>
  <w:style w:type="paragraph" w:customStyle="1" w:styleId="Norm-0-c">
    <w:name w:val="Norm-0-c"/>
    <w:basedOn w:val="Normal"/>
    <w:rsid w:val="00D034E5"/>
    <w:pPr>
      <w:jc w:val="center"/>
    </w:pPr>
  </w:style>
  <w:style w:type="paragraph" w:customStyle="1" w:styleId="Norm-0-g">
    <w:name w:val="Norm-0-g"/>
    <w:basedOn w:val="Normal"/>
    <w:rsid w:val="00D034E5"/>
  </w:style>
  <w:style w:type="paragraph" w:customStyle="1" w:styleId="norm">
    <w:name w:val="norm"/>
    <w:basedOn w:val="Normal"/>
    <w:rsid w:val="00D034E5"/>
    <w:pPr>
      <w:spacing w:before="60" w:after="60"/>
      <w:ind w:left="709"/>
      <w:jc w:val="both"/>
    </w:pPr>
  </w:style>
  <w:style w:type="paragraph" w:customStyle="1" w:styleId="Soustitre5">
    <w:name w:val="Sous titre 5"/>
    <w:basedOn w:val="Normal"/>
    <w:rsid w:val="00D034E5"/>
    <w:pPr>
      <w:tabs>
        <w:tab w:val="num" w:pos="360"/>
      </w:tabs>
      <w:ind w:left="360" w:hanging="360"/>
    </w:pPr>
    <w:rPr>
      <w:lang w:eastAsia="fr-FR"/>
    </w:rPr>
  </w:style>
  <w:style w:type="paragraph" w:customStyle="1" w:styleId="Specificationbody">
    <w:name w:val="Specification body"/>
    <w:basedOn w:val="Normal"/>
    <w:qFormat/>
    <w:rsid w:val="00D034E5"/>
    <w:pPr>
      <w:widowControl w:val="0"/>
      <w:adjustRightInd w:val="0"/>
      <w:ind w:left="397"/>
      <w:jc w:val="both"/>
      <w:textAlignment w:val="baseline"/>
    </w:pPr>
    <w:rPr>
      <w:lang w:eastAsia="fr-FR"/>
    </w:rPr>
  </w:style>
  <w:style w:type="paragraph" w:customStyle="1" w:styleId="CList">
    <w:name w:val="CList"/>
    <w:basedOn w:val="Normal"/>
    <w:rsid w:val="00D034E5"/>
    <w:pPr>
      <w:tabs>
        <w:tab w:val="num" w:pos="405"/>
      </w:tabs>
      <w:ind w:left="405" w:hanging="360"/>
      <w:jc w:val="both"/>
    </w:pPr>
    <w:rPr>
      <w:lang w:eastAsia="fr-FR"/>
    </w:rPr>
  </w:style>
  <w:style w:type="paragraph" w:styleId="BodyText">
    <w:name w:val="Body Text"/>
    <w:aliases w:val="_FSBody Text"/>
    <w:basedOn w:val="FSBodyText"/>
    <w:next w:val="Normal"/>
    <w:link w:val="BodyTextChar"/>
    <w:uiPriority w:val="99"/>
    <w:qFormat/>
    <w:rsid w:val="00D034E5"/>
    <w:rPr>
      <w:rFonts w:cs="Times New Roman"/>
      <w:lang w:val="x-none"/>
    </w:rPr>
  </w:style>
  <w:style w:type="paragraph" w:customStyle="1" w:styleId="FSBodyText">
    <w:name w:val="_FSBodyText"/>
    <w:basedOn w:val="Normal"/>
    <w:link w:val="FSBodyTextChar"/>
    <w:qFormat/>
    <w:rsid w:val="00D034E5"/>
    <w:pPr>
      <w:ind w:left="851"/>
    </w:pPr>
  </w:style>
  <w:style w:type="character" w:customStyle="1" w:styleId="FSBodyTextChar">
    <w:name w:val="_FSBodyText Char"/>
    <w:link w:val="FSBodyText"/>
    <w:rsid w:val="00186DDE"/>
    <w:rPr>
      <w:rFonts w:ascii="Calibri" w:hAnsi="Calibri" w:cs="Calibri"/>
      <w:sz w:val="22"/>
      <w:szCs w:val="22"/>
      <w:lang w:val="en-US" w:eastAsia="zh-CN"/>
    </w:rPr>
  </w:style>
  <w:style w:type="character" w:customStyle="1" w:styleId="BodyTextChar">
    <w:name w:val="Body Text Char"/>
    <w:aliases w:val="_FSBody Text Char"/>
    <w:link w:val="BodyText"/>
    <w:uiPriority w:val="99"/>
    <w:rsid w:val="00CA7AA1"/>
    <w:rPr>
      <w:rFonts w:ascii="Calibri" w:hAnsi="Calibri" w:cs="Calibri"/>
      <w:sz w:val="22"/>
      <w:szCs w:val="22"/>
      <w:lang w:eastAsia="zh-CN"/>
    </w:rPr>
  </w:style>
  <w:style w:type="paragraph" w:styleId="BodyText2">
    <w:name w:val="Body Text 2"/>
    <w:basedOn w:val="Normal"/>
    <w:link w:val="BodyText2Char"/>
    <w:rsid w:val="00D034E5"/>
    <w:pPr>
      <w:jc w:val="center"/>
    </w:pPr>
    <w:rPr>
      <w:i/>
      <w:iCs/>
      <w:sz w:val="16"/>
    </w:rPr>
  </w:style>
  <w:style w:type="character" w:customStyle="1" w:styleId="BodyText2Char">
    <w:name w:val="Body Text 2 Char"/>
    <w:link w:val="BodyText2"/>
    <w:rsid w:val="00186DDE"/>
    <w:rPr>
      <w:rFonts w:ascii="Calibri" w:hAnsi="Calibri" w:cs="Calibri"/>
      <w:i/>
      <w:iCs/>
      <w:sz w:val="16"/>
      <w:szCs w:val="22"/>
      <w:lang w:val="en-US" w:eastAsia="zh-CN"/>
    </w:rPr>
  </w:style>
  <w:style w:type="paragraph" w:styleId="BalloonText">
    <w:name w:val="Balloon Text"/>
    <w:basedOn w:val="Normal"/>
    <w:link w:val="BalloonTextChar"/>
    <w:semiHidden/>
    <w:rsid w:val="00D03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86DDE"/>
    <w:rPr>
      <w:rFonts w:ascii="Tahoma" w:hAnsi="Tahoma" w:cs="Tahoma"/>
      <w:sz w:val="16"/>
      <w:szCs w:val="16"/>
      <w:lang w:val="en-US" w:eastAsia="zh-CN"/>
    </w:rPr>
  </w:style>
  <w:style w:type="table" w:styleId="TableGrid">
    <w:name w:val="Table Grid"/>
    <w:basedOn w:val="TableNormal"/>
    <w:rsid w:val="00D034E5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Symbol" w:hAnsi="Symbol"/>
        <w:b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0E0E0"/>
      </w:tcPr>
    </w:tblStylePr>
  </w:style>
  <w:style w:type="paragraph" w:styleId="DocumentMap">
    <w:name w:val="Document Map"/>
    <w:basedOn w:val="Normal"/>
    <w:link w:val="DocumentMapChar"/>
    <w:semiHidden/>
    <w:rsid w:val="00D034E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rsid w:val="00186DDE"/>
    <w:rPr>
      <w:rFonts w:ascii="Tahoma" w:hAnsi="Tahoma" w:cs="Tahoma"/>
      <w:sz w:val="22"/>
      <w:szCs w:val="22"/>
      <w:shd w:val="clear" w:color="auto" w:fill="000080"/>
      <w:lang w:val="en-US" w:eastAsia="zh-CN"/>
    </w:rPr>
  </w:style>
  <w:style w:type="paragraph" w:customStyle="1" w:styleId="Default">
    <w:name w:val="Default"/>
    <w:rsid w:val="00D034E5"/>
    <w:pPr>
      <w:autoSpaceDE w:val="0"/>
      <w:autoSpaceDN w:val="0"/>
      <w:adjustRightInd w:val="0"/>
    </w:pPr>
    <w:rPr>
      <w:rFonts w:ascii="EU Albertina" w:hAnsi="EU Albertina" w:cs="EU Albertina"/>
      <w:color w:val="000000"/>
      <w:sz w:val="24"/>
      <w:szCs w:val="24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034E5"/>
    <w:rPr>
      <w:b/>
      <w:bCs/>
    </w:rPr>
  </w:style>
  <w:style w:type="character" w:customStyle="1" w:styleId="CommentSubjectChar">
    <w:name w:val="Comment Subject Char"/>
    <w:link w:val="CommentSubject"/>
    <w:semiHidden/>
    <w:rsid w:val="00186DDE"/>
    <w:rPr>
      <w:rFonts w:ascii="Calibri" w:hAnsi="Calibri"/>
      <w:b/>
      <w:bCs/>
      <w:sz w:val="22"/>
      <w:szCs w:val="22"/>
      <w:lang w:val="x-none" w:eastAsia="zh-CN"/>
    </w:rPr>
  </w:style>
  <w:style w:type="paragraph" w:customStyle="1" w:styleId="NormalBold">
    <w:name w:val="Normal + Bold"/>
    <w:basedOn w:val="Heading4"/>
    <w:rsid w:val="00D034E5"/>
    <w:pPr>
      <w:keepNext w:val="0"/>
      <w:numPr>
        <w:numId w:val="0"/>
      </w:numPr>
      <w:tabs>
        <w:tab w:val="num" w:pos="-31614"/>
      </w:tabs>
      <w:spacing w:before="240" w:after="0"/>
    </w:pPr>
  </w:style>
  <w:style w:type="paragraph" w:customStyle="1" w:styleId="Heading1Number">
    <w:name w:val="Heading 1 Number"/>
    <w:basedOn w:val="Normal"/>
    <w:rsid w:val="00D034E5"/>
  </w:style>
  <w:style w:type="paragraph" w:customStyle="1" w:styleId="BodyText1">
    <w:name w:val="Body Text 1"/>
    <w:basedOn w:val="Normal"/>
    <w:rsid w:val="00D034E5"/>
    <w:pPr>
      <w:ind w:left="851"/>
      <w:jc w:val="both"/>
    </w:pPr>
  </w:style>
  <w:style w:type="character" w:styleId="Strong">
    <w:name w:val="Strong"/>
    <w:uiPriority w:val="22"/>
    <w:qFormat/>
    <w:rsid w:val="00D034E5"/>
    <w:rPr>
      <w:b/>
      <w:bCs/>
    </w:rPr>
  </w:style>
  <w:style w:type="paragraph" w:customStyle="1" w:styleId="Tablenormal0">
    <w:name w:val="Table normal"/>
    <w:basedOn w:val="Normal"/>
    <w:link w:val="TablenormalChar"/>
    <w:rsid w:val="00D034E5"/>
    <w:pPr>
      <w:spacing w:before="60" w:after="60"/>
    </w:pPr>
    <w:rPr>
      <w:rFonts w:cs="Arabic Transparent"/>
      <w:bCs/>
      <w:sz w:val="18"/>
      <w:lang w:val="x-none" w:bidi="ar-EG"/>
    </w:rPr>
  </w:style>
  <w:style w:type="character" w:customStyle="1" w:styleId="TablenormalChar">
    <w:name w:val="Table normal Char"/>
    <w:link w:val="Tablenormal0"/>
    <w:rsid w:val="00A677B8"/>
    <w:rPr>
      <w:rFonts w:ascii="Calibri" w:hAnsi="Calibri" w:cs="Arabic Transparent"/>
      <w:bCs/>
      <w:sz w:val="18"/>
      <w:szCs w:val="22"/>
      <w:lang w:eastAsia="zh-CN" w:bidi="ar-EG"/>
    </w:rPr>
  </w:style>
  <w:style w:type="paragraph" w:customStyle="1" w:styleId="Tableheading">
    <w:name w:val="Table heading"/>
    <w:basedOn w:val="Normal"/>
    <w:rsid w:val="00D034E5"/>
    <w:pPr>
      <w:spacing w:before="60" w:after="60"/>
      <w:ind w:left="49"/>
      <w:jc w:val="center"/>
    </w:pPr>
    <w:rPr>
      <w:rFonts w:cs="Arial"/>
      <w:b/>
      <w:bCs/>
      <w:lang w:bidi="ar-EG"/>
    </w:rPr>
  </w:style>
  <w:style w:type="character" w:styleId="Hyperlink">
    <w:name w:val="Hyperlink"/>
    <w:uiPriority w:val="99"/>
    <w:rsid w:val="00D034E5"/>
    <w:rPr>
      <w:color w:val="0000FF"/>
      <w:u w:val="single"/>
    </w:rPr>
  </w:style>
  <w:style w:type="character" w:styleId="FollowedHyperlink">
    <w:name w:val="FollowedHyperlink"/>
    <w:rsid w:val="00D034E5"/>
    <w:rPr>
      <w:color w:val="800080"/>
      <w:u w:val="single"/>
    </w:rPr>
  </w:style>
  <w:style w:type="paragraph" w:customStyle="1" w:styleId="CoverPageside">
    <w:name w:val="Cover Page side"/>
    <w:basedOn w:val="Normal"/>
    <w:rsid w:val="00D034E5"/>
    <w:pPr>
      <w:jc w:val="right"/>
    </w:pPr>
    <w:rPr>
      <w:rFonts w:ascii="Futura Heavy" w:hAnsi="Futura Heavy" w:cs="Futura Book"/>
      <w:b/>
      <w:caps/>
      <w:noProof/>
      <w:sz w:val="56"/>
      <w:szCs w:val="56"/>
      <w:lang w:eastAsia="fr-FR"/>
    </w:rPr>
  </w:style>
  <w:style w:type="paragraph" w:customStyle="1" w:styleId="CopyrightSection">
    <w:name w:val="CopyrightSection"/>
    <w:autoRedefine/>
    <w:rsid w:val="00D034E5"/>
    <w:pPr>
      <w:tabs>
        <w:tab w:val="center" w:pos="4500"/>
        <w:tab w:val="right" w:pos="9071"/>
      </w:tabs>
      <w:spacing w:before="40" w:after="20"/>
      <w:jc w:val="center"/>
    </w:pPr>
    <w:rPr>
      <w:rFonts w:ascii="Futura Lt BT" w:hAnsi="Futura Lt BT"/>
      <w:sz w:val="16"/>
      <w:szCs w:val="18"/>
      <w:lang w:eastAsia="ar-SA"/>
    </w:rPr>
  </w:style>
  <w:style w:type="paragraph" w:customStyle="1" w:styleId="HeaderF">
    <w:name w:val="Header F"/>
    <w:basedOn w:val="Normal"/>
    <w:rsid w:val="00D034E5"/>
    <w:pPr>
      <w:tabs>
        <w:tab w:val="center" w:pos="4536"/>
        <w:tab w:val="right" w:pos="9072"/>
      </w:tabs>
      <w:jc w:val="center"/>
    </w:pPr>
    <w:rPr>
      <w:rFonts w:ascii="Futura Book" w:hAnsi="Futura Book" w:cs="Arial"/>
      <w:smallCaps/>
      <w:noProof/>
      <w:sz w:val="24"/>
      <w:szCs w:val="24"/>
      <w:lang w:eastAsia="fr-FR"/>
    </w:rPr>
  </w:style>
  <w:style w:type="paragraph" w:customStyle="1" w:styleId="HeaderFootermedium">
    <w:name w:val="Header/Footer medium"/>
    <w:basedOn w:val="Normal"/>
    <w:rsid w:val="00D034E5"/>
    <w:pPr>
      <w:tabs>
        <w:tab w:val="center" w:pos="4536"/>
        <w:tab w:val="right" w:pos="9072"/>
      </w:tabs>
      <w:jc w:val="center"/>
    </w:pPr>
    <w:rPr>
      <w:rFonts w:ascii="Futura Book" w:hAnsi="Futura Book" w:cs="Arial"/>
      <w:noProof/>
      <w:szCs w:val="18"/>
      <w:lang w:val="en-CA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D034E5"/>
    <w:pPr>
      <w:spacing w:before="240" w:after="60"/>
      <w:outlineLvl w:val="0"/>
    </w:pPr>
    <w:rPr>
      <w:rFonts w:ascii="Arial" w:hAnsi="Arial" w:cs="Times New Roman"/>
      <w:b/>
      <w:bCs/>
      <w:kern w:val="28"/>
      <w:sz w:val="48"/>
      <w:szCs w:val="32"/>
      <w:lang w:val="en-GB" w:eastAsia="en-GB"/>
    </w:rPr>
  </w:style>
  <w:style w:type="character" w:customStyle="1" w:styleId="TitleChar">
    <w:name w:val="Title Char"/>
    <w:link w:val="Title"/>
    <w:uiPriority w:val="10"/>
    <w:rsid w:val="00CA7AA1"/>
    <w:rPr>
      <w:rFonts w:cs="Arial"/>
      <w:b/>
      <w:bCs/>
      <w:kern w:val="28"/>
      <w:sz w:val="48"/>
      <w:szCs w:val="32"/>
      <w:lang w:val="en-GB" w:eastAsia="en-GB"/>
    </w:rPr>
  </w:style>
  <w:style w:type="paragraph" w:customStyle="1" w:styleId="mytable">
    <w:name w:val="mytable"/>
    <w:basedOn w:val="Normal"/>
    <w:rsid w:val="00D034E5"/>
    <w:pPr>
      <w:jc w:val="center"/>
    </w:pPr>
    <w:rPr>
      <w:b/>
      <w:bCs/>
    </w:rPr>
  </w:style>
  <w:style w:type="paragraph" w:styleId="Index1">
    <w:name w:val="index 1"/>
    <w:basedOn w:val="Normal"/>
    <w:next w:val="Normal"/>
    <w:autoRedefine/>
    <w:semiHidden/>
    <w:rsid w:val="00D034E5"/>
  </w:style>
  <w:style w:type="paragraph" w:customStyle="1" w:styleId="CoverAddress">
    <w:name w:val="Cover Address"/>
    <w:rsid w:val="00D034E5"/>
    <w:rPr>
      <w:rFonts w:ascii="Futura Book" w:hAnsi="Futura Book" w:cs="Futura Book"/>
      <w:sz w:val="24"/>
      <w:szCs w:val="24"/>
      <w:lang w:eastAsia="fr-FR"/>
    </w:rPr>
  </w:style>
  <w:style w:type="paragraph" w:customStyle="1" w:styleId="FooterF">
    <w:name w:val="Footer F"/>
    <w:basedOn w:val="Normal"/>
    <w:rsid w:val="00D034E5"/>
    <w:pPr>
      <w:jc w:val="center"/>
    </w:pPr>
    <w:rPr>
      <w:rFonts w:ascii="Futura Book" w:hAnsi="Futura Book" w:cs="Arial"/>
      <w:noProof/>
      <w:sz w:val="16"/>
      <w:szCs w:val="16"/>
      <w:lang w:eastAsia="fr-FR"/>
    </w:rPr>
  </w:style>
  <w:style w:type="paragraph" w:customStyle="1" w:styleId="CoverPagemisc">
    <w:name w:val="Cover Page misc"/>
    <w:basedOn w:val="Normal"/>
    <w:rsid w:val="00D034E5"/>
    <w:rPr>
      <w:rFonts w:ascii="Futura Heavy" w:hAnsi="Futura Heavy" w:cs="Arial"/>
      <w:sz w:val="32"/>
      <w:szCs w:val="32"/>
      <w:lang w:eastAsia="fr-FR"/>
    </w:rPr>
  </w:style>
  <w:style w:type="character" w:customStyle="1" w:styleId="CoverPageChar">
    <w:name w:val="Cover Page Char"/>
    <w:rsid w:val="00D034E5"/>
    <w:rPr>
      <w:rFonts w:ascii="Tahoma" w:hAnsi="Tahoma"/>
      <w:b/>
      <w:sz w:val="40"/>
      <w:lang w:val="en-GB" w:eastAsia="en-US" w:bidi="ar-SA"/>
    </w:rPr>
  </w:style>
  <w:style w:type="paragraph" w:customStyle="1" w:styleId="Bullet1">
    <w:name w:val="Bullet 1"/>
    <w:basedOn w:val="Normal"/>
    <w:qFormat/>
    <w:rsid w:val="00CA7AA1"/>
    <w:pPr>
      <w:numPr>
        <w:numId w:val="1"/>
      </w:numPr>
      <w:jc w:val="both"/>
    </w:pPr>
  </w:style>
  <w:style w:type="paragraph" w:customStyle="1" w:styleId="SpecificationbodyHeading">
    <w:name w:val="Specification body Heading"/>
    <w:basedOn w:val="Specificationbody"/>
    <w:next w:val="Specificationbody"/>
    <w:qFormat/>
    <w:rsid w:val="00D034E5"/>
    <w:pPr>
      <w:ind w:left="0"/>
    </w:pPr>
    <w:rPr>
      <w:rFonts w:eastAsia="Times New Roman"/>
      <w:b/>
      <w:bCs/>
    </w:rPr>
  </w:style>
  <w:style w:type="paragraph" w:customStyle="1" w:styleId="Interface-SEC">
    <w:name w:val="Interface-SEC"/>
    <w:basedOn w:val="Normal"/>
    <w:next w:val="Normal"/>
    <w:rsid w:val="00D034E5"/>
    <w:pPr>
      <w:tabs>
        <w:tab w:val="num" w:pos="0"/>
      </w:tabs>
      <w:ind w:left="1080" w:hanging="360"/>
    </w:pPr>
    <w:rPr>
      <w:b/>
    </w:rPr>
  </w:style>
  <w:style w:type="paragraph" w:customStyle="1" w:styleId="Interface-CFG">
    <w:name w:val="Interface-CFG"/>
    <w:basedOn w:val="Normal"/>
    <w:next w:val="Normal"/>
    <w:rsid w:val="00D034E5"/>
    <w:pPr>
      <w:ind w:left="1080" w:hanging="360"/>
    </w:pPr>
    <w:rPr>
      <w:b/>
    </w:rPr>
  </w:style>
  <w:style w:type="paragraph" w:styleId="ListParagraph">
    <w:name w:val="List Paragraph"/>
    <w:basedOn w:val="FSBodyText"/>
    <w:link w:val="ListParagraphChar"/>
    <w:uiPriority w:val="34"/>
    <w:qFormat/>
    <w:rsid w:val="00D034E5"/>
    <w:pPr>
      <w:ind w:hanging="284"/>
    </w:pPr>
    <w:rPr>
      <w:rFonts w:cs="Times New Roman"/>
      <w:lang w:val="x-none"/>
    </w:rPr>
  </w:style>
  <w:style w:type="character" w:customStyle="1" w:styleId="ListParagraphChar">
    <w:name w:val="List Paragraph Char"/>
    <w:link w:val="ListParagraph"/>
    <w:uiPriority w:val="34"/>
    <w:rsid w:val="00193058"/>
    <w:rPr>
      <w:rFonts w:ascii="Calibri" w:hAnsi="Calibri" w:cs="Calibri"/>
      <w:sz w:val="22"/>
      <w:szCs w:val="22"/>
      <w:lang w:eastAsia="zh-CN"/>
    </w:rPr>
  </w:style>
  <w:style w:type="table" w:styleId="TableClassic1">
    <w:name w:val="Table Classic 1"/>
    <w:basedOn w:val="TableNormal"/>
    <w:rsid w:val="006B3FB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3-Accent3">
    <w:name w:val="Medium Grid 3 Accent 3"/>
    <w:basedOn w:val="TableNormal"/>
    <w:uiPriority w:val="69"/>
    <w:rsid w:val="006B3FB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TableSimple2">
    <w:name w:val="Table Simple 2"/>
    <w:basedOn w:val="TableNormal"/>
    <w:rsid w:val="006B3FB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4942B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4E5"/>
    <w:pPr>
      <w:keepLines/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ascii="Cambria" w:eastAsia="MS Gothic" w:hAnsi="Cambria" w:cs="Times New Roman"/>
      <w:bCs/>
      <w:color w:val="365F91"/>
      <w:szCs w:val="28"/>
      <w:lang w:val="en-US" w:eastAsia="ja-JP"/>
    </w:rPr>
  </w:style>
  <w:style w:type="paragraph" w:customStyle="1" w:styleId="StyleJustifi">
    <w:name w:val="Style Justifié"/>
    <w:basedOn w:val="Normal"/>
    <w:rsid w:val="00086F0C"/>
    <w:pPr>
      <w:tabs>
        <w:tab w:val="num" w:pos="284"/>
      </w:tabs>
      <w:jc w:val="both"/>
    </w:pPr>
    <w:rPr>
      <w:rFonts w:eastAsia="Times New Roman" w:cs="Arabic Transparent"/>
      <w:bCs/>
      <w:lang w:bidi="ar-EG"/>
    </w:rPr>
  </w:style>
  <w:style w:type="paragraph" w:customStyle="1" w:styleId="ErrorMessage">
    <w:name w:val="Error Message"/>
    <w:basedOn w:val="Normal"/>
    <w:qFormat/>
    <w:rsid w:val="00D034E5"/>
    <w:pPr>
      <w:ind w:left="720" w:hanging="360"/>
    </w:pPr>
  </w:style>
  <w:style w:type="paragraph" w:customStyle="1" w:styleId="Bullet2">
    <w:name w:val="Bullet 2"/>
    <w:basedOn w:val="Bullet1"/>
    <w:qFormat/>
    <w:rsid w:val="00CA7AA1"/>
    <w:pPr>
      <w:numPr>
        <w:numId w:val="0"/>
      </w:numPr>
    </w:pPr>
  </w:style>
  <w:style w:type="paragraph" w:customStyle="1" w:styleId="Specificationheader">
    <w:name w:val="Specification header"/>
    <w:basedOn w:val="Specificationbody"/>
    <w:next w:val="Specificationbody"/>
    <w:qFormat/>
    <w:rsid w:val="00D034E5"/>
    <w:pPr>
      <w:ind w:left="0"/>
    </w:pPr>
    <w:rPr>
      <w:b/>
    </w:rPr>
  </w:style>
  <w:style w:type="paragraph" w:customStyle="1" w:styleId="FooterFS">
    <w:name w:val="FooterFS"/>
    <w:basedOn w:val="Normal"/>
    <w:link w:val="FooterFSChar"/>
    <w:qFormat/>
    <w:rsid w:val="00CA7AA1"/>
    <w:pPr>
      <w:jc w:val="center"/>
    </w:pPr>
    <w:rPr>
      <w:rFonts w:cs="Times New Roman"/>
      <w:sz w:val="20"/>
      <w:szCs w:val="20"/>
    </w:rPr>
  </w:style>
  <w:style w:type="character" w:customStyle="1" w:styleId="FooterFSChar">
    <w:name w:val="FooterFS Char"/>
    <w:link w:val="FooterFS"/>
    <w:rsid w:val="00CA7AA1"/>
    <w:rPr>
      <w:rFonts w:ascii="Calibri" w:hAnsi="Calibri" w:cs="Calibri"/>
      <w:lang w:val="en-US" w:eastAsia="zh-CN"/>
    </w:rPr>
  </w:style>
  <w:style w:type="paragraph" w:customStyle="1" w:styleId="HeaderFS">
    <w:name w:val="HeaderFS"/>
    <w:basedOn w:val="HeaderF"/>
    <w:link w:val="HeaderFSChar"/>
    <w:qFormat/>
    <w:rsid w:val="00CA7AA1"/>
    <w:rPr>
      <w:rFonts w:ascii="Calibri" w:hAnsi="Calibri" w:cs="Times New Roman"/>
      <w:noProof w:val="0"/>
      <w:lang w:eastAsia="x-none"/>
    </w:rPr>
  </w:style>
  <w:style w:type="character" w:customStyle="1" w:styleId="HeaderFSChar">
    <w:name w:val="HeaderFS Char"/>
    <w:link w:val="HeaderFS"/>
    <w:rsid w:val="00CA7AA1"/>
    <w:rPr>
      <w:rFonts w:ascii="Calibri" w:hAnsi="Calibri" w:cs="Calibri"/>
      <w:smallCaps/>
      <w:sz w:val="24"/>
      <w:szCs w:val="24"/>
      <w:lang w:val="en-US"/>
    </w:rPr>
  </w:style>
  <w:style w:type="paragraph" w:customStyle="1" w:styleId="FSTableText">
    <w:name w:val="FSTableText"/>
    <w:basedOn w:val="Normal"/>
    <w:link w:val="FSTableTextChar"/>
    <w:qFormat/>
    <w:rsid w:val="00CA7AA1"/>
    <w:pPr>
      <w:spacing w:before="60" w:after="60"/>
    </w:pPr>
    <w:rPr>
      <w:rFonts w:cs="Times New Roman"/>
      <w:noProof/>
    </w:rPr>
  </w:style>
  <w:style w:type="character" w:customStyle="1" w:styleId="FSTableTextChar">
    <w:name w:val="FSTableText Char"/>
    <w:link w:val="FSTableText"/>
    <w:rsid w:val="00CA7AA1"/>
    <w:rPr>
      <w:rFonts w:ascii="Calibri" w:hAnsi="Calibri" w:cs="Calibri"/>
      <w:noProof/>
      <w:sz w:val="22"/>
      <w:szCs w:val="22"/>
      <w:lang w:val="en-US" w:eastAsia="zh-CN"/>
    </w:rPr>
  </w:style>
  <w:style w:type="paragraph" w:customStyle="1" w:styleId="FSBulletList">
    <w:name w:val="FSBulletList"/>
    <w:basedOn w:val="ListParagraph"/>
    <w:link w:val="FSBulletListChar"/>
    <w:qFormat/>
    <w:rsid w:val="00CA7AA1"/>
    <w:pPr>
      <w:tabs>
        <w:tab w:val="left" w:pos="1134"/>
      </w:tabs>
      <w:spacing w:before="60" w:after="60"/>
      <w:ind w:left="1135"/>
    </w:pPr>
    <w:rPr>
      <w:lang w:val="en-US"/>
    </w:rPr>
  </w:style>
  <w:style w:type="character" w:customStyle="1" w:styleId="FSBulletListChar">
    <w:name w:val="FSBulletList Char"/>
    <w:link w:val="FSBulletList"/>
    <w:rsid w:val="00CA7AA1"/>
    <w:rPr>
      <w:rFonts w:ascii="Calibri" w:hAnsi="Calibri" w:cs="Calibri"/>
      <w:sz w:val="22"/>
      <w:szCs w:val="22"/>
      <w:lang w:val="en-US" w:eastAsia="zh-CN"/>
    </w:rPr>
  </w:style>
  <w:style w:type="paragraph" w:customStyle="1" w:styleId="FSBodyText0">
    <w:name w:val="FSBodyText"/>
    <w:basedOn w:val="Normal"/>
    <w:link w:val="FSBodyTextChar0"/>
    <w:qFormat/>
    <w:rsid w:val="00CA7AA1"/>
    <w:pPr>
      <w:ind w:left="851"/>
    </w:pPr>
    <w:rPr>
      <w:rFonts w:cs="Times New Roman"/>
    </w:rPr>
  </w:style>
  <w:style w:type="character" w:customStyle="1" w:styleId="FSBodyTextChar0">
    <w:name w:val="FSBodyText Char"/>
    <w:link w:val="FSBodyText0"/>
    <w:rsid w:val="00CA7AA1"/>
    <w:rPr>
      <w:rFonts w:ascii="Calibri" w:hAnsi="Calibri" w:cs="Calibri"/>
      <w:sz w:val="22"/>
      <w:szCs w:val="22"/>
      <w:lang w:val="en-US" w:eastAsia="zh-CN"/>
    </w:rPr>
  </w:style>
  <w:style w:type="paragraph" w:customStyle="1" w:styleId="HeadingBar">
    <w:name w:val="Heading Bar"/>
    <w:basedOn w:val="Normal"/>
    <w:next w:val="Normal"/>
    <w:qFormat/>
    <w:rsid w:val="00D034E5"/>
    <w:pPr>
      <w:keepNext/>
      <w:keepLines/>
      <w:shd w:val="solid" w:color="006600" w:fill="auto"/>
      <w:spacing w:before="240" w:after="0"/>
      <w:ind w:right="8389"/>
    </w:pPr>
    <w:rPr>
      <w:rFonts w:ascii="Times New Roman" w:hAnsi="Times New Roman"/>
      <w:color w:val="FFFFFF"/>
      <w:sz w:val="8"/>
      <w:szCs w:val="20"/>
      <w:lang w:val="en-GB" w:eastAsia="en-GB"/>
    </w:rPr>
  </w:style>
  <w:style w:type="paragraph" w:customStyle="1" w:styleId="Changerecordstyle">
    <w:name w:val="Change record style"/>
    <w:basedOn w:val="Heading3"/>
    <w:next w:val="Normal"/>
    <w:link w:val="contentsChar"/>
    <w:qFormat/>
    <w:rsid w:val="00D034E5"/>
    <w:pPr>
      <w:keepNext w:val="0"/>
      <w:widowControl w:val="0"/>
      <w:numPr>
        <w:ilvl w:val="0"/>
        <w:numId w:val="0"/>
      </w:numPr>
      <w:tabs>
        <w:tab w:val="clear" w:pos="851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 w:cs="Times New Roman"/>
      <w:bCs/>
      <w:color w:val="006600"/>
      <w:sz w:val="28"/>
      <w:szCs w:val="28"/>
      <w:lang w:val="en-GB" w:eastAsia="nl-NL"/>
    </w:rPr>
  </w:style>
  <w:style w:type="character" w:customStyle="1" w:styleId="contentsChar">
    <w:name w:val="contents Char"/>
    <w:link w:val="Changerecordstyle"/>
    <w:locked/>
    <w:rsid w:val="00CA7AA1"/>
    <w:rPr>
      <w:rFonts w:ascii="Times New Roman" w:hAnsi="Times New Roman" w:cs="Calibri"/>
      <w:b/>
      <w:bCs/>
      <w:i/>
      <w:iCs/>
      <w:color w:val="006600"/>
      <w:sz w:val="28"/>
      <w:szCs w:val="28"/>
      <w:lang w:val="en-GB" w:eastAsia="nl-NL"/>
    </w:rPr>
  </w:style>
  <w:style w:type="paragraph" w:customStyle="1" w:styleId="FSTitle">
    <w:name w:val="FS Title"/>
    <w:basedOn w:val="Normal"/>
    <w:link w:val="FSTitleChar"/>
    <w:qFormat/>
    <w:rsid w:val="00CA7AA1"/>
    <w:pPr>
      <w:jc w:val="center"/>
    </w:pPr>
    <w:rPr>
      <w:rFonts w:ascii="Futura Md BT" w:hAnsi="Futura Md BT" w:cs="Times New Roman"/>
      <w:b/>
      <w:caps/>
      <w:noProof/>
      <w:sz w:val="56"/>
      <w:szCs w:val="56"/>
    </w:rPr>
  </w:style>
  <w:style w:type="character" w:customStyle="1" w:styleId="FSTitleChar">
    <w:name w:val="FS Title Char"/>
    <w:link w:val="FSTitle"/>
    <w:rsid w:val="00CA7AA1"/>
    <w:rPr>
      <w:rFonts w:ascii="Futura Md BT" w:hAnsi="Futura Md BT"/>
      <w:b/>
      <w:caps/>
      <w:noProof/>
      <w:sz w:val="56"/>
      <w:szCs w:val="56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4E5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IntenseQuoteChar">
    <w:name w:val="Intense Quote Char"/>
    <w:link w:val="IntenseQuote"/>
    <w:uiPriority w:val="30"/>
    <w:rsid w:val="00F1005E"/>
    <w:rPr>
      <w:rFonts w:ascii="Calibri" w:hAnsi="Calibri" w:cs="Calibri"/>
      <w:b/>
      <w:bCs/>
      <w:i/>
      <w:iCs/>
      <w:color w:val="4F81BD"/>
      <w:sz w:val="22"/>
      <w:szCs w:val="22"/>
      <w:lang w:eastAsia="zh-CN"/>
    </w:rPr>
  </w:style>
  <w:style w:type="paragraph" w:customStyle="1" w:styleId="NotCustomisable">
    <w:name w:val="NotCustomisable"/>
    <w:basedOn w:val="Normal"/>
    <w:link w:val="NotCustomisableChar"/>
    <w:qFormat/>
    <w:rsid w:val="005D0859"/>
    <w:pPr>
      <w:shd w:val="clear" w:color="auto" w:fill="BFBFBF"/>
      <w:jc w:val="center"/>
    </w:pPr>
    <w:rPr>
      <w:rFonts w:cs="Times New Roman"/>
      <w:i/>
      <w:iCs/>
    </w:rPr>
  </w:style>
  <w:style w:type="character" w:customStyle="1" w:styleId="NotCustomisableChar">
    <w:name w:val="NotCustomisable Char"/>
    <w:link w:val="NotCustomisable"/>
    <w:rsid w:val="005D0859"/>
    <w:rPr>
      <w:rFonts w:ascii="Calibri" w:hAnsi="Calibri" w:cs="Calibri"/>
      <w:i/>
      <w:iCs/>
      <w:sz w:val="22"/>
      <w:szCs w:val="22"/>
      <w:shd w:val="clear" w:color="auto" w:fill="BFBFBF"/>
      <w:lang w:val="en-US" w:eastAsia="zh-CN"/>
    </w:rPr>
  </w:style>
  <w:style w:type="paragraph" w:styleId="ListBullet">
    <w:name w:val="List Bullet"/>
    <w:basedOn w:val="Normal"/>
    <w:link w:val="ListBulletChar"/>
    <w:rsid w:val="00D034E5"/>
    <w:pPr>
      <w:ind w:left="1440" w:hanging="360"/>
    </w:pPr>
  </w:style>
  <w:style w:type="character" w:customStyle="1" w:styleId="ListBulletChar">
    <w:name w:val="List Bullet Char"/>
    <w:link w:val="ListBullet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Bullet1">
    <w:name w:val="_FSBullet 1"/>
    <w:basedOn w:val="ListBullet"/>
    <w:qFormat/>
    <w:rsid w:val="00D034E5"/>
    <w:pPr>
      <w:ind w:left="720"/>
    </w:pPr>
  </w:style>
  <w:style w:type="paragraph" w:customStyle="1" w:styleId="FSBullet2">
    <w:name w:val="_FSBullet2"/>
    <w:basedOn w:val="FSBullet1"/>
    <w:link w:val="FSBullet2Char"/>
    <w:qFormat/>
    <w:rsid w:val="00D034E5"/>
    <w:pPr>
      <w:ind w:left="1424"/>
    </w:pPr>
  </w:style>
  <w:style w:type="character" w:customStyle="1" w:styleId="FSBullet2Char">
    <w:name w:val="_FSBullet2 Char"/>
    <w:link w:val="FSBullet2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BulletList0">
    <w:name w:val="_FSBulletList"/>
    <w:basedOn w:val="ListParagraph"/>
    <w:link w:val="FSBulletListChar0"/>
    <w:rsid w:val="00D034E5"/>
    <w:pPr>
      <w:tabs>
        <w:tab w:val="left" w:pos="567"/>
      </w:tabs>
      <w:spacing w:before="60" w:after="60"/>
      <w:ind w:left="1571" w:hanging="360"/>
    </w:pPr>
  </w:style>
  <w:style w:type="character" w:customStyle="1" w:styleId="FSBulletListChar0">
    <w:name w:val="_FSBulletList Char"/>
    <w:link w:val="FSBulletList0"/>
    <w:rsid w:val="00186DDE"/>
    <w:rPr>
      <w:rFonts w:ascii="Calibri" w:hAnsi="Calibri"/>
      <w:sz w:val="22"/>
      <w:szCs w:val="22"/>
      <w:lang w:val="x-none" w:eastAsia="zh-CN"/>
    </w:rPr>
  </w:style>
  <w:style w:type="paragraph" w:customStyle="1" w:styleId="FSDocTitle">
    <w:name w:val="_FSDocTitle"/>
    <w:basedOn w:val="Normal"/>
    <w:link w:val="FSDocTitleChar"/>
    <w:qFormat/>
    <w:rsid w:val="00D034E5"/>
    <w:pPr>
      <w:ind w:right="2543"/>
    </w:pPr>
    <w:rPr>
      <w:i/>
      <w:sz w:val="64"/>
      <w:szCs w:val="64"/>
    </w:rPr>
  </w:style>
  <w:style w:type="character" w:customStyle="1" w:styleId="FSDocTitleChar">
    <w:name w:val="_FSDocTitle Char"/>
    <w:link w:val="FSDocTitle"/>
    <w:rsid w:val="00186DDE"/>
    <w:rPr>
      <w:rFonts w:ascii="Calibri" w:hAnsi="Calibri" w:cs="Calibri"/>
      <w:i/>
      <w:sz w:val="64"/>
      <w:szCs w:val="64"/>
      <w:lang w:val="en-US" w:eastAsia="zh-CN"/>
    </w:rPr>
  </w:style>
  <w:style w:type="paragraph" w:customStyle="1" w:styleId="FSDocTitle2">
    <w:name w:val="_FSDocTitle2"/>
    <w:basedOn w:val="Normal"/>
    <w:link w:val="FSDocTitle2Char"/>
    <w:qFormat/>
    <w:rsid w:val="00D034E5"/>
  </w:style>
  <w:style w:type="character" w:customStyle="1" w:styleId="FSDocTitle2Char">
    <w:name w:val="_FSDocTitle2 Char"/>
    <w:link w:val="FSDocTitle2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FooterFS">
    <w:name w:val="_FSFooterFS"/>
    <w:basedOn w:val="Normal"/>
    <w:link w:val="FSFooterFSChar"/>
    <w:qFormat/>
    <w:rsid w:val="00A86226"/>
    <w:pPr>
      <w:spacing w:before="0" w:after="0"/>
    </w:pPr>
    <w:rPr>
      <w:b/>
      <w:noProof/>
      <w:color w:val="006600"/>
      <w:sz w:val="16"/>
      <w:szCs w:val="16"/>
      <w:lang w:val="en-GB"/>
    </w:rPr>
  </w:style>
  <w:style w:type="character" w:customStyle="1" w:styleId="FSFooterFSChar">
    <w:name w:val="_FSFooterFS Char"/>
    <w:link w:val="FSFooterFS"/>
    <w:rsid w:val="00186DDE"/>
    <w:rPr>
      <w:rFonts w:ascii="Calibri" w:hAnsi="Calibri" w:cs="Calibri"/>
      <w:b/>
      <w:noProof/>
      <w:color w:val="006600"/>
      <w:sz w:val="16"/>
      <w:szCs w:val="16"/>
      <w:lang w:eastAsia="zh-CN"/>
    </w:rPr>
  </w:style>
  <w:style w:type="paragraph" w:customStyle="1" w:styleId="FSHeader">
    <w:name w:val="_FSHeader"/>
    <w:basedOn w:val="HeaderF"/>
    <w:link w:val="FSHeaderChar"/>
    <w:qFormat/>
    <w:rsid w:val="00D034E5"/>
    <w:rPr>
      <w:rFonts w:ascii="Calibri" w:hAnsi="Calibri" w:cs="Calibri"/>
      <w:noProof w:val="0"/>
      <w:sz w:val="20"/>
      <w:szCs w:val="20"/>
      <w:lang w:eastAsia="en-GB"/>
    </w:rPr>
  </w:style>
  <w:style w:type="character" w:customStyle="1" w:styleId="FSHeaderChar">
    <w:name w:val="_FSHeader Char"/>
    <w:link w:val="FSHeader"/>
    <w:rsid w:val="00186DDE"/>
    <w:rPr>
      <w:rFonts w:ascii="Calibri" w:hAnsi="Calibri" w:cs="Calibri"/>
      <w:smallCaps/>
      <w:lang w:val="en-US" w:eastAsia="en-GB"/>
    </w:rPr>
  </w:style>
  <w:style w:type="paragraph" w:customStyle="1" w:styleId="FSTableText0">
    <w:name w:val="_FSTableText"/>
    <w:basedOn w:val="Normal"/>
    <w:link w:val="FSTableTextChar0"/>
    <w:qFormat/>
    <w:rsid w:val="00D034E5"/>
    <w:pPr>
      <w:spacing w:before="60" w:after="60"/>
    </w:pPr>
    <w:rPr>
      <w:rFonts w:cs="Times New Roman"/>
      <w:noProof/>
      <w:sz w:val="20"/>
    </w:rPr>
  </w:style>
  <w:style w:type="character" w:customStyle="1" w:styleId="FSTableTextChar0">
    <w:name w:val="_FSTableText Char"/>
    <w:link w:val="FSTableText0"/>
    <w:rsid w:val="008A6DAE"/>
    <w:rPr>
      <w:rFonts w:ascii="Calibri" w:hAnsi="Calibri" w:cs="Calibri"/>
      <w:noProof/>
      <w:szCs w:val="22"/>
      <w:lang w:val="en-US" w:eastAsia="zh-CN"/>
    </w:rPr>
  </w:style>
  <w:style w:type="paragraph" w:customStyle="1" w:styleId="FSTableTitle">
    <w:name w:val="_FSTableTitle"/>
    <w:basedOn w:val="Normal"/>
    <w:link w:val="FSTableTitleChar"/>
    <w:qFormat/>
    <w:rsid w:val="00D034E5"/>
    <w:pPr>
      <w:spacing w:before="60" w:after="60"/>
    </w:pPr>
    <w:rPr>
      <w:rFonts w:cs="Times New Roman"/>
      <w:b/>
      <w:sz w:val="20"/>
    </w:rPr>
  </w:style>
  <w:style w:type="character" w:customStyle="1" w:styleId="FSTableTitleChar">
    <w:name w:val="_FSTableTitle Char"/>
    <w:link w:val="FSTableTitle"/>
    <w:rsid w:val="008A6DAE"/>
    <w:rPr>
      <w:rFonts w:ascii="Calibri" w:hAnsi="Calibri" w:cs="Calibri"/>
      <w:b/>
      <w:szCs w:val="22"/>
      <w:lang w:val="en-US" w:eastAsia="zh-CN"/>
    </w:rPr>
  </w:style>
  <w:style w:type="paragraph" w:customStyle="1" w:styleId="FSTitle0">
    <w:name w:val="_FSTitle"/>
    <w:basedOn w:val="Title"/>
    <w:link w:val="FSTitleChar0"/>
    <w:qFormat/>
    <w:rsid w:val="00D034E5"/>
    <w:pPr>
      <w:spacing w:after="120"/>
      <w:jc w:val="center"/>
    </w:pPr>
    <w:rPr>
      <w:rFonts w:ascii="Calibri" w:hAnsi="Calibri"/>
      <w:sz w:val="32"/>
    </w:rPr>
  </w:style>
  <w:style w:type="character" w:customStyle="1" w:styleId="FSTitleChar0">
    <w:name w:val="_FSTitle Char"/>
    <w:link w:val="FSTitle0"/>
    <w:rsid w:val="008138A2"/>
    <w:rPr>
      <w:rFonts w:ascii="Calibri" w:hAnsi="Calibri" w:cs="Calibri"/>
      <w:b/>
      <w:bCs/>
      <w:kern w:val="28"/>
      <w:sz w:val="32"/>
      <w:szCs w:val="32"/>
      <w:lang w:val="en-GB" w:eastAsia="en-GB"/>
    </w:rPr>
  </w:style>
  <w:style w:type="paragraph" w:customStyle="1" w:styleId="FSTitle2">
    <w:name w:val="_FSTitle2"/>
    <w:basedOn w:val="Normal"/>
    <w:link w:val="FSTitle2Char"/>
    <w:qFormat/>
    <w:rsid w:val="00D034E5"/>
    <w:rPr>
      <w:b/>
      <w:bCs/>
      <w:sz w:val="28"/>
      <w:szCs w:val="28"/>
    </w:rPr>
  </w:style>
  <w:style w:type="character" w:customStyle="1" w:styleId="FSTitle2Char">
    <w:name w:val="_FSTitle2 Char"/>
    <w:link w:val="FSTitle2"/>
    <w:rsid w:val="00186DDE"/>
    <w:rPr>
      <w:rFonts w:ascii="Calibri" w:hAnsi="Calibri" w:cs="Calibri"/>
      <w:b/>
      <w:bCs/>
      <w:sz w:val="28"/>
      <w:szCs w:val="28"/>
      <w:lang w:val="en-US" w:eastAsia="zh-CN"/>
    </w:rPr>
  </w:style>
  <w:style w:type="character" w:customStyle="1" w:styleId="b1">
    <w:name w:val="b1"/>
    <w:rsid w:val="00D034E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styleId="BookTitle">
    <w:name w:val="Book Title"/>
    <w:uiPriority w:val="33"/>
    <w:qFormat/>
    <w:rsid w:val="00D034E5"/>
    <w:rPr>
      <w:b/>
      <w:bCs/>
      <w:smallCaps/>
      <w:spacing w:val="5"/>
    </w:rPr>
  </w:style>
  <w:style w:type="character" w:styleId="Emphasis">
    <w:name w:val="Emphasis"/>
    <w:uiPriority w:val="20"/>
    <w:qFormat/>
    <w:rsid w:val="00D034E5"/>
    <w:rPr>
      <w:i/>
      <w:iCs/>
    </w:rPr>
  </w:style>
  <w:style w:type="paragraph" w:customStyle="1" w:styleId="En-ttedetabledesmatires1">
    <w:name w:val="En-tête de table des matières1"/>
    <w:basedOn w:val="Heading1"/>
    <w:next w:val="Normal"/>
    <w:uiPriority w:val="39"/>
    <w:unhideWhenUsed/>
    <w:qFormat/>
    <w:rsid w:val="00D034E5"/>
    <w:pPr>
      <w:numPr>
        <w:numId w:val="0"/>
      </w:numPr>
      <w:spacing w:after="60" w:line="480" w:lineRule="auto"/>
      <w:jc w:val="center"/>
      <w:outlineLvl w:val="9"/>
    </w:pPr>
    <w:rPr>
      <w:bCs/>
      <w:caps/>
      <w:kern w:val="32"/>
      <w:sz w:val="32"/>
      <w:szCs w:val="32"/>
    </w:rPr>
  </w:style>
  <w:style w:type="paragraph" w:customStyle="1" w:styleId="Heading31">
    <w:name w:val="Heading 31"/>
    <w:basedOn w:val="Normal"/>
    <w:next w:val="Normal"/>
    <w:rsid w:val="00D034E5"/>
    <w:pPr>
      <w:keepNext/>
      <w:widowControl w:val="0"/>
      <w:tabs>
        <w:tab w:val="left" w:pos="720"/>
      </w:tabs>
      <w:suppressAutoHyphens/>
      <w:spacing w:before="240" w:after="60"/>
      <w:outlineLvl w:val="2"/>
    </w:pPr>
    <w:rPr>
      <w:rFonts w:cs="Arial"/>
      <w:i/>
      <w:iCs/>
      <w:sz w:val="28"/>
      <w:szCs w:val="28"/>
      <w:lang w:eastAsia="ar-SA"/>
    </w:rPr>
  </w:style>
  <w:style w:type="character" w:styleId="IntenseEmphasis">
    <w:name w:val="Intense Emphasis"/>
    <w:uiPriority w:val="21"/>
    <w:qFormat/>
    <w:rsid w:val="00D034E5"/>
    <w:rPr>
      <w:b/>
      <w:bCs/>
      <w:i/>
      <w:iCs/>
      <w:color w:val="4F81BD"/>
    </w:rPr>
  </w:style>
  <w:style w:type="character" w:styleId="IntenseReference">
    <w:name w:val="Intense Reference"/>
    <w:uiPriority w:val="32"/>
    <w:qFormat/>
    <w:rsid w:val="00D034E5"/>
    <w:rPr>
      <w:b/>
      <w:bCs/>
      <w:smallCaps/>
      <w:color w:val="C0504D"/>
      <w:spacing w:val="5"/>
      <w:u w:val="single"/>
    </w:rPr>
  </w:style>
  <w:style w:type="paragraph" w:customStyle="1" w:styleId="Interface">
    <w:name w:val="Interface"/>
    <w:basedOn w:val="Normal"/>
    <w:rsid w:val="00D034E5"/>
    <w:pPr>
      <w:tabs>
        <w:tab w:val="num" w:pos="349"/>
      </w:tabs>
      <w:ind w:left="1069" w:hanging="360"/>
    </w:pPr>
    <w:rPr>
      <w:b/>
    </w:rPr>
  </w:style>
  <w:style w:type="paragraph" w:customStyle="1" w:styleId="LastPage">
    <w:name w:val="Last Page"/>
    <w:basedOn w:val="Normal"/>
    <w:rsid w:val="00D034E5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clear" w:color="auto" w:fill="D7E0DF"/>
      <w:jc w:val="center"/>
    </w:pPr>
    <w:rPr>
      <w:rFonts w:ascii="Futura Heavy" w:hAnsi="Futura Heavy"/>
      <w:sz w:val="40"/>
    </w:rPr>
  </w:style>
  <w:style w:type="paragraph" w:styleId="List">
    <w:name w:val="List"/>
    <w:basedOn w:val="Normal"/>
    <w:rsid w:val="00D034E5"/>
    <w:pPr>
      <w:ind w:left="283" w:hanging="283"/>
    </w:pPr>
  </w:style>
  <w:style w:type="paragraph" w:styleId="List2">
    <w:name w:val="List 2"/>
    <w:basedOn w:val="Normal"/>
    <w:rsid w:val="00D034E5"/>
    <w:pPr>
      <w:ind w:left="566" w:hanging="283"/>
    </w:pPr>
  </w:style>
  <w:style w:type="paragraph" w:styleId="List3">
    <w:name w:val="List 3"/>
    <w:basedOn w:val="Normal"/>
    <w:rsid w:val="00D034E5"/>
    <w:pPr>
      <w:ind w:left="849" w:hanging="283"/>
    </w:pPr>
  </w:style>
  <w:style w:type="paragraph" w:styleId="ListBullet2">
    <w:name w:val="List Bullet 2"/>
    <w:basedOn w:val="Normal"/>
    <w:link w:val="ListBullet2Char"/>
    <w:rsid w:val="00D034E5"/>
  </w:style>
  <w:style w:type="character" w:customStyle="1" w:styleId="ListBullet2Char">
    <w:name w:val="List Bullet 2 Char"/>
    <w:link w:val="ListBullet2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ListBullet3">
    <w:name w:val="List Bullet 3"/>
    <w:basedOn w:val="Normal"/>
    <w:link w:val="ListBullet3Char"/>
    <w:rsid w:val="00D034E5"/>
    <w:pPr>
      <w:tabs>
        <w:tab w:val="num" w:pos="630"/>
      </w:tabs>
      <w:ind w:left="630" w:hanging="360"/>
    </w:pPr>
  </w:style>
  <w:style w:type="character" w:customStyle="1" w:styleId="ListBullet3Char">
    <w:name w:val="List Bullet 3 Char"/>
    <w:link w:val="ListBullet3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ListContinue3">
    <w:name w:val="List Continue 3"/>
    <w:basedOn w:val="Normal"/>
    <w:rsid w:val="00D034E5"/>
    <w:pPr>
      <w:ind w:left="849"/>
    </w:pPr>
  </w:style>
  <w:style w:type="paragraph" w:styleId="ListNumber">
    <w:name w:val="List Number"/>
    <w:basedOn w:val="Normal"/>
    <w:rsid w:val="00D034E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D034E5"/>
    <w:pPr>
      <w:tabs>
        <w:tab w:val="num" w:pos="643"/>
      </w:tabs>
      <w:ind w:left="643" w:hanging="360"/>
    </w:pPr>
  </w:style>
  <w:style w:type="character" w:customStyle="1" w:styleId="m1">
    <w:name w:val="m1"/>
    <w:rsid w:val="00D034E5"/>
    <w:rPr>
      <w:color w:val="0000FF"/>
    </w:rPr>
  </w:style>
  <w:style w:type="paragraph" w:styleId="NoSpacing">
    <w:name w:val="No Spacing"/>
    <w:basedOn w:val="Normal"/>
    <w:uiPriority w:val="1"/>
    <w:qFormat/>
    <w:rsid w:val="00D034E5"/>
    <w:pPr>
      <w:spacing w:before="0" w:after="0"/>
    </w:pPr>
  </w:style>
  <w:style w:type="paragraph" w:styleId="NormalWeb">
    <w:name w:val="Normal (Web)"/>
    <w:basedOn w:val="Normal"/>
    <w:rsid w:val="00D034E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 w:eastAsia="fr-FR"/>
    </w:rPr>
  </w:style>
  <w:style w:type="paragraph" w:customStyle="1" w:styleId="Paragraphedeliste1">
    <w:name w:val="Paragraphe de liste1"/>
    <w:basedOn w:val="Normal"/>
    <w:uiPriority w:val="34"/>
    <w:qFormat/>
    <w:rsid w:val="00D034E5"/>
    <w:pPr>
      <w:ind w:left="720"/>
      <w:contextualSpacing/>
    </w:pPr>
  </w:style>
  <w:style w:type="character" w:customStyle="1" w:styleId="pi1">
    <w:name w:val="pi1"/>
    <w:rsid w:val="00D034E5"/>
    <w:rPr>
      <w:color w:val="0000FF"/>
    </w:rPr>
  </w:style>
  <w:style w:type="paragraph" w:styleId="Quote">
    <w:name w:val="Quote"/>
    <w:basedOn w:val="Normal"/>
    <w:next w:val="Normal"/>
    <w:link w:val="QuoteChar"/>
    <w:uiPriority w:val="29"/>
    <w:qFormat/>
    <w:rsid w:val="00D034E5"/>
    <w:rPr>
      <w:rFonts w:cs="Times New Roman"/>
      <w:i/>
      <w:iCs/>
      <w:color w:val="000000"/>
      <w:lang w:val="x-none"/>
    </w:rPr>
  </w:style>
  <w:style w:type="character" w:customStyle="1" w:styleId="QuoteChar">
    <w:name w:val="Quote Char"/>
    <w:link w:val="Quote"/>
    <w:uiPriority w:val="29"/>
    <w:rsid w:val="00D034E5"/>
    <w:rPr>
      <w:rFonts w:ascii="Calibri" w:hAnsi="Calibri" w:cs="Calibri"/>
      <w:i/>
      <w:iCs/>
      <w:color w:val="000000"/>
      <w:sz w:val="22"/>
      <w:szCs w:val="2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4E5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D034E5"/>
    <w:rPr>
      <w:rFonts w:ascii="Cambria" w:eastAsia="Times New Roman" w:hAnsi="Cambria"/>
      <w:sz w:val="24"/>
      <w:szCs w:val="24"/>
      <w:lang w:eastAsia="zh-CN"/>
    </w:rPr>
  </w:style>
  <w:style w:type="character" w:styleId="SubtleEmphasis">
    <w:name w:val="Subtle Emphasis"/>
    <w:uiPriority w:val="19"/>
    <w:qFormat/>
    <w:rsid w:val="00D034E5"/>
    <w:rPr>
      <w:i/>
      <w:iCs/>
      <w:color w:val="808080"/>
    </w:rPr>
  </w:style>
  <w:style w:type="character" w:styleId="SubtleReference">
    <w:name w:val="Subtle Reference"/>
    <w:uiPriority w:val="31"/>
    <w:qFormat/>
    <w:rsid w:val="00D034E5"/>
    <w:rPr>
      <w:smallCaps/>
      <w:color w:val="C0504D"/>
      <w:u w:val="single"/>
    </w:rPr>
  </w:style>
  <w:style w:type="character" w:customStyle="1" w:styleId="t1">
    <w:name w:val="t1"/>
    <w:rsid w:val="00D034E5"/>
    <w:rPr>
      <w:color w:val="990000"/>
    </w:rPr>
  </w:style>
  <w:style w:type="table" w:styleId="TableClassic3">
    <w:name w:val="Table Classic 3"/>
    <w:basedOn w:val="TableNormal"/>
    <w:rsid w:val="00D034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x1">
    <w:name w:val="tx1"/>
    <w:rsid w:val="00D034E5"/>
    <w:rPr>
      <w:b/>
      <w:bCs/>
    </w:rPr>
  </w:style>
  <w:style w:type="paragraph" w:customStyle="1" w:styleId="ControlBox">
    <w:name w:val="Control Box"/>
    <w:basedOn w:val="BodyText"/>
    <w:rsid w:val="0077635B"/>
    <w:pPr>
      <w:spacing w:before="0" w:after="0"/>
      <w:ind w:left="113"/>
    </w:pPr>
    <w:rPr>
      <w:rFonts w:ascii="Times New Roman" w:eastAsia="Times New Roman" w:hAnsi="Times New Roman"/>
      <w:sz w:val="20"/>
      <w:szCs w:val="20"/>
      <w:lang w:val="en-GB" w:eastAsia="en-GB"/>
    </w:rPr>
  </w:style>
  <w:style w:type="paragraph" w:customStyle="1" w:styleId="FSBullet3">
    <w:name w:val="_FSBullet3"/>
    <w:basedOn w:val="FSBullet2"/>
    <w:link w:val="FSBullet3Char"/>
    <w:qFormat/>
    <w:rsid w:val="00186DDE"/>
    <w:pPr>
      <w:numPr>
        <w:ilvl w:val="2"/>
      </w:numPr>
      <w:spacing w:before="60" w:after="60"/>
      <w:ind w:left="1440" w:hanging="283"/>
    </w:pPr>
    <w:rPr>
      <w:rFonts w:cs="Times New Roman"/>
    </w:rPr>
  </w:style>
  <w:style w:type="character" w:customStyle="1" w:styleId="FSBullet3Char">
    <w:name w:val="_FSBullet3 Char"/>
    <w:link w:val="FSBullet3"/>
    <w:rsid w:val="00186DDE"/>
    <w:rPr>
      <w:rFonts w:ascii="Calibri" w:hAnsi="Calibri"/>
      <w:sz w:val="22"/>
      <w:szCs w:val="22"/>
      <w:lang w:val="en-US" w:eastAsia="zh-CN"/>
    </w:rPr>
  </w:style>
  <w:style w:type="paragraph" w:customStyle="1" w:styleId="Interface-LTR">
    <w:name w:val="Interface-LTR"/>
    <w:basedOn w:val="Normal"/>
    <w:next w:val="Normal"/>
    <w:rsid w:val="00186DDE"/>
    <w:pPr>
      <w:tabs>
        <w:tab w:val="num" w:pos="349"/>
      </w:tabs>
      <w:ind w:left="1080" w:hanging="360"/>
    </w:pPr>
    <w:rPr>
      <w:b/>
    </w:rPr>
  </w:style>
  <w:style w:type="paragraph" w:customStyle="1" w:styleId="Interface-CAM">
    <w:name w:val="Interface-CAM"/>
    <w:basedOn w:val="Normal"/>
    <w:next w:val="Normal"/>
    <w:rsid w:val="00186DDE"/>
    <w:pPr>
      <w:ind w:left="644" w:hanging="360"/>
    </w:pPr>
    <w:rPr>
      <w:b/>
    </w:rPr>
  </w:style>
  <w:style w:type="paragraph" w:customStyle="1" w:styleId="IndenttoNumber">
    <w:name w:val="Indent to Number"/>
    <w:basedOn w:val="Normal"/>
    <w:autoRedefine/>
    <w:rsid w:val="00186DDE"/>
    <w:pPr>
      <w:ind w:left="811"/>
    </w:pPr>
    <w:rPr>
      <w:lang w:eastAsia="es-ES"/>
    </w:rPr>
  </w:style>
  <w:style w:type="paragraph" w:customStyle="1" w:styleId="MediumGrid1-Accent21">
    <w:name w:val="Medium Grid 1 - Accent 21"/>
    <w:basedOn w:val="FSBodyText"/>
    <w:link w:val="MediumGrid1-Accent2Char"/>
    <w:uiPriority w:val="34"/>
    <w:qFormat/>
    <w:rsid w:val="00186DDE"/>
    <w:pPr>
      <w:ind w:hanging="284"/>
    </w:pPr>
    <w:rPr>
      <w:rFonts w:cs="Times New Roman"/>
    </w:rPr>
  </w:style>
  <w:style w:type="character" w:customStyle="1" w:styleId="MediumGrid1-Accent2Char">
    <w:name w:val="Medium Grid 1 - Accent 2 Char"/>
    <w:link w:val="MediumGrid1-Accent21"/>
    <w:uiPriority w:val="34"/>
    <w:rsid w:val="00186DDE"/>
    <w:rPr>
      <w:rFonts w:ascii="Calibri" w:hAnsi="Calibri"/>
      <w:sz w:val="22"/>
      <w:szCs w:val="22"/>
      <w:lang w:val="en-US" w:eastAsia="zh-CN"/>
    </w:rPr>
  </w:style>
  <w:style w:type="character" w:customStyle="1" w:styleId="BookTitle1">
    <w:name w:val="Book Title1"/>
    <w:uiPriority w:val="33"/>
    <w:qFormat/>
    <w:rsid w:val="00186DDE"/>
    <w:rPr>
      <w:b/>
      <w:bCs/>
      <w:smallCaps/>
      <w:spacing w:val="5"/>
    </w:rPr>
  </w:style>
  <w:style w:type="paragraph" w:customStyle="1" w:styleId="Heading310">
    <w:name w:val="Heading 31"/>
    <w:basedOn w:val="Normal"/>
    <w:next w:val="Normal"/>
    <w:rsid w:val="00186DDE"/>
    <w:pPr>
      <w:keepNext/>
      <w:widowControl w:val="0"/>
      <w:tabs>
        <w:tab w:val="left" w:pos="720"/>
      </w:tabs>
      <w:suppressAutoHyphens/>
      <w:spacing w:before="240" w:after="60"/>
      <w:outlineLvl w:val="2"/>
    </w:pPr>
    <w:rPr>
      <w:rFonts w:cs="Arial"/>
      <w:i/>
      <w:iCs/>
      <w:sz w:val="28"/>
      <w:szCs w:val="28"/>
      <w:lang w:eastAsia="ar-SA"/>
    </w:rPr>
  </w:style>
  <w:style w:type="character" w:customStyle="1" w:styleId="IntenseEmphasis1">
    <w:name w:val="Intense Emphasis1"/>
    <w:uiPriority w:val="21"/>
    <w:qFormat/>
    <w:rsid w:val="00186DDE"/>
    <w:rPr>
      <w:b/>
      <w:bCs/>
      <w:i/>
      <w:iCs/>
      <w:color w:val="4F81BD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186DDE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MediumGrid3-Accent2Char">
    <w:name w:val="Medium Grid 3 - Accent 2 Char"/>
    <w:link w:val="MediumGrid3-Accent21"/>
    <w:uiPriority w:val="30"/>
    <w:rsid w:val="00186DDE"/>
    <w:rPr>
      <w:rFonts w:ascii="Calibri" w:hAnsi="Calibri"/>
      <w:b/>
      <w:bCs/>
      <w:i/>
      <w:iCs/>
      <w:color w:val="4F81BD"/>
      <w:sz w:val="22"/>
      <w:szCs w:val="22"/>
      <w:lang w:val="en-US" w:eastAsia="zh-CN"/>
    </w:rPr>
  </w:style>
  <w:style w:type="character" w:customStyle="1" w:styleId="IntenseReference1">
    <w:name w:val="Intense Reference1"/>
    <w:uiPriority w:val="32"/>
    <w:qFormat/>
    <w:rsid w:val="00186DDE"/>
    <w:rPr>
      <w:b/>
      <w:bCs/>
      <w:smallCaps/>
      <w:color w:val="C0504D"/>
      <w:spacing w:val="5"/>
      <w:u w:val="single"/>
    </w:rPr>
  </w:style>
  <w:style w:type="paragraph" w:customStyle="1" w:styleId="MediumGrid21">
    <w:name w:val="Medium Grid 21"/>
    <w:basedOn w:val="Normal"/>
    <w:uiPriority w:val="1"/>
    <w:qFormat/>
    <w:rsid w:val="00186DDE"/>
    <w:pPr>
      <w:spacing w:before="0" w:after="0"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186DDE"/>
    <w:rPr>
      <w:rFonts w:cs="Times New Roman"/>
      <w:i/>
      <w:iCs/>
      <w:color w:val="000000"/>
    </w:rPr>
  </w:style>
  <w:style w:type="character" w:customStyle="1" w:styleId="MediumGrid2-Accent2Char">
    <w:name w:val="Medium Grid 2 - Accent 2 Char"/>
    <w:link w:val="MediumGrid2-Accent21"/>
    <w:uiPriority w:val="29"/>
    <w:rsid w:val="00186DDE"/>
    <w:rPr>
      <w:rFonts w:ascii="Calibri" w:hAnsi="Calibri"/>
      <w:i/>
      <w:iCs/>
      <w:color w:val="000000"/>
      <w:sz w:val="22"/>
      <w:szCs w:val="22"/>
      <w:lang w:val="en-US" w:eastAsia="zh-CN"/>
    </w:rPr>
  </w:style>
  <w:style w:type="character" w:customStyle="1" w:styleId="SubtleEmphasis1">
    <w:name w:val="Subtle Emphasis1"/>
    <w:uiPriority w:val="19"/>
    <w:qFormat/>
    <w:rsid w:val="00186DDE"/>
    <w:rPr>
      <w:i/>
      <w:iCs/>
      <w:color w:val="808080"/>
    </w:rPr>
  </w:style>
  <w:style w:type="character" w:customStyle="1" w:styleId="SubtleReference1">
    <w:name w:val="Subtle Reference1"/>
    <w:uiPriority w:val="31"/>
    <w:qFormat/>
    <w:rsid w:val="00186DDE"/>
    <w:rPr>
      <w:smallCaps/>
      <w:color w:val="C0504D"/>
      <w:u w:val="single"/>
    </w:rPr>
  </w:style>
  <w:style w:type="paragraph" w:customStyle="1" w:styleId="FSHeading5">
    <w:name w:val="_FSHeading5"/>
    <w:basedOn w:val="Heading5"/>
    <w:link w:val="FSHeading5Char"/>
    <w:qFormat/>
    <w:rsid w:val="00186DDE"/>
    <w:pPr>
      <w:numPr>
        <w:ilvl w:val="0"/>
        <w:numId w:val="0"/>
      </w:numPr>
      <w:tabs>
        <w:tab w:val="num" w:pos="630"/>
      </w:tabs>
    </w:pPr>
    <w:rPr>
      <w:rFonts w:cs="Times New Roman"/>
      <w:i w:val="0"/>
      <w:iCs w:val="0"/>
      <w:sz w:val="24"/>
      <w:szCs w:val="18"/>
    </w:rPr>
  </w:style>
  <w:style w:type="character" w:customStyle="1" w:styleId="FSHeading5Char">
    <w:name w:val="_FSHeading5 Char"/>
    <w:link w:val="FSHeading5"/>
    <w:rsid w:val="00186DDE"/>
    <w:rPr>
      <w:rFonts w:ascii="Calibri" w:hAnsi="Calibri"/>
      <w:bCs/>
      <w:sz w:val="24"/>
      <w:szCs w:val="18"/>
      <w:lang w:val="en-US" w:eastAsia="zh-CN"/>
    </w:rPr>
  </w:style>
  <w:style w:type="paragraph" w:customStyle="1" w:styleId="ColorfulList-Accent11">
    <w:name w:val="Colorful List - Accent 11"/>
    <w:basedOn w:val="FSBodyText"/>
    <w:link w:val="ColorfulList-Accent1Char"/>
    <w:uiPriority w:val="34"/>
    <w:qFormat/>
    <w:rsid w:val="00186DDE"/>
    <w:pPr>
      <w:ind w:hanging="284"/>
    </w:pPr>
    <w:rPr>
      <w:rFonts w:cs="Times New Roman"/>
    </w:rPr>
  </w:style>
  <w:style w:type="character" w:customStyle="1" w:styleId="ColorfulList-Accent1Char">
    <w:name w:val="Colorful List - Accent 1 Char"/>
    <w:link w:val="ColorfulList-Accent11"/>
    <w:uiPriority w:val="34"/>
    <w:rsid w:val="00186DDE"/>
    <w:rPr>
      <w:rFonts w:ascii="Calibri" w:hAnsi="Calibri"/>
      <w:sz w:val="22"/>
      <w:szCs w:val="22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Body Text" w:uiPriority="99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99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57E5"/>
    <w:pPr>
      <w:spacing w:before="120" w:after="120"/>
    </w:pPr>
    <w:rPr>
      <w:rFonts w:ascii="Calibri" w:hAnsi="Calibri" w:cs="Calibri"/>
      <w:sz w:val="22"/>
      <w:szCs w:val="22"/>
      <w:lang w:val="en-US" w:eastAsia="zh-CN"/>
    </w:rPr>
  </w:style>
  <w:style w:type="paragraph" w:styleId="Heading1">
    <w:name w:val="heading 1"/>
    <w:aliases w:val="_FSHeading 1"/>
    <w:basedOn w:val="Normal"/>
    <w:next w:val="Normal"/>
    <w:link w:val="Heading1Char"/>
    <w:qFormat/>
    <w:rsid w:val="00D034E5"/>
    <w:pPr>
      <w:keepNext/>
      <w:pageBreakBefore/>
      <w:numPr>
        <w:numId w:val="7"/>
      </w:numPr>
      <w:tabs>
        <w:tab w:val="left" w:pos="851"/>
      </w:tabs>
      <w:spacing w:before="240"/>
      <w:outlineLvl w:val="0"/>
    </w:pPr>
    <w:rPr>
      <w:b/>
      <w:sz w:val="28"/>
      <w:lang w:val="en-GB"/>
    </w:rPr>
  </w:style>
  <w:style w:type="paragraph" w:styleId="Heading2">
    <w:name w:val="heading 2"/>
    <w:aliases w:val="_FSHeading 2"/>
    <w:basedOn w:val="Normal"/>
    <w:next w:val="Normal"/>
    <w:link w:val="Heading2Char"/>
    <w:qFormat/>
    <w:rsid w:val="00D034E5"/>
    <w:pPr>
      <w:keepNext/>
      <w:numPr>
        <w:ilvl w:val="1"/>
        <w:numId w:val="7"/>
      </w:numPr>
      <w:tabs>
        <w:tab w:val="left" w:pos="851"/>
      </w:tabs>
      <w:spacing w:before="240"/>
      <w:outlineLvl w:val="1"/>
    </w:pPr>
    <w:rPr>
      <w:b/>
      <w:sz w:val="24"/>
    </w:rPr>
  </w:style>
  <w:style w:type="paragraph" w:styleId="Heading3">
    <w:name w:val="heading 3"/>
    <w:aliases w:val="_FSHeading 3"/>
    <w:basedOn w:val="Normal"/>
    <w:next w:val="Normal"/>
    <w:link w:val="Heading3Char"/>
    <w:qFormat/>
    <w:rsid w:val="00D034E5"/>
    <w:pPr>
      <w:keepNext/>
      <w:numPr>
        <w:ilvl w:val="2"/>
        <w:numId w:val="7"/>
      </w:numPr>
      <w:tabs>
        <w:tab w:val="left" w:pos="851"/>
      </w:tabs>
      <w:spacing w:before="240"/>
      <w:outlineLvl w:val="2"/>
    </w:pPr>
    <w:rPr>
      <w:b/>
      <w:i/>
      <w:iCs/>
      <w:szCs w:val="18"/>
    </w:rPr>
  </w:style>
  <w:style w:type="paragraph" w:styleId="Heading4">
    <w:name w:val="heading 4"/>
    <w:aliases w:val="_FSHeading 4"/>
    <w:basedOn w:val="Normal"/>
    <w:next w:val="Normal"/>
    <w:link w:val="Heading4Char"/>
    <w:qFormat/>
    <w:rsid w:val="00D034E5"/>
    <w:pPr>
      <w:keepNext/>
      <w:numPr>
        <w:ilvl w:val="3"/>
        <w:numId w:val="7"/>
      </w:numPr>
      <w:tabs>
        <w:tab w:val="left" w:pos="851"/>
      </w:tabs>
      <w:spacing w:before="168" w:after="168"/>
      <w:outlineLvl w:val="3"/>
    </w:pPr>
    <w:rPr>
      <w:bCs/>
      <w:i/>
      <w:iCs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7B574D"/>
    <w:pPr>
      <w:numPr>
        <w:ilvl w:val="4"/>
        <w:numId w:val="7"/>
      </w:numPr>
      <w:spacing w:before="168" w:after="168"/>
      <w:outlineLvl w:val="4"/>
    </w:pPr>
    <w:rPr>
      <w:bCs/>
      <w:i/>
      <w:iCs/>
      <w:szCs w:val="20"/>
    </w:rPr>
  </w:style>
  <w:style w:type="paragraph" w:styleId="Heading6">
    <w:name w:val="heading 6"/>
    <w:basedOn w:val="Normal"/>
    <w:next w:val="Normal"/>
    <w:link w:val="Heading6Char"/>
    <w:qFormat/>
    <w:rsid w:val="00087EEE"/>
    <w:pPr>
      <w:numPr>
        <w:ilvl w:val="5"/>
        <w:numId w:val="7"/>
      </w:numPr>
      <w:spacing w:before="168" w:after="168" w:line="240" w:lineRule="atLeast"/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qFormat/>
    <w:rsid w:val="00D034E5"/>
    <w:pPr>
      <w:numPr>
        <w:ilvl w:val="6"/>
        <w:numId w:val="7"/>
      </w:numPr>
      <w:spacing w:before="240" w:after="60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D034E5"/>
    <w:pPr>
      <w:numPr>
        <w:ilvl w:val="7"/>
        <w:numId w:val="7"/>
      </w:numPr>
      <w:spacing w:before="240" w:after="60"/>
      <w:outlineLvl w:val="7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D034E5"/>
    <w:pPr>
      <w:numPr>
        <w:ilvl w:val="8"/>
        <w:numId w:val="7"/>
      </w:numPr>
      <w:spacing w:before="240" w:after="60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_FSHeading 1 Char"/>
    <w:link w:val="Heading1"/>
    <w:rsid w:val="00186DDE"/>
    <w:rPr>
      <w:rFonts w:ascii="Calibri" w:hAnsi="Calibri" w:cs="Calibri"/>
      <w:b/>
      <w:sz w:val="28"/>
      <w:szCs w:val="22"/>
      <w:lang w:eastAsia="zh-CN"/>
    </w:rPr>
  </w:style>
  <w:style w:type="character" w:customStyle="1" w:styleId="Heading2Char">
    <w:name w:val="Heading 2 Char"/>
    <w:aliases w:val="_FSHeading 2 Char"/>
    <w:link w:val="Heading2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Heading3Char">
    <w:name w:val="Heading 3 Char"/>
    <w:aliases w:val="_FSHeading 3 Char"/>
    <w:link w:val="Heading3"/>
    <w:rsid w:val="00186DDE"/>
    <w:rPr>
      <w:rFonts w:ascii="Calibri" w:hAnsi="Calibri" w:cs="Calibri"/>
      <w:b/>
      <w:i/>
      <w:iCs/>
      <w:sz w:val="22"/>
      <w:szCs w:val="18"/>
      <w:lang w:val="en-US" w:eastAsia="zh-CN"/>
    </w:rPr>
  </w:style>
  <w:style w:type="character" w:customStyle="1" w:styleId="Heading4Char">
    <w:name w:val="Heading 4 Char"/>
    <w:aliases w:val="_FSHeading 4 Char"/>
    <w:link w:val="Heading4"/>
    <w:rsid w:val="00186DDE"/>
    <w:rPr>
      <w:rFonts w:ascii="Calibri" w:hAnsi="Calibri" w:cs="Calibri"/>
      <w:bCs/>
      <w:i/>
      <w:iCs/>
      <w:sz w:val="22"/>
      <w:u w:val="single"/>
      <w:lang w:val="en-US" w:eastAsia="zh-CN"/>
    </w:rPr>
  </w:style>
  <w:style w:type="character" w:customStyle="1" w:styleId="Heading5Char">
    <w:name w:val="Heading 5 Char"/>
    <w:link w:val="Heading5"/>
    <w:rsid w:val="00186DDE"/>
    <w:rPr>
      <w:rFonts w:ascii="Calibri" w:hAnsi="Calibri" w:cs="Calibri"/>
      <w:bCs/>
      <w:i/>
      <w:iCs/>
      <w:sz w:val="22"/>
      <w:lang w:val="en-US" w:eastAsia="zh-CN"/>
    </w:rPr>
  </w:style>
  <w:style w:type="character" w:customStyle="1" w:styleId="Heading6Char">
    <w:name w:val="Heading 6 Char"/>
    <w:link w:val="Heading6"/>
    <w:rsid w:val="00186DDE"/>
    <w:rPr>
      <w:rFonts w:ascii="Calibri" w:hAnsi="Calibri" w:cs="Calibri"/>
      <w:bCs/>
      <w:sz w:val="22"/>
      <w:szCs w:val="22"/>
      <w:lang w:val="en-US" w:eastAsia="zh-CN"/>
    </w:rPr>
  </w:style>
  <w:style w:type="character" w:customStyle="1" w:styleId="Heading7Char">
    <w:name w:val="Heading 7 Char"/>
    <w:link w:val="Heading7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Heading8Char">
    <w:name w:val="Heading 8 Char"/>
    <w:link w:val="Heading8"/>
    <w:rsid w:val="00186DDE"/>
    <w:rPr>
      <w:rFonts w:ascii="Calibri" w:hAnsi="Calibri" w:cs="Calibri"/>
      <w:b/>
      <w:sz w:val="24"/>
      <w:szCs w:val="22"/>
      <w:lang w:val="en-US" w:eastAsia="zh-CN"/>
    </w:rPr>
  </w:style>
  <w:style w:type="character" w:customStyle="1" w:styleId="Heading9Char">
    <w:name w:val="Heading 9 Char"/>
    <w:link w:val="Heading9"/>
    <w:rsid w:val="00186DDE"/>
    <w:rPr>
      <w:rFonts w:ascii="Calibri" w:hAnsi="Calibri" w:cs="Calibri"/>
      <w:b/>
      <w:sz w:val="24"/>
      <w:szCs w:val="22"/>
      <w:lang w:val="en-US" w:eastAsia="zh-CN"/>
    </w:rPr>
  </w:style>
  <w:style w:type="paragraph" w:styleId="NormalIndent">
    <w:name w:val="Normal Indent"/>
    <w:basedOn w:val="Normal"/>
    <w:rsid w:val="00D034E5"/>
    <w:pPr>
      <w:ind w:left="708"/>
    </w:pPr>
  </w:style>
  <w:style w:type="paragraph" w:styleId="TOC5">
    <w:name w:val="toc 5"/>
    <w:basedOn w:val="Normal"/>
    <w:next w:val="Normal"/>
    <w:uiPriority w:val="39"/>
    <w:rsid w:val="00D034E5"/>
    <w:pPr>
      <w:ind w:left="800"/>
    </w:pPr>
  </w:style>
  <w:style w:type="paragraph" w:styleId="TOC4">
    <w:name w:val="toc 4"/>
    <w:basedOn w:val="Normal"/>
    <w:next w:val="Normal"/>
    <w:uiPriority w:val="39"/>
    <w:rsid w:val="00D034E5"/>
    <w:pPr>
      <w:ind w:left="600"/>
    </w:pPr>
  </w:style>
  <w:style w:type="paragraph" w:styleId="TOC3">
    <w:name w:val="toc 3"/>
    <w:uiPriority w:val="39"/>
    <w:qFormat/>
    <w:rsid w:val="00D034E5"/>
    <w:pPr>
      <w:tabs>
        <w:tab w:val="right" w:leader="dot" w:pos="9293"/>
        <w:tab w:val="right" w:leader="dot" w:pos="9850"/>
      </w:tabs>
      <w:spacing w:before="80"/>
      <w:ind w:left="2160" w:hanging="720"/>
    </w:pPr>
    <w:rPr>
      <w:noProof/>
      <w:sz w:val="18"/>
      <w:szCs w:val="16"/>
      <w:lang w:eastAsia="zh-CN"/>
    </w:rPr>
  </w:style>
  <w:style w:type="paragraph" w:styleId="TOC2">
    <w:name w:val="toc 2"/>
    <w:uiPriority w:val="39"/>
    <w:qFormat/>
    <w:rsid w:val="00D034E5"/>
    <w:pPr>
      <w:tabs>
        <w:tab w:val="right" w:leader="dot" w:pos="9293"/>
        <w:tab w:val="right" w:leader="dot" w:pos="9850"/>
      </w:tabs>
      <w:spacing w:before="80"/>
      <w:ind w:left="1440" w:hanging="540"/>
    </w:pPr>
    <w:rPr>
      <w:rFonts w:ascii="Calibri" w:hAnsi="Calibri" w:cs="Calibri"/>
      <w:noProof/>
      <w:sz w:val="22"/>
      <w:szCs w:val="22"/>
      <w:lang w:val="fr-FR" w:eastAsia="zh-CN"/>
    </w:rPr>
  </w:style>
  <w:style w:type="paragraph" w:styleId="TOC1">
    <w:name w:val="toc 1"/>
    <w:basedOn w:val="FSBullet1"/>
    <w:next w:val="Caption"/>
    <w:uiPriority w:val="39"/>
    <w:qFormat/>
    <w:rsid w:val="00D034E5"/>
    <w:pPr>
      <w:tabs>
        <w:tab w:val="right" w:leader="dot" w:pos="9293"/>
        <w:tab w:val="right" w:leader="dot" w:pos="9850"/>
      </w:tabs>
      <w:ind w:left="900" w:hanging="540"/>
    </w:pPr>
    <w:rPr>
      <w:bCs/>
      <w:caps/>
      <w:noProof/>
      <w:sz w:val="26"/>
      <w:szCs w:val="26"/>
      <w:lang w:val="fr-FR"/>
    </w:rPr>
  </w:style>
  <w:style w:type="paragraph" w:styleId="Footer">
    <w:name w:val="footer"/>
    <w:basedOn w:val="Normal"/>
    <w:link w:val="FooterChar"/>
    <w:rsid w:val="00D034E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rsid w:val="00D034E5"/>
    <w:pPr>
      <w:tabs>
        <w:tab w:val="center" w:pos="4536"/>
        <w:tab w:val="right" w:pos="9072"/>
      </w:tabs>
      <w:spacing w:before="60" w:after="60"/>
      <w:jc w:val="center"/>
    </w:pPr>
    <w:rPr>
      <w:sz w:val="18"/>
    </w:rPr>
  </w:style>
  <w:style w:type="character" w:customStyle="1" w:styleId="HeaderChar">
    <w:name w:val="Header Char"/>
    <w:link w:val="Header"/>
    <w:rsid w:val="00186DDE"/>
    <w:rPr>
      <w:rFonts w:ascii="Calibri" w:hAnsi="Calibri" w:cs="Calibri"/>
      <w:sz w:val="18"/>
      <w:szCs w:val="22"/>
      <w:lang w:val="en-US" w:eastAsia="zh-CN"/>
    </w:rPr>
  </w:style>
  <w:style w:type="paragraph" w:styleId="TOC6">
    <w:name w:val="toc 6"/>
    <w:basedOn w:val="Normal"/>
    <w:next w:val="Normal"/>
    <w:uiPriority w:val="39"/>
    <w:rsid w:val="00D034E5"/>
    <w:pPr>
      <w:ind w:left="1000"/>
    </w:pPr>
  </w:style>
  <w:style w:type="paragraph" w:styleId="TOC7">
    <w:name w:val="toc 7"/>
    <w:basedOn w:val="Normal"/>
    <w:next w:val="Normal"/>
    <w:uiPriority w:val="39"/>
    <w:rsid w:val="00D034E5"/>
    <w:pPr>
      <w:ind w:left="1200"/>
    </w:pPr>
  </w:style>
  <w:style w:type="paragraph" w:styleId="TOC8">
    <w:name w:val="toc 8"/>
    <w:basedOn w:val="Normal"/>
    <w:next w:val="Normal"/>
    <w:uiPriority w:val="39"/>
    <w:rsid w:val="00D034E5"/>
    <w:pPr>
      <w:ind w:left="1400"/>
    </w:pPr>
  </w:style>
  <w:style w:type="paragraph" w:styleId="TOC9">
    <w:name w:val="toc 9"/>
    <w:basedOn w:val="Normal"/>
    <w:next w:val="Normal"/>
    <w:uiPriority w:val="39"/>
    <w:rsid w:val="00D034E5"/>
    <w:pPr>
      <w:ind w:left="1600"/>
    </w:pPr>
  </w:style>
  <w:style w:type="paragraph" w:customStyle="1" w:styleId="R1">
    <w:name w:val="R1"/>
    <w:basedOn w:val="Normal"/>
    <w:rsid w:val="00D034E5"/>
    <w:pPr>
      <w:spacing w:after="168"/>
      <w:ind w:left="624" w:hanging="624"/>
    </w:pPr>
  </w:style>
  <w:style w:type="paragraph" w:customStyle="1" w:styleId="R2">
    <w:name w:val="R2"/>
    <w:basedOn w:val="Normal"/>
    <w:rsid w:val="00D034E5"/>
    <w:pPr>
      <w:ind w:left="1134"/>
    </w:pPr>
  </w:style>
  <w:style w:type="paragraph" w:customStyle="1" w:styleId="E1">
    <w:name w:val="E1"/>
    <w:basedOn w:val="Normal"/>
    <w:rsid w:val="00D034E5"/>
    <w:pPr>
      <w:tabs>
        <w:tab w:val="left" w:pos="454"/>
      </w:tabs>
      <w:spacing w:after="80"/>
      <w:ind w:left="454" w:hanging="284"/>
    </w:pPr>
  </w:style>
  <w:style w:type="paragraph" w:customStyle="1" w:styleId="E2">
    <w:name w:val="E2"/>
    <w:basedOn w:val="Normal"/>
    <w:rsid w:val="00D034E5"/>
    <w:pPr>
      <w:tabs>
        <w:tab w:val="left" w:pos="907"/>
      </w:tabs>
      <w:ind w:left="908" w:hanging="284"/>
    </w:pPr>
  </w:style>
  <w:style w:type="paragraph" w:customStyle="1" w:styleId="Sous-retraitE1">
    <w:name w:val="Sous-retrait E1"/>
    <w:basedOn w:val="E1"/>
    <w:rsid w:val="00D034E5"/>
    <w:pPr>
      <w:spacing w:after="160"/>
      <w:ind w:firstLine="0"/>
    </w:pPr>
  </w:style>
  <w:style w:type="paragraph" w:customStyle="1" w:styleId="l1pus">
    <w:name w:val="l1pus"/>
    <w:basedOn w:val="Normal"/>
    <w:rsid w:val="00D034E5"/>
    <w:pPr>
      <w:keepLines/>
      <w:ind w:left="1163" w:hanging="454"/>
    </w:pPr>
    <w:rPr>
      <w:color w:val="000000"/>
    </w:rPr>
  </w:style>
  <w:style w:type="paragraph" w:customStyle="1" w:styleId="Listepuces1">
    <w:name w:val="Liste à puces1"/>
    <w:basedOn w:val="Normal"/>
    <w:rsid w:val="00D034E5"/>
    <w:pPr>
      <w:ind w:left="1418" w:hanging="284"/>
    </w:pPr>
  </w:style>
  <w:style w:type="paragraph" w:customStyle="1" w:styleId="Finliste">
    <w:name w:val="Finliste"/>
    <w:basedOn w:val="Listepuces1"/>
    <w:rsid w:val="00D034E5"/>
    <w:pPr>
      <w:spacing w:after="240"/>
    </w:pPr>
  </w:style>
  <w:style w:type="paragraph" w:styleId="FootnoteText">
    <w:name w:val="footnote text"/>
    <w:link w:val="FootnoteTextChar"/>
    <w:semiHidden/>
    <w:rsid w:val="00D034E5"/>
    <w:pPr>
      <w:spacing w:after="192" w:line="200" w:lineRule="atLeast"/>
      <w:jc w:val="both"/>
    </w:pPr>
    <w:rPr>
      <w:sz w:val="16"/>
      <w:lang w:val="fr-FR"/>
    </w:rPr>
  </w:style>
  <w:style w:type="character" w:customStyle="1" w:styleId="FootnoteTextChar">
    <w:name w:val="Footnote Text Char"/>
    <w:link w:val="FootnoteText"/>
    <w:semiHidden/>
    <w:rsid w:val="00186DDE"/>
    <w:rPr>
      <w:sz w:val="16"/>
      <w:lang w:val="fr-FR"/>
    </w:rPr>
  </w:style>
  <w:style w:type="paragraph" w:customStyle="1" w:styleId="Sous-retraitE2">
    <w:name w:val="Sous-retrait E2"/>
    <w:basedOn w:val="E2"/>
    <w:rsid w:val="00D034E5"/>
    <w:pPr>
      <w:spacing w:after="160"/>
      <w:ind w:left="907" w:firstLine="0"/>
    </w:pPr>
  </w:style>
  <w:style w:type="paragraph" w:customStyle="1" w:styleId="Sous-retraitE3">
    <w:name w:val="Sous-retrait E3"/>
    <w:basedOn w:val="E3"/>
    <w:rsid w:val="00D034E5"/>
    <w:pPr>
      <w:spacing w:after="160"/>
      <w:ind w:left="1247" w:firstLine="0"/>
    </w:pPr>
  </w:style>
  <w:style w:type="paragraph" w:customStyle="1" w:styleId="E3">
    <w:name w:val="E3"/>
    <w:basedOn w:val="Normal"/>
    <w:rsid w:val="00D034E5"/>
    <w:pPr>
      <w:ind w:left="1248" w:hanging="284"/>
    </w:pPr>
  </w:style>
  <w:style w:type="paragraph" w:customStyle="1" w:styleId="Trait">
    <w:name w:val="Trait"/>
    <w:basedOn w:val="Normal"/>
    <w:rsid w:val="00D034E5"/>
    <w:pPr>
      <w:spacing w:after="480"/>
      <w:jc w:val="center"/>
    </w:pPr>
    <w:rPr>
      <w:b/>
      <w:sz w:val="28"/>
    </w:rPr>
  </w:style>
  <w:style w:type="paragraph" w:customStyle="1" w:styleId="Piedpage">
    <w:name w:val="Pied page"/>
    <w:basedOn w:val="Header"/>
    <w:rsid w:val="00D034E5"/>
    <w:pPr>
      <w:spacing w:line="240" w:lineRule="atLeast"/>
      <w:ind w:left="-1134" w:right="-1134"/>
    </w:pPr>
  </w:style>
  <w:style w:type="paragraph" w:customStyle="1" w:styleId="TITRESOMMAIRE">
    <w:name w:val="TITRE SOMMAIRE"/>
    <w:basedOn w:val="Header"/>
    <w:rsid w:val="00D034E5"/>
    <w:pPr>
      <w:tabs>
        <w:tab w:val="clear" w:pos="4536"/>
        <w:tab w:val="clear" w:pos="9072"/>
      </w:tabs>
      <w:spacing w:before="960" w:after="480"/>
    </w:pPr>
    <w:rPr>
      <w:b/>
      <w:sz w:val="28"/>
    </w:rPr>
  </w:style>
  <w:style w:type="paragraph" w:customStyle="1" w:styleId="CHAPITRE">
    <w:name w:val="CHAPITRE"/>
    <w:basedOn w:val="Header"/>
    <w:rsid w:val="00D034E5"/>
    <w:pPr>
      <w:tabs>
        <w:tab w:val="clear" w:pos="4536"/>
        <w:tab w:val="clear" w:pos="9072"/>
      </w:tabs>
      <w:spacing w:before="240" w:after="720"/>
    </w:pPr>
    <w:rPr>
      <w:b/>
      <w:caps/>
      <w:sz w:val="36"/>
    </w:rPr>
  </w:style>
  <w:style w:type="paragraph" w:customStyle="1" w:styleId="TITRECHAPITRE">
    <w:name w:val="TITRE CHAPITRE"/>
    <w:basedOn w:val="Header"/>
    <w:rsid w:val="00D034E5"/>
    <w:pPr>
      <w:tabs>
        <w:tab w:val="clear" w:pos="4536"/>
        <w:tab w:val="clear" w:pos="9072"/>
      </w:tabs>
      <w:spacing w:before="240" w:after="480"/>
    </w:pPr>
    <w:rPr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D034E5"/>
    <w:pPr>
      <w:spacing w:before="0" w:after="200"/>
    </w:pPr>
    <w:rPr>
      <w:b/>
      <w:bCs/>
      <w:color w:val="4F81BD"/>
      <w:sz w:val="18"/>
      <w:szCs w:val="18"/>
    </w:rPr>
  </w:style>
  <w:style w:type="paragraph" w:customStyle="1" w:styleId="para1">
    <w:name w:val="para1"/>
    <w:basedOn w:val="Normal"/>
    <w:rsid w:val="00D034E5"/>
    <w:pPr>
      <w:ind w:firstLine="567"/>
      <w:jc w:val="both"/>
    </w:pPr>
    <w:rPr>
      <w:sz w:val="24"/>
    </w:rPr>
  </w:style>
  <w:style w:type="character" w:styleId="PageNumber">
    <w:name w:val="page number"/>
    <w:basedOn w:val="DefaultParagraphFont"/>
    <w:rsid w:val="00D034E5"/>
  </w:style>
  <w:style w:type="character" w:styleId="CommentReference">
    <w:name w:val="annotation reference"/>
    <w:semiHidden/>
    <w:rsid w:val="00D034E5"/>
    <w:rPr>
      <w:sz w:val="16"/>
    </w:rPr>
  </w:style>
  <w:style w:type="paragraph" w:styleId="CommentText">
    <w:name w:val="annotation text"/>
    <w:basedOn w:val="Normal"/>
    <w:link w:val="CommentTextChar"/>
    <w:semiHidden/>
    <w:rsid w:val="00D034E5"/>
    <w:rPr>
      <w:rFonts w:cs="Times New Roman"/>
      <w:lang w:val="x-none"/>
    </w:rPr>
  </w:style>
  <w:style w:type="character" w:customStyle="1" w:styleId="CommentTextChar">
    <w:name w:val="Comment Text Char"/>
    <w:link w:val="CommentText"/>
    <w:semiHidden/>
    <w:rsid w:val="00E45920"/>
    <w:rPr>
      <w:rFonts w:ascii="Calibri" w:hAnsi="Calibri" w:cs="Calibri"/>
      <w:sz w:val="22"/>
      <w:szCs w:val="22"/>
      <w:lang w:eastAsia="zh-CN"/>
    </w:rPr>
  </w:style>
  <w:style w:type="character" w:styleId="FootnoteReference">
    <w:name w:val="footnote reference"/>
    <w:semiHidden/>
    <w:rsid w:val="00D034E5"/>
    <w:rPr>
      <w:vertAlign w:val="superscript"/>
    </w:rPr>
  </w:style>
  <w:style w:type="paragraph" w:customStyle="1" w:styleId="Norm-0-c">
    <w:name w:val="Norm-0-c"/>
    <w:basedOn w:val="Normal"/>
    <w:rsid w:val="00D034E5"/>
    <w:pPr>
      <w:jc w:val="center"/>
    </w:pPr>
  </w:style>
  <w:style w:type="paragraph" w:customStyle="1" w:styleId="Norm-0-g">
    <w:name w:val="Norm-0-g"/>
    <w:basedOn w:val="Normal"/>
    <w:rsid w:val="00D034E5"/>
  </w:style>
  <w:style w:type="paragraph" w:customStyle="1" w:styleId="norm">
    <w:name w:val="norm"/>
    <w:basedOn w:val="Normal"/>
    <w:rsid w:val="00D034E5"/>
    <w:pPr>
      <w:spacing w:before="60" w:after="60"/>
      <w:ind w:left="709"/>
      <w:jc w:val="both"/>
    </w:pPr>
  </w:style>
  <w:style w:type="paragraph" w:customStyle="1" w:styleId="Soustitre5">
    <w:name w:val="Sous titre 5"/>
    <w:basedOn w:val="Normal"/>
    <w:rsid w:val="00D034E5"/>
    <w:pPr>
      <w:tabs>
        <w:tab w:val="num" w:pos="360"/>
      </w:tabs>
      <w:ind w:left="360" w:hanging="360"/>
    </w:pPr>
    <w:rPr>
      <w:lang w:eastAsia="fr-FR"/>
    </w:rPr>
  </w:style>
  <w:style w:type="paragraph" w:customStyle="1" w:styleId="Specificationbody">
    <w:name w:val="Specification body"/>
    <w:basedOn w:val="Normal"/>
    <w:qFormat/>
    <w:rsid w:val="00D034E5"/>
    <w:pPr>
      <w:widowControl w:val="0"/>
      <w:adjustRightInd w:val="0"/>
      <w:ind w:left="397"/>
      <w:jc w:val="both"/>
      <w:textAlignment w:val="baseline"/>
    </w:pPr>
    <w:rPr>
      <w:lang w:eastAsia="fr-FR"/>
    </w:rPr>
  </w:style>
  <w:style w:type="paragraph" w:customStyle="1" w:styleId="CList">
    <w:name w:val="CList"/>
    <w:basedOn w:val="Normal"/>
    <w:rsid w:val="00D034E5"/>
    <w:pPr>
      <w:tabs>
        <w:tab w:val="num" w:pos="405"/>
      </w:tabs>
      <w:ind w:left="405" w:hanging="360"/>
      <w:jc w:val="both"/>
    </w:pPr>
    <w:rPr>
      <w:lang w:eastAsia="fr-FR"/>
    </w:rPr>
  </w:style>
  <w:style w:type="paragraph" w:styleId="BodyText">
    <w:name w:val="Body Text"/>
    <w:aliases w:val="_FSBody Text"/>
    <w:basedOn w:val="FSBodyText"/>
    <w:next w:val="Normal"/>
    <w:link w:val="BodyTextChar"/>
    <w:uiPriority w:val="99"/>
    <w:qFormat/>
    <w:rsid w:val="00D034E5"/>
    <w:rPr>
      <w:rFonts w:cs="Times New Roman"/>
      <w:lang w:val="x-none"/>
    </w:rPr>
  </w:style>
  <w:style w:type="paragraph" w:customStyle="1" w:styleId="FSBodyText">
    <w:name w:val="_FSBodyText"/>
    <w:basedOn w:val="Normal"/>
    <w:link w:val="FSBodyTextChar"/>
    <w:qFormat/>
    <w:rsid w:val="00D034E5"/>
    <w:pPr>
      <w:ind w:left="851"/>
    </w:pPr>
  </w:style>
  <w:style w:type="character" w:customStyle="1" w:styleId="FSBodyTextChar">
    <w:name w:val="_FSBodyText Char"/>
    <w:link w:val="FSBodyText"/>
    <w:rsid w:val="00186DDE"/>
    <w:rPr>
      <w:rFonts w:ascii="Calibri" w:hAnsi="Calibri" w:cs="Calibri"/>
      <w:sz w:val="22"/>
      <w:szCs w:val="22"/>
      <w:lang w:val="en-US" w:eastAsia="zh-CN"/>
    </w:rPr>
  </w:style>
  <w:style w:type="character" w:customStyle="1" w:styleId="BodyTextChar">
    <w:name w:val="Body Text Char"/>
    <w:aliases w:val="_FSBody Text Char"/>
    <w:link w:val="BodyText"/>
    <w:uiPriority w:val="99"/>
    <w:rsid w:val="00CA7AA1"/>
    <w:rPr>
      <w:rFonts w:ascii="Calibri" w:hAnsi="Calibri" w:cs="Calibri"/>
      <w:sz w:val="22"/>
      <w:szCs w:val="22"/>
      <w:lang w:eastAsia="zh-CN"/>
    </w:rPr>
  </w:style>
  <w:style w:type="paragraph" w:styleId="BodyText2">
    <w:name w:val="Body Text 2"/>
    <w:basedOn w:val="Normal"/>
    <w:link w:val="BodyText2Char"/>
    <w:rsid w:val="00D034E5"/>
    <w:pPr>
      <w:jc w:val="center"/>
    </w:pPr>
    <w:rPr>
      <w:i/>
      <w:iCs/>
      <w:sz w:val="16"/>
    </w:rPr>
  </w:style>
  <w:style w:type="character" w:customStyle="1" w:styleId="BodyText2Char">
    <w:name w:val="Body Text 2 Char"/>
    <w:link w:val="BodyText2"/>
    <w:rsid w:val="00186DDE"/>
    <w:rPr>
      <w:rFonts w:ascii="Calibri" w:hAnsi="Calibri" w:cs="Calibri"/>
      <w:i/>
      <w:iCs/>
      <w:sz w:val="16"/>
      <w:szCs w:val="22"/>
      <w:lang w:val="en-US" w:eastAsia="zh-CN"/>
    </w:rPr>
  </w:style>
  <w:style w:type="paragraph" w:styleId="BalloonText">
    <w:name w:val="Balloon Text"/>
    <w:basedOn w:val="Normal"/>
    <w:link w:val="BalloonTextChar"/>
    <w:semiHidden/>
    <w:rsid w:val="00D03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86DDE"/>
    <w:rPr>
      <w:rFonts w:ascii="Tahoma" w:hAnsi="Tahoma" w:cs="Tahoma"/>
      <w:sz w:val="16"/>
      <w:szCs w:val="16"/>
      <w:lang w:val="en-US" w:eastAsia="zh-CN"/>
    </w:rPr>
  </w:style>
  <w:style w:type="table" w:styleId="TableGrid">
    <w:name w:val="Table Grid"/>
    <w:basedOn w:val="TableNormal"/>
    <w:rsid w:val="00D034E5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Symbol" w:hAnsi="Symbol"/>
        <w:b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0E0E0"/>
      </w:tcPr>
    </w:tblStylePr>
  </w:style>
  <w:style w:type="paragraph" w:styleId="DocumentMap">
    <w:name w:val="Document Map"/>
    <w:basedOn w:val="Normal"/>
    <w:link w:val="DocumentMapChar"/>
    <w:semiHidden/>
    <w:rsid w:val="00D034E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rsid w:val="00186DDE"/>
    <w:rPr>
      <w:rFonts w:ascii="Tahoma" w:hAnsi="Tahoma" w:cs="Tahoma"/>
      <w:sz w:val="22"/>
      <w:szCs w:val="22"/>
      <w:shd w:val="clear" w:color="auto" w:fill="000080"/>
      <w:lang w:val="en-US" w:eastAsia="zh-CN"/>
    </w:rPr>
  </w:style>
  <w:style w:type="paragraph" w:customStyle="1" w:styleId="Default">
    <w:name w:val="Default"/>
    <w:rsid w:val="00D034E5"/>
    <w:pPr>
      <w:autoSpaceDE w:val="0"/>
      <w:autoSpaceDN w:val="0"/>
      <w:adjustRightInd w:val="0"/>
    </w:pPr>
    <w:rPr>
      <w:rFonts w:ascii="EU Albertina" w:hAnsi="EU Albertina" w:cs="EU Albertina"/>
      <w:color w:val="000000"/>
      <w:sz w:val="24"/>
      <w:szCs w:val="24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034E5"/>
    <w:rPr>
      <w:b/>
      <w:bCs/>
    </w:rPr>
  </w:style>
  <w:style w:type="character" w:customStyle="1" w:styleId="CommentSubjectChar">
    <w:name w:val="Comment Subject Char"/>
    <w:link w:val="CommentSubject"/>
    <w:semiHidden/>
    <w:rsid w:val="00186DDE"/>
    <w:rPr>
      <w:rFonts w:ascii="Calibri" w:hAnsi="Calibri"/>
      <w:b/>
      <w:bCs/>
      <w:sz w:val="22"/>
      <w:szCs w:val="22"/>
      <w:lang w:val="x-none" w:eastAsia="zh-CN"/>
    </w:rPr>
  </w:style>
  <w:style w:type="paragraph" w:customStyle="1" w:styleId="NormalBold">
    <w:name w:val="Normal + Bold"/>
    <w:basedOn w:val="Heading4"/>
    <w:rsid w:val="00D034E5"/>
    <w:pPr>
      <w:keepNext w:val="0"/>
      <w:numPr>
        <w:numId w:val="0"/>
      </w:numPr>
      <w:tabs>
        <w:tab w:val="num" w:pos="-31614"/>
      </w:tabs>
      <w:spacing w:before="240" w:after="0"/>
    </w:pPr>
  </w:style>
  <w:style w:type="paragraph" w:customStyle="1" w:styleId="Heading1Number">
    <w:name w:val="Heading 1 Number"/>
    <w:basedOn w:val="Normal"/>
    <w:rsid w:val="00D034E5"/>
  </w:style>
  <w:style w:type="paragraph" w:customStyle="1" w:styleId="BodyText1">
    <w:name w:val="Body Text 1"/>
    <w:basedOn w:val="Normal"/>
    <w:rsid w:val="00D034E5"/>
    <w:pPr>
      <w:ind w:left="851"/>
      <w:jc w:val="both"/>
    </w:pPr>
  </w:style>
  <w:style w:type="character" w:styleId="Strong">
    <w:name w:val="Strong"/>
    <w:uiPriority w:val="22"/>
    <w:qFormat/>
    <w:rsid w:val="00D034E5"/>
    <w:rPr>
      <w:b/>
      <w:bCs/>
    </w:rPr>
  </w:style>
  <w:style w:type="paragraph" w:customStyle="1" w:styleId="Tablenormal0">
    <w:name w:val="Table normal"/>
    <w:basedOn w:val="Normal"/>
    <w:link w:val="TablenormalChar"/>
    <w:rsid w:val="00D034E5"/>
    <w:pPr>
      <w:spacing w:before="60" w:after="60"/>
    </w:pPr>
    <w:rPr>
      <w:rFonts w:cs="Arabic Transparent"/>
      <w:bCs/>
      <w:sz w:val="18"/>
      <w:lang w:val="x-none" w:bidi="ar-EG"/>
    </w:rPr>
  </w:style>
  <w:style w:type="character" w:customStyle="1" w:styleId="TablenormalChar">
    <w:name w:val="Table normal Char"/>
    <w:link w:val="Tablenormal0"/>
    <w:rsid w:val="00A677B8"/>
    <w:rPr>
      <w:rFonts w:ascii="Calibri" w:hAnsi="Calibri" w:cs="Arabic Transparent"/>
      <w:bCs/>
      <w:sz w:val="18"/>
      <w:szCs w:val="22"/>
      <w:lang w:eastAsia="zh-CN" w:bidi="ar-EG"/>
    </w:rPr>
  </w:style>
  <w:style w:type="paragraph" w:customStyle="1" w:styleId="Tableheading">
    <w:name w:val="Table heading"/>
    <w:basedOn w:val="Normal"/>
    <w:rsid w:val="00D034E5"/>
    <w:pPr>
      <w:spacing w:before="60" w:after="60"/>
      <w:ind w:left="49"/>
      <w:jc w:val="center"/>
    </w:pPr>
    <w:rPr>
      <w:rFonts w:cs="Arial"/>
      <w:b/>
      <w:bCs/>
      <w:lang w:bidi="ar-EG"/>
    </w:rPr>
  </w:style>
  <w:style w:type="character" w:styleId="Hyperlink">
    <w:name w:val="Hyperlink"/>
    <w:uiPriority w:val="99"/>
    <w:rsid w:val="00D034E5"/>
    <w:rPr>
      <w:color w:val="0000FF"/>
      <w:u w:val="single"/>
    </w:rPr>
  </w:style>
  <w:style w:type="character" w:styleId="FollowedHyperlink">
    <w:name w:val="FollowedHyperlink"/>
    <w:rsid w:val="00D034E5"/>
    <w:rPr>
      <w:color w:val="800080"/>
      <w:u w:val="single"/>
    </w:rPr>
  </w:style>
  <w:style w:type="paragraph" w:customStyle="1" w:styleId="CoverPageside">
    <w:name w:val="Cover Page side"/>
    <w:basedOn w:val="Normal"/>
    <w:rsid w:val="00D034E5"/>
    <w:pPr>
      <w:jc w:val="right"/>
    </w:pPr>
    <w:rPr>
      <w:rFonts w:ascii="Futura Heavy" w:hAnsi="Futura Heavy" w:cs="Futura Book"/>
      <w:b/>
      <w:caps/>
      <w:noProof/>
      <w:sz w:val="56"/>
      <w:szCs w:val="56"/>
      <w:lang w:eastAsia="fr-FR"/>
    </w:rPr>
  </w:style>
  <w:style w:type="paragraph" w:customStyle="1" w:styleId="CopyrightSection">
    <w:name w:val="CopyrightSection"/>
    <w:autoRedefine/>
    <w:rsid w:val="00D034E5"/>
    <w:pPr>
      <w:tabs>
        <w:tab w:val="center" w:pos="4500"/>
        <w:tab w:val="right" w:pos="9071"/>
      </w:tabs>
      <w:spacing w:before="40" w:after="20"/>
      <w:jc w:val="center"/>
    </w:pPr>
    <w:rPr>
      <w:rFonts w:ascii="Futura Lt BT" w:hAnsi="Futura Lt BT"/>
      <w:sz w:val="16"/>
      <w:szCs w:val="18"/>
      <w:lang w:eastAsia="ar-SA"/>
    </w:rPr>
  </w:style>
  <w:style w:type="paragraph" w:customStyle="1" w:styleId="HeaderF">
    <w:name w:val="Header F"/>
    <w:basedOn w:val="Normal"/>
    <w:rsid w:val="00D034E5"/>
    <w:pPr>
      <w:tabs>
        <w:tab w:val="center" w:pos="4536"/>
        <w:tab w:val="right" w:pos="9072"/>
      </w:tabs>
      <w:jc w:val="center"/>
    </w:pPr>
    <w:rPr>
      <w:rFonts w:ascii="Futura Book" w:hAnsi="Futura Book" w:cs="Arial"/>
      <w:smallCaps/>
      <w:noProof/>
      <w:sz w:val="24"/>
      <w:szCs w:val="24"/>
      <w:lang w:eastAsia="fr-FR"/>
    </w:rPr>
  </w:style>
  <w:style w:type="paragraph" w:customStyle="1" w:styleId="HeaderFootermedium">
    <w:name w:val="Header/Footer medium"/>
    <w:basedOn w:val="Normal"/>
    <w:rsid w:val="00D034E5"/>
    <w:pPr>
      <w:tabs>
        <w:tab w:val="center" w:pos="4536"/>
        <w:tab w:val="right" w:pos="9072"/>
      </w:tabs>
      <w:jc w:val="center"/>
    </w:pPr>
    <w:rPr>
      <w:rFonts w:ascii="Futura Book" w:hAnsi="Futura Book" w:cs="Arial"/>
      <w:noProof/>
      <w:szCs w:val="18"/>
      <w:lang w:val="en-CA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D034E5"/>
    <w:pPr>
      <w:spacing w:before="240" w:after="60"/>
      <w:outlineLvl w:val="0"/>
    </w:pPr>
    <w:rPr>
      <w:rFonts w:ascii="Arial" w:hAnsi="Arial" w:cs="Times New Roman"/>
      <w:b/>
      <w:bCs/>
      <w:kern w:val="28"/>
      <w:sz w:val="48"/>
      <w:szCs w:val="32"/>
      <w:lang w:val="en-GB" w:eastAsia="en-GB"/>
    </w:rPr>
  </w:style>
  <w:style w:type="character" w:customStyle="1" w:styleId="TitleChar">
    <w:name w:val="Title Char"/>
    <w:link w:val="Title"/>
    <w:uiPriority w:val="10"/>
    <w:rsid w:val="00CA7AA1"/>
    <w:rPr>
      <w:rFonts w:cs="Arial"/>
      <w:b/>
      <w:bCs/>
      <w:kern w:val="28"/>
      <w:sz w:val="48"/>
      <w:szCs w:val="32"/>
      <w:lang w:val="en-GB" w:eastAsia="en-GB"/>
    </w:rPr>
  </w:style>
  <w:style w:type="paragraph" w:customStyle="1" w:styleId="mytable">
    <w:name w:val="mytable"/>
    <w:basedOn w:val="Normal"/>
    <w:rsid w:val="00D034E5"/>
    <w:pPr>
      <w:jc w:val="center"/>
    </w:pPr>
    <w:rPr>
      <w:b/>
      <w:bCs/>
    </w:rPr>
  </w:style>
  <w:style w:type="paragraph" w:styleId="Index1">
    <w:name w:val="index 1"/>
    <w:basedOn w:val="Normal"/>
    <w:next w:val="Normal"/>
    <w:autoRedefine/>
    <w:semiHidden/>
    <w:rsid w:val="00D034E5"/>
  </w:style>
  <w:style w:type="paragraph" w:customStyle="1" w:styleId="CoverAddress">
    <w:name w:val="Cover Address"/>
    <w:rsid w:val="00D034E5"/>
    <w:rPr>
      <w:rFonts w:ascii="Futura Book" w:hAnsi="Futura Book" w:cs="Futura Book"/>
      <w:sz w:val="24"/>
      <w:szCs w:val="24"/>
      <w:lang w:eastAsia="fr-FR"/>
    </w:rPr>
  </w:style>
  <w:style w:type="paragraph" w:customStyle="1" w:styleId="FooterF">
    <w:name w:val="Footer F"/>
    <w:basedOn w:val="Normal"/>
    <w:rsid w:val="00D034E5"/>
    <w:pPr>
      <w:jc w:val="center"/>
    </w:pPr>
    <w:rPr>
      <w:rFonts w:ascii="Futura Book" w:hAnsi="Futura Book" w:cs="Arial"/>
      <w:noProof/>
      <w:sz w:val="16"/>
      <w:szCs w:val="16"/>
      <w:lang w:eastAsia="fr-FR"/>
    </w:rPr>
  </w:style>
  <w:style w:type="paragraph" w:customStyle="1" w:styleId="CoverPagemisc">
    <w:name w:val="Cover Page misc"/>
    <w:basedOn w:val="Normal"/>
    <w:rsid w:val="00D034E5"/>
    <w:rPr>
      <w:rFonts w:ascii="Futura Heavy" w:hAnsi="Futura Heavy" w:cs="Arial"/>
      <w:sz w:val="32"/>
      <w:szCs w:val="32"/>
      <w:lang w:eastAsia="fr-FR"/>
    </w:rPr>
  </w:style>
  <w:style w:type="character" w:customStyle="1" w:styleId="CoverPageChar">
    <w:name w:val="Cover Page Char"/>
    <w:rsid w:val="00D034E5"/>
    <w:rPr>
      <w:rFonts w:ascii="Tahoma" w:hAnsi="Tahoma"/>
      <w:b/>
      <w:sz w:val="40"/>
      <w:lang w:val="en-GB" w:eastAsia="en-US" w:bidi="ar-SA"/>
    </w:rPr>
  </w:style>
  <w:style w:type="paragraph" w:customStyle="1" w:styleId="Bullet1">
    <w:name w:val="Bullet 1"/>
    <w:basedOn w:val="Normal"/>
    <w:qFormat/>
    <w:rsid w:val="00CA7AA1"/>
    <w:pPr>
      <w:numPr>
        <w:numId w:val="1"/>
      </w:numPr>
      <w:jc w:val="both"/>
    </w:pPr>
  </w:style>
  <w:style w:type="paragraph" w:customStyle="1" w:styleId="SpecificationbodyHeading">
    <w:name w:val="Specification body Heading"/>
    <w:basedOn w:val="Specificationbody"/>
    <w:next w:val="Specificationbody"/>
    <w:qFormat/>
    <w:rsid w:val="00D034E5"/>
    <w:pPr>
      <w:ind w:left="0"/>
    </w:pPr>
    <w:rPr>
      <w:rFonts w:eastAsia="Times New Roman"/>
      <w:b/>
      <w:bCs/>
    </w:rPr>
  </w:style>
  <w:style w:type="paragraph" w:customStyle="1" w:styleId="Interface-SEC">
    <w:name w:val="Interface-SEC"/>
    <w:basedOn w:val="Normal"/>
    <w:next w:val="Normal"/>
    <w:rsid w:val="00D034E5"/>
    <w:pPr>
      <w:tabs>
        <w:tab w:val="num" w:pos="0"/>
      </w:tabs>
      <w:ind w:left="1080" w:hanging="360"/>
    </w:pPr>
    <w:rPr>
      <w:b/>
    </w:rPr>
  </w:style>
  <w:style w:type="paragraph" w:customStyle="1" w:styleId="Interface-CFG">
    <w:name w:val="Interface-CFG"/>
    <w:basedOn w:val="Normal"/>
    <w:next w:val="Normal"/>
    <w:rsid w:val="00D034E5"/>
    <w:pPr>
      <w:ind w:left="1080" w:hanging="360"/>
    </w:pPr>
    <w:rPr>
      <w:b/>
    </w:rPr>
  </w:style>
  <w:style w:type="paragraph" w:styleId="ListParagraph">
    <w:name w:val="List Paragraph"/>
    <w:basedOn w:val="FSBodyText"/>
    <w:link w:val="ListParagraphChar"/>
    <w:uiPriority w:val="34"/>
    <w:qFormat/>
    <w:rsid w:val="00D034E5"/>
    <w:pPr>
      <w:ind w:hanging="284"/>
    </w:pPr>
    <w:rPr>
      <w:rFonts w:cs="Times New Roman"/>
      <w:lang w:val="x-none"/>
    </w:rPr>
  </w:style>
  <w:style w:type="character" w:customStyle="1" w:styleId="ListParagraphChar">
    <w:name w:val="List Paragraph Char"/>
    <w:link w:val="ListParagraph"/>
    <w:uiPriority w:val="34"/>
    <w:rsid w:val="00193058"/>
    <w:rPr>
      <w:rFonts w:ascii="Calibri" w:hAnsi="Calibri" w:cs="Calibri"/>
      <w:sz w:val="22"/>
      <w:szCs w:val="22"/>
      <w:lang w:eastAsia="zh-CN"/>
    </w:rPr>
  </w:style>
  <w:style w:type="table" w:styleId="TableClassic1">
    <w:name w:val="Table Classic 1"/>
    <w:basedOn w:val="TableNormal"/>
    <w:rsid w:val="006B3FB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3-Accent3">
    <w:name w:val="Medium Grid 3 Accent 3"/>
    <w:basedOn w:val="TableNormal"/>
    <w:uiPriority w:val="69"/>
    <w:rsid w:val="006B3FB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TableSimple2">
    <w:name w:val="Table Simple 2"/>
    <w:basedOn w:val="TableNormal"/>
    <w:rsid w:val="006B3FB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4942B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4E5"/>
    <w:pPr>
      <w:keepLines/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ascii="Cambria" w:eastAsia="MS Gothic" w:hAnsi="Cambria" w:cs="Times New Roman"/>
      <w:bCs/>
      <w:color w:val="365F91"/>
      <w:szCs w:val="28"/>
      <w:lang w:val="en-US" w:eastAsia="ja-JP"/>
    </w:rPr>
  </w:style>
  <w:style w:type="paragraph" w:customStyle="1" w:styleId="StyleJustifi">
    <w:name w:val="Style Justifié"/>
    <w:basedOn w:val="Normal"/>
    <w:rsid w:val="00086F0C"/>
    <w:pPr>
      <w:tabs>
        <w:tab w:val="num" w:pos="284"/>
      </w:tabs>
      <w:jc w:val="both"/>
    </w:pPr>
    <w:rPr>
      <w:rFonts w:eastAsia="Times New Roman" w:cs="Arabic Transparent"/>
      <w:bCs/>
      <w:lang w:bidi="ar-EG"/>
    </w:rPr>
  </w:style>
  <w:style w:type="paragraph" w:customStyle="1" w:styleId="ErrorMessage">
    <w:name w:val="Error Message"/>
    <w:basedOn w:val="Normal"/>
    <w:qFormat/>
    <w:rsid w:val="00D034E5"/>
    <w:pPr>
      <w:ind w:left="720" w:hanging="360"/>
    </w:pPr>
  </w:style>
  <w:style w:type="paragraph" w:customStyle="1" w:styleId="Bullet2">
    <w:name w:val="Bullet 2"/>
    <w:basedOn w:val="Bullet1"/>
    <w:qFormat/>
    <w:rsid w:val="00CA7AA1"/>
    <w:pPr>
      <w:numPr>
        <w:numId w:val="0"/>
      </w:numPr>
    </w:pPr>
  </w:style>
  <w:style w:type="paragraph" w:customStyle="1" w:styleId="Specificationheader">
    <w:name w:val="Specification header"/>
    <w:basedOn w:val="Specificationbody"/>
    <w:next w:val="Specificationbody"/>
    <w:qFormat/>
    <w:rsid w:val="00D034E5"/>
    <w:pPr>
      <w:ind w:left="0"/>
    </w:pPr>
    <w:rPr>
      <w:b/>
    </w:rPr>
  </w:style>
  <w:style w:type="paragraph" w:customStyle="1" w:styleId="FooterFS">
    <w:name w:val="FooterFS"/>
    <w:basedOn w:val="Normal"/>
    <w:link w:val="FooterFSChar"/>
    <w:qFormat/>
    <w:rsid w:val="00CA7AA1"/>
    <w:pPr>
      <w:jc w:val="center"/>
    </w:pPr>
    <w:rPr>
      <w:rFonts w:cs="Times New Roman"/>
      <w:sz w:val="20"/>
      <w:szCs w:val="20"/>
    </w:rPr>
  </w:style>
  <w:style w:type="character" w:customStyle="1" w:styleId="FooterFSChar">
    <w:name w:val="FooterFS Char"/>
    <w:link w:val="FooterFS"/>
    <w:rsid w:val="00CA7AA1"/>
    <w:rPr>
      <w:rFonts w:ascii="Calibri" w:hAnsi="Calibri" w:cs="Calibri"/>
      <w:lang w:val="en-US" w:eastAsia="zh-CN"/>
    </w:rPr>
  </w:style>
  <w:style w:type="paragraph" w:customStyle="1" w:styleId="HeaderFS">
    <w:name w:val="HeaderFS"/>
    <w:basedOn w:val="HeaderF"/>
    <w:link w:val="HeaderFSChar"/>
    <w:qFormat/>
    <w:rsid w:val="00CA7AA1"/>
    <w:rPr>
      <w:rFonts w:ascii="Calibri" w:hAnsi="Calibri" w:cs="Times New Roman"/>
      <w:noProof w:val="0"/>
      <w:lang w:eastAsia="x-none"/>
    </w:rPr>
  </w:style>
  <w:style w:type="character" w:customStyle="1" w:styleId="HeaderFSChar">
    <w:name w:val="HeaderFS Char"/>
    <w:link w:val="HeaderFS"/>
    <w:rsid w:val="00CA7AA1"/>
    <w:rPr>
      <w:rFonts w:ascii="Calibri" w:hAnsi="Calibri" w:cs="Calibri"/>
      <w:smallCaps/>
      <w:sz w:val="24"/>
      <w:szCs w:val="24"/>
      <w:lang w:val="en-US"/>
    </w:rPr>
  </w:style>
  <w:style w:type="paragraph" w:customStyle="1" w:styleId="FSTableText">
    <w:name w:val="FSTableText"/>
    <w:basedOn w:val="Normal"/>
    <w:link w:val="FSTableTextChar"/>
    <w:qFormat/>
    <w:rsid w:val="00CA7AA1"/>
    <w:pPr>
      <w:spacing w:before="60" w:after="60"/>
    </w:pPr>
    <w:rPr>
      <w:rFonts w:cs="Times New Roman"/>
      <w:noProof/>
    </w:rPr>
  </w:style>
  <w:style w:type="character" w:customStyle="1" w:styleId="FSTableTextChar">
    <w:name w:val="FSTableText Char"/>
    <w:link w:val="FSTableText"/>
    <w:rsid w:val="00CA7AA1"/>
    <w:rPr>
      <w:rFonts w:ascii="Calibri" w:hAnsi="Calibri" w:cs="Calibri"/>
      <w:noProof/>
      <w:sz w:val="22"/>
      <w:szCs w:val="22"/>
      <w:lang w:val="en-US" w:eastAsia="zh-CN"/>
    </w:rPr>
  </w:style>
  <w:style w:type="paragraph" w:customStyle="1" w:styleId="FSBulletList">
    <w:name w:val="FSBulletList"/>
    <w:basedOn w:val="ListParagraph"/>
    <w:link w:val="FSBulletListChar"/>
    <w:qFormat/>
    <w:rsid w:val="00CA7AA1"/>
    <w:pPr>
      <w:tabs>
        <w:tab w:val="left" w:pos="1134"/>
      </w:tabs>
      <w:spacing w:before="60" w:after="60"/>
      <w:ind w:left="1135"/>
    </w:pPr>
    <w:rPr>
      <w:lang w:val="en-US"/>
    </w:rPr>
  </w:style>
  <w:style w:type="character" w:customStyle="1" w:styleId="FSBulletListChar">
    <w:name w:val="FSBulletList Char"/>
    <w:link w:val="FSBulletList"/>
    <w:rsid w:val="00CA7AA1"/>
    <w:rPr>
      <w:rFonts w:ascii="Calibri" w:hAnsi="Calibri" w:cs="Calibri"/>
      <w:sz w:val="22"/>
      <w:szCs w:val="22"/>
      <w:lang w:val="en-US" w:eastAsia="zh-CN"/>
    </w:rPr>
  </w:style>
  <w:style w:type="paragraph" w:customStyle="1" w:styleId="FSBodyText0">
    <w:name w:val="FSBodyText"/>
    <w:basedOn w:val="Normal"/>
    <w:link w:val="FSBodyTextChar0"/>
    <w:qFormat/>
    <w:rsid w:val="00CA7AA1"/>
    <w:pPr>
      <w:ind w:left="851"/>
    </w:pPr>
    <w:rPr>
      <w:rFonts w:cs="Times New Roman"/>
    </w:rPr>
  </w:style>
  <w:style w:type="character" w:customStyle="1" w:styleId="FSBodyTextChar0">
    <w:name w:val="FSBodyText Char"/>
    <w:link w:val="FSBodyText0"/>
    <w:rsid w:val="00CA7AA1"/>
    <w:rPr>
      <w:rFonts w:ascii="Calibri" w:hAnsi="Calibri" w:cs="Calibri"/>
      <w:sz w:val="22"/>
      <w:szCs w:val="22"/>
      <w:lang w:val="en-US" w:eastAsia="zh-CN"/>
    </w:rPr>
  </w:style>
  <w:style w:type="paragraph" w:customStyle="1" w:styleId="HeadingBar">
    <w:name w:val="Heading Bar"/>
    <w:basedOn w:val="Normal"/>
    <w:next w:val="Normal"/>
    <w:qFormat/>
    <w:rsid w:val="00D034E5"/>
    <w:pPr>
      <w:keepNext/>
      <w:keepLines/>
      <w:shd w:val="solid" w:color="006600" w:fill="auto"/>
      <w:spacing w:before="240" w:after="0"/>
      <w:ind w:right="8389"/>
    </w:pPr>
    <w:rPr>
      <w:rFonts w:ascii="Times New Roman" w:hAnsi="Times New Roman"/>
      <w:color w:val="FFFFFF"/>
      <w:sz w:val="8"/>
      <w:szCs w:val="20"/>
      <w:lang w:val="en-GB" w:eastAsia="en-GB"/>
    </w:rPr>
  </w:style>
  <w:style w:type="paragraph" w:customStyle="1" w:styleId="Changerecordstyle">
    <w:name w:val="Change record style"/>
    <w:basedOn w:val="Heading3"/>
    <w:next w:val="Normal"/>
    <w:link w:val="contentsChar"/>
    <w:qFormat/>
    <w:rsid w:val="00D034E5"/>
    <w:pPr>
      <w:keepNext w:val="0"/>
      <w:widowControl w:val="0"/>
      <w:numPr>
        <w:ilvl w:val="0"/>
        <w:numId w:val="0"/>
      </w:numPr>
      <w:tabs>
        <w:tab w:val="clear" w:pos="851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 w:cs="Times New Roman"/>
      <w:bCs/>
      <w:color w:val="006600"/>
      <w:sz w:val="28"/>
      <w:szCs w:val="28"/>
      <w:lang w:val="en-GB" w:eastAsia="nl-NL"/>
    </w:rPr>
  </w:style>
  <w:style w:type="character" w:customStyle="1" w:styleId="contentsChar">
    <w:name w:val="contents Char"/>
    <w:link w:val="Changerecordstyle"/>
    <w:locked/>
    <w:rsid w:val="00CA7AA1"/>
    <w:rPr>
      <w:rFonts w:ascii="Times New Roman" w:hAnsi="Times New Roman" w:cs="Calibri"/>
      <w:b/>
      <w:bCs/>
      <w:i/>
      <w:iCs/>
      <w:color w:val="006600"/>
      <w:sz w:val="28"/>
      <w:szCs w:val="28"/>
      <w:lang w:val="en-GB" w:eastAsia="nl-NL"/>
    </w:rPr>
  </w:style>
  <w:style w:type="paragraph" w:customStyle="1" w:styleId="FSTitle">
    <w:name w:val="FS Title"/>
    <w:basedOn w:val="Normal"/>
    <w:link w:val="FSTitleChar"/>
    <w:qFormat/>
    <w:rsid w:val="00CA7AA1"/>
    <w:pPr>
      <w:jc w:val="center"/>
    </w:pPr>
    <w:rPr>
      <w:rFonts w:ascii="Futura Md BT" w:hAnsi="Futura Md BT" w:cs="Times New Roman"/>
      <w:b/>
      <w:caps/>
      <w:noProof/>
      <w:sz w:val="56"/>
      <w:szCs w:val="56"/>
    </w:rPr>
  </w:style>
  <w:style w:type="character" w:customStyle="1" w:styleId="FSTitleChar">
    <w:name w:val="FS Title Char"/>
    <w:link w:val="FSTitle"/>
    <w:rsid w:val="00CA7AA1"/>
    <w:rPr>
      <w:rFonts w:ascii="Futura Md BT" w:hAnsi="Futura Md BT"/>
      <w:b/>
      <w:caps/>
      <w:noProof/>
      <w:sz w:val="56"/>
      <w:szCs w:val="56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4E5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IntenseQuoteChar">
    <w:name w:val="Intense Quote Char"/>
    <w:link w:val="IntenseQuote"/>
    <w:uiPriority w:val="30"/>
    <w:rsid w:val="00F1005E"/>
    <w:rPr>
      <w:rFonts w:ascii="Calibri" w:hAnsi="Calibri" w:cs="Calibri"/>
      <w:b/>
      <w:bCs/>
      <w:i/>
      <w:iCs/>
      <w:color w:val="4F81BD"/>
      <w:sz w:val="22"/>
      <w:szCs w:val="22"/>
      <w:lang w:eastAsia="zh-CN"/>
    </w:rPr>
  </w:style>
  <w:style w:type="paragraph" w:customStyle="1" w:styleId="NotCustomisable">
    <w:name w:val="NotCustomisable"/>
    <w:basedOn w:val="Normal"/>
    <w:link w:val="NotCustomisableChar"/>
    <w:qFormat/>
    <w:rsid w:val="005D0859"/>
    <w:pPr>
      <w:shd w:val="clear" w:color="auto" w:fill="BFBFBF"/>
      <w:jc w:val="center"/>
    </w:pPr>
    <w:rPr>
      <w:rFonts w:cs="Times New Roman"/>
      <w:i/>
      <w:iCs/>
    </w:rPr>
  </w:style>
  <w:style w:type="character" w:customStyle="1" w:styleId="NotCustomisableChar">
    <w:name w:val="NotCustomisable Char"/>
    <w:link w:val="NotCustomisable"/>
    <w:rsid w:val="005D0859"/>
    <w:rPr>
      <w:rFonts w:ascii="Calibri" w:hAnsi="Calibri" w:cs="Calibri"/>
      <w:i/>
      <w:iCs/>
      <w:sz w:val="22"/>
      <w:szCs w:val="22"/>
      <w:shd w:val="clear" w:color="auto" w:fill="BFBFBF"/>
      <w:lang w:val="en-US" w:eastAsia="zh-CN"/>
    </w:rPr>
  </w:style>
  <w:style w:type="paragraph" w:styleId="ListBullet">
    <w:name w:val="List Bullet"/>
    <w:basedOn w:val="Normal"/>
    <w:link w:val="ListBulletChar"/>
    <w:rsid w:val="00D034E5"/>
    <w:pPr>
      <w:ind w:left="1440" w:hanging="360"/>
    </w:pPr>
  </w:style>
  <w:style w:type="character" w:customStyle="1" w:styleId="ListBulletChar">
    <w:name w:val="List Bullet Char"/>
    <w:link w:val="ListBullet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Bullet1">
    <w:name w:val="_FSBullet 1"/>
    <w:basedOn w:val="ListBullet"/>
    <w:qFormat/>
    <w:rsid w:val="00D034E5"/>
    <w:pPr>
      <w:ind w:left="720"/>
    </w:pPr>
  </w:style>
  <w:style w:type="paragraph" w:customStyle="1" w:styleId="FSBullet2">
    <w:name w:val="_FSBullet2"/>
    <w:basedOn w:val="FSBullet1"/>
    <w:link w:val="FSBullet2Char"/>
    <w:qFormat/>
    <w:rsid w:val="00D034E5"/>
    <w:pPr>
      <w:ind w:left="1424"/>
    </w:pPr>
  </w:style>
  <w:style w:type="character" w:customStyle="1" w:styleId="FSBullet2Char">
    <w:name w:val="_FSBullet2 Char"/>
    <w:link w:val="FSBullet2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BulletList0">
    <w:name w:val="_FSBulletList"/>
    <w:basedOn w:val="ListParagraph"/>
    <w:link w:val="FSBulletListChar0"/>
    <w:rsid w:val="00D034E5"/>
    <w:pPr>
      <w:tabs>
        <w:tab w:val="left" w:pos="567"/>
      </w:tabs>
      <w:spacing w:before="60" w:after="60"/>
      <w:ind w:left="1571" w:hanging="360"/>
    </w:pPr>
  </w:style>
  <w:style w:type="character" w:customStyle="1" w:styleId="FSBulletListChar0">
    <w:name w:val="_FSBulletList Char"/>
    <w:link w:val="FSBulletList0"/>
    <w:rsid w:val="00186DDE"/>
    <w:rPr>
      <w:rFonts w:ascii="Calibri" w:hAnsi="Calibri"/>
      <w:sz w:val="22"/>
      <w:szCs w:val="22"/>
      <w:lang w:val="x-none" w:eastAsia="zh-CN"/>
    </w:rPr>
  </w:style>
  <w:style w:type="paragraph" w:customStyle="1" w:styleId="FSDocTitle">
    <w:name w:val="_FSDocTitle"/>
    <w:basedOn w:val="Normal"/>
    <w:link w:val="FSDocTitleChar"/>
    <w:qFormat/>
    <w:rsid w:val="00D034E5"/>
    <w:pPr>
      <w:ind w:right="2543"/>
    </w:pPr>
    <w:rPr>
      <w:i/>
      <w:sz w:val="64"/>
      <w:szCs w:val="64"/>
    </w:rPr>
  </w:style>
  <w:style w:type="character" w:customStyle="1" w:styleId="FSDocTitleChar">
    <w:name w:val="_FSDocTitle Char"/>
    <w:link w:val="FSDocTitle"/>
    <w:rsid w:val="00186DDE"/>
    <w:rPr>
      <w:rFonts w:ascii="Calibri" w:hAnsi="Calibri" w:cs="Calibri"/>
      <w:i/>
      <w:sz w:val="64"/>
      <w:szCs w:val="64"/>
      <w:lang w:val="en-US" w:eastAsia="zh-CN"/>
    </w:rPr>
  </w:style>
  <w:style w:type="paragraph" w:customStyle="1" w:styleId="FSDocTitle2">
    <w:name w:val="_FSDocTitle2"/>
    <w:basedOn w:val="Normal"/>
    <w:link w:val="FSDocTitle2Char"/>
    <w:qFormat/>
    <w:rsid w:val="00D034E5"/>
  </w:style>
  <w:style w:type="character" w:customStyle="1" w:styleId="FSDocTitle2Char">
    <w:name w:val="_FSDocTitle2 Char"/>
    <w:link w:val="FSDocTitle2"/>
    <w:rsid w:val="00186DDE"/>
    <w:rPr>
      <w:rFonts w:ascii="Calibri" w:hAnsi="Calibri" w:cs="Calibri"/>
      <w:sz w:val="22"/>
      <w:szCs w:val="22"/>
      <w:lang w:val="en-US" w:eastAsia="zh-CN"/>
    </w:rPr>
  </w:style>
  <w:style w:type="paragraph" w:customStyle="1" w:styleId="FSFooterFS">
    <w:name w:val="_FSFooterFS"/>
    <w:basedOn w:val="Normal"/>
    <w:link w:val="FSFooterFSChar"/>
    <w:qFormat/>
    <w:rsid w:val="00A86226"/>
    <w:pPr>
      <w:spacing w:before="0" w:after="0"/>
    </w:pPr>
    <w:rPr>
      <w:b/>
      <w:noProof/>
      <w:color w:val="006600"/>
      <w:sz w:val="16"/>
      <w:szCs w:val="16"/>
      <w:lang w:val="en-GB"/>
    </w:rPr>
  </w:style>
  <w:style w:type="character" w:customStyle="1" w:styleId="FSFooterFSChar">
    <w:name w:val="_FSFooterFS Char"/>
    <w:link w:val="FSFooterFS"/>
    <w:rsid w:val="00186DDE"/>
    <w:rPr>
      <w:rFonts w:ascii="Calibri" w:hAnsi="Calibri" w:cs="Calibri"/>
      <w:b/>
      <w:noProof/>
      <w:color w:val="006600"/>
      <w:sz w:val="16"/>
      <w:szCs w:val="16"/>
      <w:lang w:eastAsia="zh-CN"/>
    </w:rPr>
  </w:style>
  <w:style w:type="paragraph" w:customStyle="1" w:styleId="FSHeader">
    <w:name w:val="_FSHeader"/>
    <w:basedOn w:val="HeaderF"/>
    <w:link w:val="FSHeaderChar"/>
    <w:qFormat/>
    <w:rsid w:val="00D034E5"/>
    <w:rPr>
      <w:rFonts w:ascii="Calibri" w:hAnsi="Calibri" w:cs="Calibri"/>
      <w:noProof w:val="0"/>
      <w:sz w:val="20"/>
      <w:szCs w:val="20"/>
      <w:lang w:eastAsia="en-GB"/>
    </w:rPr>
  </w:style>
  <w:style w:type="character" w:customStyle="1" w:styleId="FSHeaderChar">
    <w:name w:val="_FSHeader Char"/>
    <w:link w:val="FSHeader"/>
    <w:rsid w:val="00186DDE"/>
    <w:rPr>
      <w:rFonts w:ascii="Calibri" w:hAnsi="Calibri" w:cs="Calibri"/>
      <w:smallCaps/>
      <w:lang w:val="en-US" w:eastAsia="en-GB"/>
    </w:rPr>
  </w:style>
  <w:style w:type="paragraph" w:customStyle="1" w:styleId="FSTableText0">
    <w:name w:val="_FSTableText"/>
    <w:basedOn w:val="Normal"/>
    <w:link w:val="FSTableTextChar0"/>
    <w:qFormat/>
    <w:rsid w:val="00D034E5"/>
    <w:pPr>
      <w:spacing w:before="60" w:after="60"/>
    </w:pPr>
    <w:rPr>
      <w:rFonts w:cs="Times New Roman"/>
      <w:noProof/>
      <w:sz w:val="20"/>
    </w:rPr>
  </w:style>
  <w:style w:type="character" w:customStyle="1" w:styleId="FSTableTextChar0">
    <w:name w:val="_FSTableText Char"/>
    <w:link w:val="FSTableText0"/>
    <w:rsid w:val="008A6DAE"/>
    <w:rPr>
      <w:rFonts w:ascii="Calibri" w:hAnsi="Calibri" w:cs="Calibri"/>
      <w:noProof/>
      <w:szCs w:val="22"/>
      <w:lang w:val="en-US" w:eastAsia="zh-CN"/>
    </w:rPr>
  </w:style>
  <w:style w:type="paragraph" w:customStyle="1" w:styleId="FSTableTitle">
    <w:name w:val="_FSTableTitle"/>
    <w:basedOn w:val="Normal"/>
    <w:link w:val="FSTableTitleChar"/>
    <w:qFormat/>
    <w:rsid w:val="00D034E5"/>
    <w:pPr>
      <w:spacing w:before="60" w:after="60"/>
    </w:pPr>
    <w:rPr>
      <w:rFonts w:cs="Times New Roman"/>
      <w:b/>
      <w:sz w:val="20"/>
    </w:rPr>
  </w:style>
  <w:style w:type="character" w:customStyle="1" w:styleId="FSTableTitleChar">
    <w:name w:val="_FSTableTitle Char"/>
    <w:link w:val="FSTableTitle"/>
    <w:rsid w:val="008A6DAE"/>
    <w:rPr>
      <w:rFonts w:ascii="Calibri" w:hAnsi="Calibri" w:cs="Calibri"/>
      <w:b/>
      <w:szCs w:val="22"/>
      <w:lang w:val="en-US" w:eastAsia="zh-CN"/>
    </w:rPr>
  </w:style>
  <w:style w:type="paragraph" w:customStyle="1" w:styleId="FSTitle0">
    <w:name w:val="_FSTitle"/>
    <w:basedOn w:val="Title"/>
    <w:link w:val="FSTitleChar0"/>
    <w:qFormat/>
    <w:rsid w:val="00D034E5"/>
    <w:pPr>
      <w:spacing w:after="120"/>
      <w:jc w:val="center"/>
    </w:pPr>
    <w:rPr>
      <w:rFonts w:ascii="Calibri" w:hAnsi="Calibri"/>
      <w:sz w:val="32"/>
    </w:rPr>
  </w:style>
  <w:style w:type="character" w:customStyle="1" w:styleId="FSTitleChar0">
    <w:name w:val="_FSTitle Char"/>
    <w:link w:val="FSTitle0"/>
    <w:rsid w:val="008138A2"/>
    <w:rPr>
      <w:rFonts w:ascii="Calibri" w:hAnsi="Calibri" w:cs="Calibri"/>
      <w:b/>
      <w:bCs/>
      <w:kern w:val="28"/>
      <w:sz w:val="32"/>
      <w:szCs w:val="32"/>
      <w:lang w:val="en-GB" w:eastAsia="en-GB"/>
    </w:rPr>
  </w:style>
  <w:style w:type="paragraph" w:customStyle="1" w:styleId="FSTitle2">
    <w:name w:val="_FSTitle2"/>
    <w:basedOn w:val="Normal"/>
    <w:link w:val="FSTitle2Char"/>
    <w:qFormat/>
    <w:rsid w:val="00D034E5"/>
    <w:rPr>
      <w:b/>
      <w:bCs/>
      <w:sz w:val="28"/>
      <w:szCs w:val="28"/>
    </w:rPr>
  </w:style>
  <w:style w:type="character" w:customStyle="1" w:styleId="FSTitle2Char">
    <w:name w:val="_FSTitle2 Char"/>
    <w:link w:val="FSTitle2"/>
    <w:rsid w:val="00186DDE"/>
    <w:rPr>
      <w:rFonts w:ascii="Calibri" w:hAnsi="Calibri" w:cs="Calibri"/>
      <w:b/>
      <w:bCs/>
      <w:sz w:val="28"/>
      <w:szCs w:val="28"/>
      <w:lang w:val="en-US" w:eastAsia="zh-CN"/>
    </w:rPr>
  </w:style>
  <w:style w:type="character" w:customStyle="1" w:styleId="b1">
    <w:name w:val="b1"/>
    <w:rsid w:val="00D034E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styleId="BookTitle">
    <w:name w:val="Book Title"/>
    <w:uiPriority w:val="33"/>
    <w:qFormat/>
    <w:rsid w:val="00D034E5"/>
    <w:rPr>
      <w:b/>
      <w:bCs/>
      <w:smallCaps/>
      <w:spacing w:val="5"/>
    </w:rPr>
  </w:style>
  <w:style w:type="character" w:styleId="Emphasis">
    <w:name w:val="Emphasis"/>
    <w:uiPriority w:val="20"/>
    <w:qFormat/>
    <w:rsid w:val="00D034E5"/>
    <w:rPr>
      <w:i/>
      <w:iCs/>
    </w:rPr>
  </w:style>
  <w:style w:type="paragraph" w:customStyle="1" w:styleId="En-ttedetabledesmatires1">
    <w:name w:val="En-tête de table des matières1"/>
    <w:basedOn w:val="Heading1"/>
    <w:next w:val="Normal"/>
    <w:uiPriority w:val="39"/>
    <w:unhideWhenUsed/>
    <w:qFormat/>
    <w:rsid w:val="00D034E5"/>
    <w:pPr>
      <w:numPr>
        <w:numId w:val="0"/>
      </w:numPr>
      <w:spacing w:after="60" w:line="480" w:lineRule="auto"/>
      <w:jc w:val="center"/>
      <w:outlineLvl w:val="9"/>
    </w:pPr>
    <w:rPr>
      <w:bCs/>
      <w:caps/>
      <w:kern w:val="32"/>
      <w:sz w:val="32"/>
      <w:szCs w:val="32"/>
    </w:rPr>
  </w:style>
  <w:style w:type="paragraph" w:customStyle="1" w:styleId="Heading31">
    <w:name w:val="Heading 31"/>
    <w:basedOn w:val="Normal"/>
    <w:next w:val="Normal"/>
    <w:rsid w:val="00D034E5"/>
    <w:pPr>
      <w:keepNext/>
      <w:widowControl w:val="0"/>
      <w:tabs>
        <w:tab w:val="left" w:pos="720"/>
      </w:tabs>
      <w:suppressAutoHyphens/>
      <w:spacing w:before="240" w:after="60"/>
      <w:outlineLvl w:val="2"/>
    </w:pPr>
    <w:rPr>
      <w:rFonts w:cs="Arial"/>
      <w:i/>
      <w:iCs/>
      <w:sz w:val="28"/>
      <w:szCs w:val="28"/>
      <w:lang w:eastAsia="ar-SA"/>
    </w:rPr>
  </w:style>
  <w:style w:type="character" w:styleId="IntenseEmphasis">
    <w:name w:val="Intense Emphasis"/>
    <w:uiPriority w:val="21"/>
    <w:qFormat/>
    <w:rsid w:val="00D034E5"/>
    <w:rPr>
      <w:b/>
      <w:bCs/>
      <w:i/>
      <w:iCs/>
      <w:color w:val="4F81BD"/>
    </w:rPr>
  </w:style>
  <w:style w:type="character" w:styleId="IntenseReference">
    <w:name w:val="Intense Reference"/>
    <w:uiPriority w:val="32"/>
    <w:qFormat/>
    <w:rsid w:val="00D034E5"/>
    <w:rPr>
      <w:b/>
      <w:bCs/>
      <w:smallCaps/>
      <w:color w:val="C0504D"/>
      <w:spacing w:val="5"/>
      <w:u w:val="single"/>
    </w:rPr>
  </w:style>
  <w:style w:type="paragraph" w:customStyle="1" w:styleId="Interface">
    <w:name w:val="Interface"/>
    <w:basedOn w:val="Normal"/>
    <w:rsid w:val="00D034E5"/>
    <w:pPr>
      <w:tabs>
        <w:tab w:val="num" w:pos="349"/>
      </w:tabs>
      <w:ind w:left="1069" w:hanging="360"/>
    </w:pPr>
    <w:rPr>
      <w:b/>
    </w:rPr>
  </w:style>
  <w:style w:type="paragraph" w:customStyle="1" w:styleId="LastPage">
    <w:name w:val="Last Page"/>
    <w:basedOn w:val="Normal"/>
    <w:rsid w:val="00D034E5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clear" w:color="auto" w:fill="D7E0DF"/>
      <w:jc w:val="center"/>
    </w:pPr>
    <w:rPr>
      <w:rFonts w:ascii="Futura Heavy" w:hAnsi="Futura Heavy"/>
      <w:sz w:val="40"/>
    </w:rPr>
  </w:style>
  <w:style w:type="paragraph" w:styleId="List">
    <w:name w:val="List"/>
    <w:basedOn w:val="Normal"/>
    <w:rsid w:val="00D034E5"/>
    <w:pPr>
      <w:ind w:left="283" w:hanging="283"/>
    </w:pPr>
  </w:style>
  <w:style w:type="paragraph" w:styleId="List2">
    <w:name w:val="List 2"/>
    <w:basedOn w:val="Normal"/>
    <w:rsid w:val="00D034E5"/>
    <w:pPr>
      <w:ind w:left="566" w:hanging="283"/>
    </w:pPr>
  </w:style>
  <w:style w:type="paragraph" w:styleId="List3">
    <w:name w:val="List 3"/>
    <w:basedOn w:val="Normal"/>
    <w:rsid w:val="00D034E5"/>
    <w:pPr>
      <w:ind w:left="849" w:hanging="283"/>
    </w:pPr>
  </w:style>
  <w:style w:type="paragraph" w:styleId="ListBullet2">
    <w:name w:val="List Bullet 2"/>
    <w:basedOn w:val="Normal"/>
    <w:link w:val="ListBullet2Char"/>
    <w:rsid w:val="00D034E5"/>
  </w:style>
  <w:style w:type="character" w:customStyle="1" w:styleId="ListBullet2Char">
    <w:name w:val="List Bullet 2 Char"/>
    <w:link w:val="ListBullet2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ListBullet3">
    <w:name w:val="List Bullet 3"/>
    <w:basedOn w:val="Normal"/>
    <w:link w:val="ListBullet3Char"/>
    <w:rsid w:val="00D034E5"/>
    <w:pPr>
      <w:tabs>
        <w:tab w:val="num" w:pos="630"/>
      </w:tabs>
      <w:ind w:left="630" w:hanging="360"/>
    </w:pPr>
  </w:style>
  <w:style w:type="character" w:customStyle="1" w:styleId="ListBullet3Char">
    <w:name w:val="List Bullet 3 Char"/>
    <w:link w:val="ListBullet3"/>
    <w:rsid w:val="00186DDE"/>
    <w:rPr>
      <w:rFonts w:ascii="Calibri" w:hAnsi="Calibri" w:cs="Calibri"/>
      <w:sz w:val="22"/>
      <w:szCs w:val="22"/>
      <w:lang w:val="en-US" w:eastAsia="zh-CN"/>
    </w:rPr>
  </w:style>
  <w:style w:type="paragraph" w:styleId="ListContinue3">
    <w:name w:val="List Continue 3"/>
    <w:basedOn w:val="Normal"/>
    <w:rsid w:val="00D034E5"/>
    <w:pPr>
      <w:ind w:left="849"/>
    </w:pPr>
  </w:style>
  <w:style w:type="paragraph" w:styleId="ListNumber">
    <w:name w:val="List Number"/>
    <w:basedOn w:val="Normal"/>
    <w:rsid w:val="00D034E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D034E5"/>
    <w:pPr>
      <w:tabs>
        <w:tab w:val="num" w:pos="643"/>
      </w:tabs>
      <w:ind w:left="643" w:hanging="360"/>
    </w:pPr>
  </w:style>
  <w:style w:type="character" w:customStyle="1" w:styleId="m1">
    <w:name w:val="m1"/>
    <w:rsid w:val="00D034E5"/>
    <w:rPr>
      <w:color w:val="0000FF"/>
    </w:rPr>
  </w:style>
  <w:style w:type="paragraph" w:styleId="NoSpacing">
    <w:name w:val="No Spacing"/>
    <w:basedOn w:val="Normal"/>
    <w:uiPriority w:val="1"/>
    <w:qFormat/>
    <w:rsid w:val="00D034E5"/>
    <w:pPr>
      <w:spacing w:before="0" w:after="0"/>
    </w:pPr>
  </w:style>
  <w:style w:type="paragraph" w:styleId="NormalWeb">
    <w:name w:val="Normal (Web)"/>
    <w:basedOn w:val="Normal"/>
    <w:rsid w:val="00D034E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 w:eastAsia="fr-FR"/>
    </w:rPr>
  </w:style>
  <w:style w:type="paragraph" w:customStyle="1" w:styleId="Paragraphedeliste1">
    <w:name w:val="Paragraphe de liste1"/>
    <w:basedOn w:val="Normal"/>
    <w:uiPriority w:val="34"/>
    <w:qFormat/>
    <w:rsid w:val="00D034E5"/>
    <w:pPr>
      <w:ind w:left="720"/>
      <w:contextualSpacing/>
    </w:pPr>
  </w:style>
  <w:style w:type="character" w:customStyle="1" w:styleId="pi1">
    <w:name w:val="pi1"/>
    <w:rsid w:val="00D034E5"/>
    <w:rPr>
      <w:color w:val="0000FF"/>
    </w:rPr>
  </w:style>
  <w:style w:type="paragraph" w:styleId="Quote">
    <w:name w:val="Quote"/>
    <w:basedOn w:val="Normal"/>
    <w:next w:val="Normal"/>
    <w:link w:val="QuoteChar"/>
    <w:uiPriority w:val="29"/>
    <w:qFormat/>
    <w:rsid w:val="00D034E5"/>
    <w:rPr>
      <w:rFonts w:cs="Times New Roman"/>
      <w:i/>
      <w:iCs/>
      <w:color w:val="000000"/>
      <w:lang w:val="x-none"/>
    </w:rPr>
  </w:style>
  <w:style w:type="character" w:customStyle="1" w:styleId="QuoteChar">
    <w:name w:val="Quote Char"/>
    <w:link w:val="Quote"/>
    <w:uiPriority w:val="29"/>
    <w:rsid w:val="00D034E5"/>
    <w:rPr>
      <w:rFonts w:ascii="Calibri" w:hAnsi="Calibri" w:cs="Calibri"/>
      <w:i/>
      <w:iCs/>
      <w:color w:val="000000"/>
      <w:sz w:val="22"/>
      <w:szCs w:val="2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4E5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D034E5"/>
    <w:rPr>
      <w:rFonts w:ascii="Cambria" w:eastAsia="Times New Roman" w:hAnsi="Cambria"/>
      <w:sz w:val="24"/>
      <w:szCs w:val="24"/>
      <w:lang w:eastAsia="zh-CN"/>
    </w:rPr>
  </w:style>
  <w:style w:type="character" w:styleId="SubtleEmphasis">
    <w:name w:val="Subtle Emphasis"/>
    <w:uiPriority w:val="19"/>
    <w:qFormat/>
    <w:rsid w:val="00D034E5"/>
    <w:rPr>
      <w:i/>
      <w:iCs/>
      <w:color w:val="808080"/>
    </w:rPr>
  </w:style>
  <w:style w:type="character" w:styleId="SubtleReference">
    <w:name w:val="Subtle Reference"/>
    <w:uiPriority w:val="31"/>
    <w:qFormat/>
    <w:rsid w:val="00D034E5"/>
    <w:rPr>
      <w:smallCaps/>
      <w:color w:val="C0504D"/>
      <w:u w:val="single"/>
    </w:rPr>
  </w:style>
  <w:style w:type="character" w:customStyle="1" w:styleId="t1">
    <w:name w:val="t1"/>
    <w:rsid w:val="00D034E5"/>
    <w:rPr>
      <w:color w:val="990000"/>
    </w:rPr>
  </w:style>
  <w:style w:type="table" w:styleId="TableClassic3">
    <w:name w:val="Table Classic 3"/>
    <w:basedOn w:val="TableNormal"/>
    <w:rsid w:val="00D034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x1">
    <w:name w:val="tx1"/>
    <w:rsid w:val="00D034E5"/>
    <w:rPr>
      <w:b/>
      <w:bCs/>
    </w:rPr>
  </w:style>
  <w:style w:type="paragraph" w:customStyle="1" w:styleId="ControlBox">
    <w:name w:val="Control Box"/>
    <w:basedOn w:val="BodyText"/>
    <w:rsid w:val="0077635B"/>
    <w:pPr>
      <w:spacing w:before="0" w:after="0"/>
      <w:ind w:left="113"/>
    </w:pPr>
    <w:rPr>
      <w:rFonts w:ascii="Times New Roman" w:eastAsia="Times New Roman" w:hAnsi="Times New Roman"/>
      <w:sz w:val="20"/>
      <w:szCs w:val="20"/>
      <w:lang w:val="en-GB" w:eastAsia="en-GB"/>
    </w:rPr>
  </w:style>
  <w:style w:type="paragraph" w:customStyle="1" w:styleId="FSBullet3">
    <w:name w:val="_FSBullet3"/>
    <w:basedOn w:val="FSBullet2"/>
    <w:link w:val="FSBullet3Char"/>
    <w:qFormat/>
    <w:rsid w:val="00186DDE"/>
    <w:pPr>
      <w:numPr>
        <w:ilvl w:val="2"/>
      </w:numPr>
      <w:spacing w:before="60" w:after="60"/>
      <w:ind w:left="1440" w:hanging="283"/>
    </w:pPr>
    <w:rPr>
      <w:rFonts w:cs="Times New Roman"/>
    </w:rPr>
  </w:style>
  <w:style w:type="character" w:customStyle="1" w:styleId="FSBullet3Char">
    <w:name w:val="_FSBullet3 Char"/>
    <w:link w:val="FSBullet3"/>
    <w:rsid w:val="00186DDE"/>
    <w:rPr>
      <w:rFonts w:ascii="Calibri" w:hAnsi="Calibri"/>
      <w:sz w:val="22"/>
      <w:szCs w:val="22"/>
      <w:lang w:val="en-US" w:eastAsia="zh-CN"/>
    </w:rPr>
  </w:style>
  <w:style w:type="paragraph" w:customStyle="1" w:styleId="Interface-LTR">
    <w:name w:val="Interface-LTR"/>
    <w:basedOn w:val="Normal"/>
    <w:next w:val="Normal"/>
    <w:rsid w:val="00186DDE"/>
    <w:pPr>
      <w:tabs>
        <w:tab w:val="num" w:pos="349"/>
      </w:tabs>
      <w:ind w:left="1080" w:hanging="360"/>
    </w:pPr>
    <w:rPr>
      <w:b/>
    </w:rPr>
  </w:style>
  <w:style w:type="paragraph" w:customStyle="1" w:styleId="Interface-CAM">
    <w:name w:val="Interface-CAM"/>
    <w:basedOn w:val="Normal"/>
    <w:next w:val="Normal"/>
    <w:rsid w:val="00186DDE"/>
    <w:pPr>
      <w:ind w:left="644" w:hanging="360"/>
    </w:pPr>
    <w:rPr>
      <w:b/>
    </w:rPr>
  </w:style>
  <w:style w:type="paragraph" w:customStyle="1" w:styleId="IndenttoNumber">
    <w:name w:val="Indent to Number"/>
    <w:basedOn w:val="Normal"/>
    <w:autoRedefine/>
    <w:rsid w:val="00186DDE"/>
    <w:pPr>
      <w:ind w:left="811"/>
    </w:pPr>
    <w:rPr>
      <w:lang w:eastAsia="es-ES"/>
    </w:rPr>
  </w:style>
  <w:style w:type="paragraph" w:customStyle="1" w:styleId="MediumGrid1-Accent21">
    <w:name w:val="Medium Grid 1 - Accent 21"/>
    <w:basedOn w:val="FSBodyText"/>
    <w:link w:val="MediumGrid1-Accent2Char"/>
    <w:uiPriority w:val="34"/>
    <w:qFormat/>
    <w:rsid w:val="00186DDE"/>
    <w:pPr>
      <w:ind w:hanging="284"/>
    </w:pPr>
    <w:rPr>
      <w:rFonts w:cs="Times New Roman"/>
    </w:rPr>
  </w:style>
  <w:style w:type="character" w:customStyle="1" w:styleId="MediumGrid1-Accent2Char">
    <w:name w:val="Medium Grid 1 - Accent 2 Char"/>
    <w:link w:val="MediumGrid1-Accent21"/>
    <w:uiPriority w:val="34"/>
    <w:rsid w:val="00186DDE"/>
    <w:rPr>
      <w:rFonts w:ascii="Calibri" w:hAnsi="Calibri"/>
      <w:sz w:val="22"/>
      <w:szCs w:val="22"/>
      <w:lang w:val="en-US" w:eastAsia="zh-CN"/>
    </w:rPr>
  </w:style>
  <w:style w:type="character" w:customStyle="1" w:styleId="BookTitle1">
    <w:name w:val="Book Title1"/>
    <w:uiPriority w:val="33"/>
    <w:qFormat/>
    <w:rsid w:val="00186DDE"/>
    <w:rPr>
      <w:b/>
      <w:bCs/>
      <w:smallCaps/>
      <w:spacing w:val="5"/>
    </w:rPr>
  </w:style>
  <w:style w:type="paragraph" w:customStyle="1" w:styleId="Heading310">
    <w:name w:val="Heading 31"/>
    <w:basedOn w:val="Normal"/>
    <w:next w:val="Normal"/>
    <w:rsid w:val="00186DDE"/>
    <w:pPr>
      <w:keepNext/>
      <w:widowControl w:val="0"/>
      <w:tabs>
        <w:tab w:val="left" w:pos="720"/>
      </w:tabs>
      <w:suppressAutoHyphens/>
      <w:spacing w:before="240" w:after="60"/>
      <w:outlineLvl w:val="2"/>
    </w:pPr>
    <w:rPr>
      <w:rFonts w:cs="Arial"/>
      <w:i/>
      <w:iCs/>
      <w:sz w:val="28"/>
      <w:szCs w:val="28"/>
      <w:lang w:eastAsia="ar-SA"/>
    </w:rPr>
  </w:style>
  <w:style w:type="character" w:customStyle="1" w:styleId="IntenseEmphasis1">
    <w:name w:val="Intense Emphasis1"/>
    <w:uiPriority w:val="21"/>
    <w:qFormat/>
    <w:rsid w:val="00186DDE"/>
    <w:rPr>
      <w:b/>
      <w:bCs/>
      <w:i/>
      <w:iCs/>
      <w:color w:val="4F81BD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186DDE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MediumGrid3-Accent2Char">
    <w:name w:val="Medium Grid 3 - Accent 2 Char"/>
    <w:link w:val="MediumGrid3-Accent21"/>
    <w:uiPriority w:val="30"/>
    <w:rsid w:val="00186DDE"/>
    <w:rPr>
      <w:rFonts w:ascii="Calibri" w:hAnsi="Calibri"/>
      <w:b/>
      <w:bCs/>
      <w:i/>
      <w:iCs/>
      <w:color w:val="4F81BD"/>
      <w:sz w:val="22"/>
      <w:szCs w:val="22"/>
      <w:lang w:val="en-US" w:eastAsia="zh-CN"/>
    </w:rPr>
  </w:style>
  <w:style w:type="character" w:customStyle="1" w:styleId="IntenseReference1">
    <w:name w:val="Intense Reference1"/>
    <w:uiPriority w:val="32"/>
    <w:qFormat/>
    <w:rsid w:val="00186DDE"/>
    <w:rPr>
      <w:b/>
      <w:bCs/>
      <w:smallCaps/>
      <w:color w:val="C0504D"/>
      <w:spacing w:val="5"/>
      <w:u w:val="single"/>
    </w:rPr>
  </w:style>
  <w:style w:type="paragraph" w:customStyle="1" w:styleId="MediumGrid21">
    <w:name w:val="Medium Grid 21"/>
    <w:basedOn w:val="Normal"/>
    <w:uiPriority w:val="1"/>
    <w:qFormat/>
    <w:rsid w:val="00186DDE"/>
    <w:pPr>
      <w:spacing w:before="0" w:after="0"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186DDE"/>
    <w:rPr>
      <w:rFonts w:cs="Times New Roman"/>
      <w:i/>
      <w:iCs/>
      <w:color w:val="000000"/>
    </w:rPr>
  </w:style>
  <w:style w:type="character" w:customStyle="1" w:styleId="MediumGrid2-Accent2Char">
    <w:name w:val="Medium Grid 2 - Accent 2 Char"/>
    <w:link w:val="MediumGrid2-Accent21"/>
    <w:uiPriority w:val="29"/>
    <w:rsid w:val="00186DDE"/>
    <w:rPr>
      <w:rFonts w:ascii="Calibri" w:hAnsi="Calibri"/>
      <w:i/>
      <w:iCs/>
      <w:color w:val="000000"/>
      <w:sz w:val="22"/>
      <w:szCs w:val="22"/>
      <w:lang w:val="en-US" w:eastAsia="zh-CN"/>
    </w:rPr>
  </w:style>
  <w:style w:type="character" w:customStyle="1" w:styleId="SubtleEmphasis1">
    <w:name w:val="Subtle Emphasis1"/>
    <w:uiPriority w:val="19"/>
    <w:qFormat/>
    <w:rsid w:val="00186DDE"/>
    <w:rPr>
      <w:i/>
      <w:iCs/>
      <w:color w:val="808080"/>
    </w:rPr>
  </w:style>
  <w:style w:type="character" w:customStyle="1" w:styleId="SubtleReference1">
    <w:name w:val="Subtle Reference1"/>
    <w:uiPriority w:val="31"/>
    <w:qFormat/>
    <w:rsid w:val="00186DDE"/>
    <w:rPr>
      <w:smallCaps/>
      <w:color w:val="C0504D"/>
      <w:u w:val="single"/>
    </w:rPr>
  </w:style>
  <w:style w:type="paragraph" w:customStyle="1" w:styleId="FSHeading5">
    <w:name w:val="_FSHeading5"/>
    <w:basedOn w:val="Heading5"/>
    <w:link w:val="FSHeading5Char"/>
    <w:qFormat/>
    <w:rsid w:val="00186DDE"/>
    <w:pPr>
      <w:numPr>
        <w:ilvl w:val="0"/>
        <w:numId w:val="0"/>
      </w:numPr>
      <w:tabs>
        <w:tab w:val="num" w:pos="630"/>
      </w:tabs>
    </w:pPr>
    <w:rPr>
      <w:rFonts w:cs="Times New Roman"/>
      <w:i w:val="0"/>
      <w:iCs w:val="0"/>
      <w:sz w:val="24"/>
      <w:szCs w:val="18"/>
    </w:rPr>
  </w:style>
  <w:style w:type="character" w:customStyle="1" w:styleId="FSHeading5Char">
    <w:name w:val="_FSHeading5 Char"/>
    <w:link w:val="FSHeading5"/>
    <w:rsid w:val="00186DDE"/>
    <w:rPr>
      <w:rFonts w:ascii="Calibri" w:hAnsi="Calibri"/>
      <w:bCs/>
      <w:sz w:val="24"/>
      <w:szCs w:val="18"/>
      <w:lang w:val="en-US" w:eastAsia="zh-CN"/>
    </w:rPr>
  </w:style>
  <w:style w:type="paragraph" w:customStyle="1" w:styleId="ColorfulList-Accent11">
    <w:name w:val="Colorful List - Accent 11"/>
    <w:basedOn w:val="FSBodyText"/>
    <w:link w:val="ColorfulList-Accent1Char"/>
    <w:uiPriority w:val="34"/>
    <w:qFormat/>
    <w:rsid w:val="00186DDE"/>
    <w:pPr>
      <w:ind w:hanging="284"/>
    </w:pPr>
    <w:rPr>
      <w:rFonts w:cs="Times New Roman"/>
    </w:rPr>
  </w:style>
  <w:style w:type="character" w:customStyle="1" w:styleId="ColorfulList-Accent1Char">
    <w:name w:val="Colorful List - Accent 1 Char"/>
    <w:link w:val="ColorfulList-Accent11"/>
    <w:uiPriority w:val="34"/>
    <w:rsid w:val="00186DDE"/>
    <w:rPr>
      <w:rFonts w:ascii="Calibri" w:hAnsi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MODELES\stydimo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CC4FA-4885-4F60-B9FB-C8980FFA5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stydimo6.dot</Template>
  <TotalTime>249</TotalTime>
  <Pages>14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惠康一号</vt:lpstr>
    </vt:vector>
  </TitlesOfParts>
  <Company>Group BULL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惠康一号</dc:title>
  <dc:subject>Functional Specification</dc:subject>
  <dc:creator>Bull SAS</dc:creator>
  <cp:keywords>需求说明书</cp:keywords>
  <dc:description>0.1</dc:description>
  <cp:lastModifiedBy>Cong Huang</cp:lastModifiedBy>
  <cp:revision>54</cp:revision>
  <cp:lastPrinted>2011-12-16T19:31:00Z</cp:lastPrinted>
  <dcterms:created xsi:type="dcterms:W3CDTF">2012-05-03T12:19:00Z</dcterms:created>
  <dcterms:modified xsi:type="dcterms:W3CDTF">2012-05-04T06:01:00Z</dcterms:modified>
  <cp:category>System Administration and User Management (ADM)</cp:category>
  <cp:contentStatus>Draft</cp:contentStatus>
</cp:coreProperties>
</file>